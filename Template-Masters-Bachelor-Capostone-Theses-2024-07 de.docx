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3355D90" w14:textId="77777777" w:rsidR="00A62B55" w:rsidRDefault="00A62B55" w:rsidP="00477578">
      <w:pPr>
        <w:pStyle w:val="FrontPage"/>
      </w:pPr>
    </w:p>
    <w:p w14:paraId="31531057" w14:textId="77777777" w:rsidR="00427D10" w:rsidRPr="007F2DF1" w:rsidRDefault="00427D10" w:rsidP="00477578">
      <w:pPr>
        <w:pStyle w:val="FrontPage"/>
      </w:pPr>
    </w:p>
    <w:p w14:paraId="5AA6A7D5" w14:textId="77777777" w:rsidR="004454B0" w:rsidRPr="007F2DF1" w:rsidRDefault="004454B0" w:rsidP="00477578">
      <w:pPr>
        <w:pStyle w:val="FrontPage"/>
      </w:pPr>
    </w:p>
    <w:p w14:paraId="6262AF2B" w14:textId="77777777" w:rsidR="00CB4615" w:rsidRPr="00CB4615" w:rsidRDefault="00CB4615" w:rsidP="00CB4615">
      <w:pPr>
        <w:pStyle w:val="FrontPage"/>
        <w:rPr>
          <w:b/>
          <w:bCs/>
          <w:lang w:val="de-DE"/>
        </w:rPr>
      </w:pPr>
      <w:r w:rsidRPr="00CB4615">
        <w:rPr>
          <w:b/>
          <w:bCs/>
          <w:lang w:val="de-DE"/>
        </w:rPr>
        <w:t>Bachelorarbeit</w:t>
      </w:r>
    </w:p>
    <w:p w14:paraId="7010F6A0" w14:textId="77777777" w:rsidR="00B04B49" w:rsidRPr="007F2DF1" w:rsidRDefault="00B04B49" w:rsidP="00B04B49">
      <w:pPr>
        <w:pStyle w:val="FrontPage"/>
      </w:pPr>
    </w:p>
    <w:p w14:paraId="55D239D5" w14:textId="77777777" w:rsidR="009A0E53" w:rsidRDefault="00000000">
      <w:pPr>
        <w:pStyle w:val="FrontPage"/>
      </w:pPr>
      <w:r w:rsidRPr="00EA6D28">
        <w:t>IU Internationale Hochschule für angewandte Wissenschaften</w:t>
      </w:r>
    </w:p>
    <w:p w14:paraId="451FF444" w14:textId="77777777" w:rsidR="00CB4615" w:rsidRPr="00CB4615" w:rsidRDefault="00CB4615" w:rsidP="00CB4615">
      <w:pPr>
        <w:pStyle w:val="FrontPage"/>
        <w:rPr>
          <w:lang w:val="de-DE"/>
        </w:rPr>
      </w:pPr>
      <w:r w:rsidRPr="00CB4615">
        <w:rPr>
          <w:lang w:val="de-DE"/>
        </w:rPr>
        <w:t>B. Sc. Wirtschaftsinformatik</w:t>
      </w:r>
    </w:p>
    <w:p w14:paraId="3BEB9154" w14:textId="77777777" w:rsidR="00B04B49" w:rsidRPr="007F2DF1" w:rsidRDefault="00B04B49" w:rsidP="00B04B49">
      <w:pPr>
        <w:pStyle w:val="FrontPage"/>
      </w:pPr>
    </w:p>
    <w:p w14:paraId="573312DD" w14:textId="77777777" w:rsidR="00B04B49" w:rsidRPr="007F2DF1" w:rsidRDefault="00B04B49" w:rsidP="00B04B49">
      <w:pPr>
        <w:pStyle w:val="FrontPage"/>
      </w:pPr>
    </w:p>
    <w:p w14:paraId="5D678FD6" w14:textId="77777777" w:rsidR="00B04B49" w:rsidRPr="007F2DF1" w:rsidRDefault="00B04B49" w:rsidP="00B04B49">
      <w:pPr>
        <w:pStyle w:val="FrontPage"/>
      </w:pPr>
    </w:p>
    <w:p w14:paraId="216109FE" w14:textId="07924441" w:rsidR="00B04B49" w:rsidRPr="007F2DF1" w:rsidRDefault="00E778E2" w:rsidP="00B04B49">
      <w:pPr>
        <w:pStyle w:val="FrontPage"/>
      </w:pPr>
      <w:r w:rsidRPr="00E778E2">
        <w:rPr>
          <w:iCs/>
          <w:sz w:val="36"/>
          <w:lang w:val="de-DE"/>
        </w:rPr>
        <w:t>Die Vorteile der High-Code Entwicklung im Vergleich zur Low-Code Entwicklung</w:t>
      </w:r>
    </w:p>
    <w:p w14:paraId="22C91B55" w14:textId="77777777" w:rsidR="00B04B49" w:rsidRPr="007F2DF1" w:rsidRDefault="00B04B49" w:rsidP="00B04B49">
      <w:pPr>
        <w:pStyle w:val="FrontPage"/>
      </w:pPr>
    </w:p>
    <w:p w14:paraId="182A5F5A" w14:textId="77777777" w:rsidR="00B04B49" w:rsidRPr="007F2DF1" w:rsidRDefault="00B04B49" w:rsidP="00B04B49">
      <w:pPr>
        <w:pStyle w:val="FrontPage"/>
      </w:pPr>
    </w:p>
    <w:p w14:paraId="2C98C083" w14:textId="25F430D5" w:rsidR="009A0E53" w:rsidRDefault="007830B8">
      <w:pPr>
        <w:pStyle w:val="FrontPage"/>
      </w:pPr>
      <w:r>
        <w:t>Evsin</w:t>
      </w:r>
      <w:r w:rsidR="00DB0740">
        <w:t xml:space="preserve"> </w:t>
      </w:r>
      <w:r>
        <w:t>Rahmiev</w:t>
      </w:r>
      <w:r w:rsidR="009C334B" w:rsidRPr="007F2DF1">
        <w:t xml:space="preserve"> </w:t>
      </w:r>
    </w:p>
    <w:p w14:paraId="7B1E19A2" w14:textId="48DC4544" w:rsidR="009A0E53" w:rsidRDefault="00000000">
      <w:pPr>
        <w:pStyle w:val="FrontPage"/>
      </w:pPr>
      <w:r w:rsidRPr="00EA6D28">
        <w:t xml:space="preserve">Einschreibungsnummer: </w:t>
      </w:r>
      <w:r w:rsidR="00D13471" w:rsidRPr="00D13471">
        <w:rPr>
          <w:lang w:val="de-DE"/>
        </w:rPr>
        <w:t>32105477</w:t>
      </w:r>
    </w:p>
    <w:p w14:paraId="4720A97C" w14:textId="77777777" w:rsidR="00FF1EC0" w:rsidRPr="00FF1EC0" w:rsidRDefault="00FF1EC0" w:rsidP="00FF1EC0">
      <w:pPr>
        <w:pStyle w:val="FrontPage"/>
        <w:rPr>
          <w:lang w:val="de-DE"/>
        </w:rPr>
      </w:pPr>
      <w:r w:rsidRPr="00FF1EC0">
        <w:rPr>
          <w:lang w:val="de-DE"/>
        </w:rPr>
        <w:t>Akademiestr. 6</w:t>
      </w:r>
    </w:p>
    <w:p w14:paraId="6AE775F5" w14:textId="77777777" w:rsidR="00A82A0C" w:rsidRPr="00A82A0C" w:rsidRDefault="00A82A0C" w:rsidP="00A82A0C">
      <w:pPr>
        <w:pStyle w:val="FrontPage"/>
        <w:rPr>
          <w:lang w:val="de-DE"/>
        </w:rPr>
      </w:pPr>
      <w:r w:rsidRPr="00A82A0C">
        <w:rPr>
          <w:lang w:val="de-DE"/>
        </w:rPr>
        <w:t>68159 Mannheim</w:t>
      </w:r>
    </w:p>
    <w:p w14:paraId="306DE92C" w14:textId="77777777" w:rsidR="00B04B49" w:rsidRPr="007F2DF1" w:rsidRDefault="00B04B49" w:rsidP="00B04B49">
      <w:pPr>
        <w:pStyle w:val="FrontPage"/>
      </w:pPr>
    </w:p>
    <w:p w14:paraId="039713FB" w14:textId="77777777" w:rsidR="00B04B49" w:rsidRDefault="00B04B49" w:rsidP="00B04B49">
      <w:pPr>
        <w:pStyle w:val="FrontPage"/>
      </w:pPr>
    </w:p>
    <w:p w14:paraId="55E6333D" w14:textId="77777777" w:rsidR="00E9651C" w:rsidRPr="007F2DF1" w:rsidRDefault="00E9651C" w:rsidP="00B04B49">
      <w:pPr>
        <w:pStyle w:val="FrontPage"/>
      </w:pPr>
    </w:p>
    <w:p w14:paraId="7B4887B1" w14:textId="77777777" w:rsidR="00B04B49" w:rsidRPr="007F2DF1" w:rsidRDefault="00B04B49" w:rsidP="00B04B49">
      <w:pPr>
        <w:pStyle w:val="FrontPage"/>
      </w:pPr>
    </w:p>
    <w:p w14:paraId="288A9E05" w14:textId="77777777" w:rsidR="00B04B49" w:rsidRPr="007F2DF1" w:rsidRDefault="00B04B49" w:rsidP="00B04B49">
      <w:pPr>
        <w:pStyle w:val="FrontPage"/>
      </w:pPr>
    </w:p>
    <w:p w14:paraId="68DCDE16" w14:textId="7BE60C74" w:rsidR="009A0E53" w:rsidRDefault="00000000">
      <w:pPr>
        <w:pStyle w:val="FrontPage"/>
      </w:pPr>
      <w:r w:rsidRPr="007F2DF1">
        <w:t xml:space="preserve">Betreuer: Prof. Dr. </w:t>
      </w:r>
      <w:r w:rsidR="00997202">
        <w:t>Thorsten Fröhlich</w:t>
      </w:r>
    </w:p>
    <w:p w14:paraId="7C40DBA3" w14:textId="77777777" w:rsidR="009A0E53" w:rsidRDefault="00000000">
      <w:pPr>
        <w:pStyle w:val="FrontPage"/>
      </w:pPr>
      <w:r w:rsidRPr="007F2DF1">
        <w:t xml:space="preserve">Datum der Einreichung: </w:t>
      </w:r>
      <w:r w:rsidR="00F37FE6">
        <w:t xml:space="preserve">&lt;Tag </w:t>
      </w:r>
      <w:r w:rsidR="00A306F5">
        <w:t xml:space="preserve">Monat </w:t>
      </w:r>
      <w:r w:rsidR="009C334B" w:rsidRPr="007F2DF1">
        <w:t xml:space="preserve">Jahr&gt; </w:t>
      </w:r>
      <w:r w:rsidR="00A62B55" w:rsidRPr="007F2DF1">
        <w:br w:type="page"/>
      </w:r>
    </w:p>
    <w:p w14:paraId="4A648AA8" w14:textId="77777777" w:rsidR="009A0E53" w:rsidRDefault="00000000">
      <w:pPr>
        <w:pStyle w:val="HeadingTOC"/>
      </w:pPr>
      <w:r w:rsidRPr="007F2DF1">
        <w:lastRenderedPageBreak/>
        <w:t xml:space="preserve">Abstrakt </w:t>
      </w:r>
    </w:p>
    <w:p w14:paraId="7A703632" w14:textId="3DDC1A92" w:rsidR="00DE4F43" w:rsidRDefault="00000000">
      <w:pPr>
        <w:contextualSpacing/>
        <w:rPr>
          <w:bCs/>
          <w:lang w:val="de-DE"/>
        </w:rPr>
      </w:pPr>
      <w:bookmarkStart w:id="0" w:name="_Hlk47966809"/>
      <w:r w:rsidRPr="0090398C">
        <w:rPr>
          <w:b/>
          <w:bCs/>
        </w:rPr>
        <w:t>Zweck</w:t>
      </w:r>
      <w:r w:rsidR="00DE4F43">
        <w:rPr>
          <w:b/>
          <w:bCs/>
        </w:rPr>
        <w:t>:</w:t>
      </w:r>
      <w:r w:rsidRPr="0090398C">
        <w:rPr>
          <w:b/>
          <w:bCs/>
        </w:rPr>
        <w:t xml:space="preserve"> </w:t>
      </w:r>
      <w:r w:rsidR="00E17615" w:rsidRPr="00E17615">
        <w:rPr>
          <w:bCs/>
          <w:lang w:val="de-DE"/>
        </w:rPr>
        <w:t xml:space="preserve">Die vorliegende Arbeit hat die Aufgabe, die Frage zu beantworten, welche Vorteile die High-Code Entwicklung im Vergleich zu Low-Code anbietet. </w:t>
      </w:r>
    </w:p>
    <w:p w14:paraId="37F96A90" w14:textId="31790F04" w:rsidR="009A0E53" w:rsidRPr="00E26D15" w:rsidRDefault="00000000">
      <w:pPr>
        <w:contextualSpacing/>
      </w:pPr>
      <w:r w:rsidRPr="0090398C">
        <w:rPr>
          <w:b/>
          <w:bCs/>
        </w:rPr>
        <w:t xml:space="preserve">Wert: </w:t>
      </w:r>
      <w:r w:rsidR="00E26D15">
        <w:t>Die Studie liefert der Zielgruppe Aufschluss darüber, we</w:t>
      </w:r>
      <w:r w:rsidR="006D78B0">
        <w:t xml:space="preserve">lche Art von Anforderungen sich effektiver über High-Code Entwicklung umsetzen lassen. </w:t>
      </w:r>
    </w:p>
    <w:p w14:paraId="7679D4E0" w14:textId="52B3F47C" w:rsidR="009A0E53" w:rsidRDefault="00000000">
      <w:pPr>
        <w:contextualSpacing/>
      </w:pPr>
      <w:r w:rsidRPr="0090398C">
        <w:rPr>
          <w:b/>
          <w:bCs/>
        </w:rPr>
        <w:t>Methoden</w:t>
      </w:r>
      <w:r>
        <w:t xml:space="preserve">: </w:t>
      </w:r>
      <w:r w:rsidR="009137A9">
        <w:t xml:space="preserve">Vergleichende Case-Study mit A/B Test, </w:t>
      </w:r>
      <w:r w:rsidR="00C66812">
        <w:t>Entwicklung einer High-Code- und einer Low-Code-Version einer Anwendung zum Deutschlernen</w:t>
      </w:r>
    </w:p>
    <w:p w14:paraId="3AE888EA" w14:textId="173421A2" w:rsidR="009A0E53" w:rsidRDefault="00000000">
      <w:pPr>
        <w:contextualSpacing/>
      </w:pPr>
      <w:r w:rsidRPr="0090398C">
        <w:rPr>
          <w:b/>
          <w:bCs/>
        </w:rPr>
        <w:t>Wichtigste Ergebnisse</w:t>
      </w:r>
      <w:r>
        <w:t xml:space="preserve">: </w:t>
      </w:r>
      <w:r w:rsidR="001937C1">
        <w:t xml:space="preserve">Die Anforderungen können über die High-Code Entwicklung präziser </w:t>
      </w:r>
      <w:r w:rsidR="00567BF7">
        <w:t>eingehalten werden</w:t>
      </w:r>
    </w:p>
    <w:p w14:paraId="05D95673" w14:textId="77777777" w:rsidR="009A0E53" w:rsidRDefault="00000000">
      <w:pPr>
        <w:contextualSpacing/>
      </w:pPr>
      <w:r w:rsidRPr="0090398C">
        <w:rPr>
          <w:b/>
          <w:bCs/>
        </w:rPr>
        <w:t xml:space="preserve">Schlussfolgerung: </w:t>
      </w:r>
      <w:r w:rsidR="00A95C6E">
        <w:t xml:space="preserve">&lt;Hochgradige </w:t>
      </w:r>
      <w:r>
        <w:t xml:space="preserve">Schlussfolgerung&gt;  </w:t>
      </w:r>
    </w:p>
    <w:bookmarkEnd w:id="0"/>
    <w:p w14:paraId="19BBA902" w14:textId="5756BF87" w:rsidR="0079603E" w:rsidRPr="007F2DF1" w:rsidRDefault="00000000" w:rsidP="00CD6D1F">
      <w:r w:rsidRPr="00AC3FAD">
        <w:rPr>
          <w:b/>
          <w:bCs/>
        </w:rPr>
        <w:t>Schlüsselwörter</w:t>
      </w:r>
      <w:r>
        <w:t xml:space="preserve">: </w:t>
      </w:r>
      <w:r w:rsidR="00BA7914">
        <w:rPr>
          <w:bCs/>
          <w:lang w:val="de-DE"/>
        </w:rPr>
        <w:t>h</w:t>
      </w:r>
      <w:r w:rsidR="00BA7914" w:rsidRPr="00BA7914">
        <w:rPr>
          <w:bCs/>
          <w:lang w:val="de-DE"/>
        </w:rPr>
        <w:t>igh-</w:t>
      </w:r>
      <w:r w:rsidR="00BA7914">
        <w:rPr>
          <w:bCs/>
          <w:lang w:val="de-DE"/>
        </w:rPr>
        <w:t>c</w:t>
      </w:r>
      <w:r w:rsidR="00BA7914" w:rsidRPr="00BA7914">
        <w:rPr>
          <w:bCs/>
          <w:lang w:val="de-DE"/>
        </w:rPr>
        <w:t xml:space="preserve">ode, </w:t>
      </w:r>
      <w:r w:rsidR="00850098">
        <w:rPr>
          <w:bCs/>
          <w:lang w:val="de-DE"/>
        </w:rPr>
        <w:t>l</w:t>
      </w:r>
      <w:r w:rsidR="00BA7914" w:rsidRPr="00BA7914">
        <w:rPr>
          <w:bCs/>
          <w:lang w:val="de-DE"/>
        </w:rPr>
        <w:t>ow-</w:t>
      </w:r>
      <w:r w:rsidR="00850098">
        <w:rPr>
          <w:bCs/>
          <w:lang w:val="de-DE"/>
        </w:rPr>
        <w:t>c</w:t>
      </w:r>
      <w:r w:rsidR="00BA7914" w:rsidRPr="00BA7914">
        <w:rPr>
          <w:bCs/>
          <w:lang w:val="de-DE"/>
        </w:rPr>
        <w:t xml:space="preserve">ode, </w:t>
      </w:r>
      <w:r w:rsidR="00F43FF8">
        <w:rPr>
          <w:bCs/>
          <w:lang w:val="de-DE"/>
        </w:rPr>
        <w:t>s</w:t>
      </w:r>
      <w:r w:rsidR="00BA7914" w:rsidRPr="00BA7914">
        <w:rPr>
          <w:bCs/>
          <w:lang w:val="de-DE"/>
        </w:rPr>
        <w:t>oftwareentwicklung</w:t>
      </w:r>
    </w:p>
    <w:p w14:paraId="4F4F6BA5" w14:textId="77777777" w:rsidR="007B09C9" w:rsidRPr="007F2DF1" w:rsidRDefault="007B09C9" w:rsidP="008E3D93"/>
    <w:p w14:paraId="34E18271" w14:textId="77777777" w:rsidR="007B09C9" w:rsidRPr="007F2DF1" w:rsidRDefault="007B09C9" w:rsidP="008E3D93"/>
    <w:p w14:paraId="4A55F94C" w14:textId="77777777" w:rsidR="007B09C9" w:rsidRPr="007F2DF1" w:rsidRDefault="007B09C9" w:rsidP="008E3D93"/>
    <w:p w14:paraId="5F49C70D" w14:textId="77777777" w:rsidR="005514E3" w:rsidRPr="007F2DF1" w:rsidRDefault="005514E3" w:rsidP="008E3D93"/>
    <w:p w14:paraId="2C6633E3" w14:textId="77777777" w:rsidR="005514E3" w:rsidRPr="007F2DF1" w:rsidRDefault="005514E3" w:rsidP="008E3D93"/>
    <w:p w14:paraId="67E15019" w14:textId="77777777" w:rsidR="005514E3" w:rsidRPr="007F2DF1" w:rsidRDefault="005514E3" w:rsidP="008E3D93"/>
    <w:p w14:paraId="49CAB79B" w14:textId="77777777" w:rsidR="005514E3" w:rsidRPr="007F2DF1" w:rsidRDefault="005514E3" w:rsidP="008E3D93"/>
    <w:p w14:paraId="00F29E10" w14:textId="77777777" w:rsidR="005514E3" w:rsidRPr="007F2DF1" w:rsidRDefault="005514E3" w:rsidP="008E3D93"/>
    <w:p w14:paraId="76A67CBD" w14:textId="77777777" w:rsidR="005514E3" w:rsidRPr="007F2DF1" w:rsidRDefault="005514E3" w:rsidP="008E3D93"/>
    <w:p w14:paraId="6C0C4FF3" w14:textId="77777777" w:rsidR="005514E3" w:rsidRPr="007F2DF1" w:rsidRDefault="005514E3" w:rsidP="008E3D93"/>
    <w:p w14:paraId="2F641B3C" w14:textId="77777777" w:rsidR="005514E3" w:rsidRPr="007F2DF1" w:rsidRDefault="005514E3" w:rsidP="008E3D93"/>
    <w:p w14:paraId="2E758D50" w14:textId="77777777" w:rsidR="001226A8" w:rsidRPr="007F2DF1" w:rsidRDefault="001226A8" w:rsidP="003C680F">
      <w:r w:rsidRPr="007F2DF1">
        <w:br w:type="page"/>
      </w:r>
    </w:p>
    <w:p w14:paraId="6EBAF899" w14:textId="77777777" w:rsidR="009A0E53" w:rsidRDefault="00A62B55">
      <w:pPr>
        <w:pStyle w:val="HeadingTOC"/>
      </w:pPr>
      <w:r w:rsidRPr="007F2DF1">
        <w:lastRenderedPageBreak/>
        <w:t>Inhaltsübersicht</w:t>
      </w:r>
    </w:p>
    <w:p w14:paraId="15DFEAD0" w14:textId="77777777" w:rsidR="009A0E53" w:rsidRDefault="00D109A7">
      <w:pPr>
        <w:pStyle w:val="Verzeichnis1"/>
        <w:rPr>
          <w:rFonts w:asciiTheme="minorHAnsi" w:eastAsiaTheme="minorEastAsia" w:hAnsiTheme="minorHAnsi" w:cstheme="minorBidi"/>
          <w:b w:val="0"/>
          <w:bCs w:val="0"/>
          <w:kern w:val="2"/>
          <w:szCs w:val="24"/>
          <w:lang w:eastAsia="en-GB"/>
          <w14:ligatures w14:val="standardContextual"/>
        </w:rPr>
      </w:pPr>
      <w:r>
        <w:rPr>
          <w:noProof w:val="0"/>
        </w:rPr>
        <w:fldChar w:fldCharType="begin"/>
      </w:r>
      <w:r w:rsidR="00000000">
        <w:rPr>
          <w:noProof w:val="0"/>
        </w:rPr>
        <w:instrText xml:space="preserve"> TOC \o "1-4" \t "Heading 5;1;Heading 6;2" \h </w:instrText>
      </w:r>
      <w:r>
        <w:rPr>
          <w:noProof w:val="0"/>
        </w:rPr>
        <w:fldChar w:fldCharType="separate"/>
      </w:r>
      <w:hyperlink w:anchor="_Toc172896932" w:history="1">
        <w:r w:rsidR="00830ABA" w:rsidRPr="00C045DE">
          <w:rPr>
            <w:rStyle w:val="Hyperlink"/>
          </w:rPr>
          <w:t>Verzeichnis der Abbildungen</w:t>
        </w:r>
        <w:r w:rsidR="00830ABA">
          <w:tab/>
        </w:r>
        <w:r w:rsidR="00830ABA">
          <w:fldChar w:fldCharType="begin"/>
        </w:r>
        <w:r w:rsidR="00830ABA">
          <w:instrText xml:space="preserve"> PAGEREF _Toc172896932 \h </w:instrText>
        </w:r>
        <w:r w:rsidR="00830ABA">
          <w:fldChar w:fldCharType="separate"/>
        </w:r>
        <w:r w:rsidR="00830ABA">
          <w:t>vi</w:t>
        </w:r>
        <w:r w:rsidR="00830ABA">
          <w:fldChar w:fldCharType="end"/>
        </w:r>
      </w:hyperlink>
    </w:p>
    <w:p w14:paraId="4A3FF053"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33" w:history="1">
        <w:r w:rsidRPr="00C045DE">
          <w:rPr>
            <w:rStyle w:val="Hyperlink"/>
          </w:rPr>
          <w:t>Liste der Tabellen</w:t>
        </w:r>
        <w:r>
          <w:tab/>
        </w:r>
        <w:r>
          <w:fldChar w:fldCharType="begin"/>
        </w:r>
        <w:r>
          <w:instrText xml:space="preserve"> PAGEREF _Toc172896933 \h </w:instrText>
        </w:r>
        <w:r>
          <w:fldChar w:fldCharType="separate"/>
        </w:r>
        <w:r>
          <w:t>vi</w:t>
        </w:r>
        <w:r>
          <w:fldChar w:fldCharType="end"/>
        </w:r>
      </w:hyperlink>
    </w:p>
    <w:p w14:paraId="11F373ED" w14:textId="0C63CA9B"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34" w:history="1">
        <w:r w:rsidRPr="00C045DE">
          <w:rPr>
            <w:rStyle w:val="Hyperlink"/>
          </w:rPr>
          <w:t xml:space="preserve">Liste der </w:t>
        </w:r>
        <w:r w:rsidR="00AB3B2D">
          <w:rPr>
            <w:rStyle w:val="Hyperlink"/>
          </w:rPr>
          <w:t>Formel</w:t>
        </w:r>
        <w:r>
          <w:tab/>
        </w:r>
        <w:r>
          <w:fldChar w:fldCharType="begin"/>
        </w:r>
        <w:r>
          <w:instrText xml:space="preserve"> PAGEREF _Toc172896934 \h </w:instrText>
        </w:r>
        <w:r>
          <w:fldChar w:fldCharType="separate"/>
        </w:r>
        <w:r>
          <w:t>vi</w:t>
        </w:r>
        <w:r>
          <w:fldChar w:fldCharType="end"/>
        </w:r>
      </w:hyperlink>
    </w:p>
    <w:p w14:paraId="43B3016C"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35" w:history="1">
        <w:r w:rsidRPr="00C045DE">
          <w:rPr>
            <w:rStyle w:val="Hyperlink"/>
          </w:rPr>
          <w:t>Verzeichnis der Abkürzungen</w:t>
        </w:r>
        <w:r>
          <w:tab/>
        </w:r>
        <w:r>
          <w:fldChar w:fldCharType="begin"/>
        </w:r>
        <w:r>
          <w:instrText xml:space="preserve"> PAGEREF _Toc172896935 \h </w:instrText>
        </w:r>
        <w:r>
          <w:fldChar w:fldCharType="separate"/>
        </w:r>
        <w:r>
          <w:t>vi</w:t>
        </w:r>
        <w:r>
          <w:fldChar w:fldCharType="end"/>
        </w:r>
      </w:hyperlink>
    </w:p>
    <w:p w14:paraId="454A5A29"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36" w:history="1">
        <w:r w:rsidRPr="00C045DE">
          <w:rPr>
            <w:rStyle w:val="Hyperlink"/>
          </w:rPr>
          <w:t>1</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Einführung</w:t>
        </w:r>
        <w:r>
          <w:tab/>
        </w:r>
        <w:r>
          <w:fldChar w:fldCharType="begin"/>
        </w:r>
        <w:r>
          <w:instrText xml:space="preserve"> PAGEREF _Toc172896936 \h </w:instrText>
        </w:r>
        <w:r>
          <w:fldChar w:fldCharType="separate"/>
        </w:r>
        <w:r>
          <w:t>7</w:t>
        </w:r>
        <w:r>
          <w:fldChar w:fldCharType="end"/>
        </w:r>
      </w:hyperlink>
    </w:p>
    <w:p w14:paraId="5071AD23" w14:textId="6F45CF1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37" w:history="1">
        <w:r w:rsidRPr="00C045DE">
          <w:rPr>
            <w:rStyle w:val="Hyperlink"/>
          </w:rPr>
          <w:t>1.1</w:t>
        </w:r>
        <w:r>
          <w:rPr>
            <w:rFonts w:asciiTheme="minorHAnsi" w:eastAsiaTheme="minorEastAsia" w:hAnsiTheme="minorHAnsi" w:cstheme="minorBidi"/>
            <w:bCs w:val="0"/>
            <w:kern w:val="2"/>
            <w:lang w:eastAsia="en-GB"/>
            <w14:ligatures w14:val="standardContextual"/>
          </w:rPr>
          <w:tab/>
        </w:r>
        <w:r w:rsidR="001C732E">
          <w:rPr>
            <w:rStyle w:val="Hyperlink"/>
          </w:rPr>
          <w:t>Forschungsziel</w:t>
        </w:r>
        <w:r>
          <w:tab/>
        </w:r>
        <w:r>
          <w:fldChar w:fldCharType="begin"/>
        </w:r>
        <w:r>
          <w:instrText xml:space="preserve"> PAGEREF _Toc172896937 \h </w:instrText>
        </w:r>
        <w:r>
          <w:fldChar w:fldCharType="separate"/>
        </w:r>
        <w:r>
          <w:t>7</w:t>
        </w:r>
        <w:r>
          <w:fldChar w:fldCharType="end"/>
        </w:r>
      </w:hyperlink>
    </w:p>
    <w:p w14:paraId="340BF42D" w14:textId="54271734"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38" w:history="1">
        <w:r w:rsidRPr="00C045DE">
          <w:rPr>
            <w:rStyle w:val="Hyperlink"/>
          </w:rPr>
          <w:t>1.2</w:t>
        </w:r>
        <w:r>
          <w:rPr>
            <w:rFonts w:asciiTheme="minorHAnsi" w:eastAsiaTheme="minorEastAsia" w:hAnsiTheme="minorHAnsi" w:cstheme="minorBidi"/>
            <w:bCs w:val="0"/>
            <w:kern w:val="2"/>
            <w:lang w:eastAsia="en-GB"/>
            <w14:ligatures w14:val="standardContextual"/>
          </w:rPr>
          <w:tab/>
        </w:r>
        <w:r w:rsidR="001C732E">
          <w:rPr>
            <w:rStyle w:val="Hyperlink"/>
          </w:rPr>
          <w:t>Forschungs</w:t>
        </w:r>
        <w:r w:rsidR="005C738E">
          <w:rPr>
            <w:rStyle w:val="Hyperlink"/>
          </w:rPr>
          <w:t>fragen</w:t>
        </w:r>
        <w:r>
          <w:tab/>
        </w:r>
        <w:r>
          <w:fldChar w:fldCharType="begin"/>
        </w:r>
        <w:r>
          <w:instrText xml:space="preserve"> PAGEREF _Toc172896938 \h </w:instrText>
        </w:r>
        <w:r>
          <w:fldChar w:fldCharType="separate"/>
        </w:r>
        <w:r>
          <w:t>7</w:t>
        </w:r>
        <w:r>
          <w:fldChar w:fldCharType="end"/>
        </w:r>
      </w:hyperlink>
    </w:p>
    <w:p w14:paraId="49A341BB" w14:textId="5DE282D3"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39" w:history="1">
        <w:r w:rsidRPr="00C045DE">
          <w:rPr>
            <w:rStyle w:val="Hyperlink"/>
          </w:rPr>
          <w:t>1.3</w:t>
        </w:r>
        <w:r>
          <w:rPr>
            <w:rFonts w:asciiTheme="minorHAnsi" w:eastAsiaTheme="minorEastAsia" w:hAnsiTheme="minorHAnsi" w:cstheme="minorBidi"/>
            <w:bCs w:val="0"/>
            <w:kern w:val="2"/>
            <w:lang w:eastAsia="en-GB"/>
            <w14:ligatures w14:val="standardContextual"/>
          </w:rPr>
          <w:tab/>
        </w:r>
        <w:r w:rsidR="00157DD9">
          <w:rPr>
            <w:rFonts w:eastAsiaTheme="minorEastAsia" w:cstheme="minorBidi"/>
            <w:bCs w:val="0"/>
            <w:kern w:val="2"/>
            <w:lang w:eastAsia="en-GB"/>
            <w14:ligatures w14:val="standardContextual"/>
          </w:rPr>
          <w:t>These</w:t>
        </w:r>
        <w:r>
          <w:tab/>
        </w:r>
        <w:r>
          <w:fldChar w:fldCharType="begin"/>
        </w:r>
        <w:r>
          <w:instrText xml:space="preserve"> PAGEREF _Toc172896939 \h </w:instrText>
        </w:r>
        <w:r>
          <w:fldChar w:fldCharType="separate"/>
        </w:r>
        <w:r>
          <w:t>7</w:t>
        </w:r>
        <w:r>
          <w:fldChar w:fldCharType="end"/>
        </w:r>
      </w:hyperlink>
    </w:p>
    <w:p w14:paraId="171D858B" w14:textId="7FE6F736" w:rsidR="009A0E53" w:rsidRDefault="00830ABA">
      <w:pPr>
        <w:pStyle w:val="Verzeichnis2"/>
      </w:pPr>
      <w:hyperlink w:anchor="_Toc172896940" w:history="1">
        <w:r w:rsidRPr="00C045DE">
          <w:rPr>
            <w:rStyle w:val="Hyperlink"/>
          </w:rPr>
          <w:t>1.4</w:t>
        </w:r>
        <w:r>
          <w:rPr>
            <w:rFonts w:asciiTheme="minorHAnsi" w:eastAsiaTheme="minorEastAsia" w:hAnsiTheme="minorHAnsi" w:cstheme="minorBidi"/>
            <w:bCs w:val="0"/>
            <w:kern w:val="2"/>
            <w:lang w:eastAsia="en-GB"/>
            <w14:ligatures w14:val="standardContextual"/>
          </w:rPr>
          <w:tab/>
        </w:r>
        <w:r w:rsidR="005C738E">
          <w:rPr>
            <w:rStyle w:val="Hyperlink"/>
          </w:rPr>
          <w:t>Wert und Zielpublikum</w:t>
        </w:r>
        <w:r>
          <w:tab/>
        </w:r>
        <w:r>
          <w:fldChar w:fldCharType="begin"/>
        </w:r>
        <w:r>
          <w:instrText xml:space="preserve"> PAGEREF _Toc172896940 \h </w:instrText>
        </w:r>
        <w:r>
          <w:fldChar w:fldCharType="separate"/>
        </w:r>
        <w:r>
          <w:t>7</w:t>
        </w:r>
        <w:r>
          <w:fldChar w:fldCharType="end"/>
        </w:r>
      </w:hyperlink>
    </w:p>
    <w:p w14:paraId="3DF6F748" w14:textId="75ED0CEB" w:rsidR="005C738E" w:rsidRDefault="005C738E" w:rsidP="005C738E">
      <w:pPr>
        <w:pStyle w:val="Verzeichnis2"/>
        <w:rPr>
          <w:rFonts w:asciiTheme="minorHAnsi" w:eastAsiaTheme="minorEastAsia" w:hAnsiTheme="minorHAnsi" w:cstheme="minorBidi"/>
          <w:bCs w:val="0"/>
          <w:kern w:val="2"/>
          <w:lang w:eastAsia="en-GB"/>
          <w14:ligatures w14:val="standardContextual"/>
        </w:rPr>
      </w:pPr>
      <w:hyperlink w:anchor="_Toc172896940" w:history="1">
        <w:r w:rsidRPr="00C045DE">
          <w:rPr>
            <w:rStyle w:val="Hyperlink"/>
          </w:rPr>
          <w:t>1.</w:t>
        </w:r>
        <w:r>
          <w:rPr>
            <w:rStyle w:val="Hyperlink"/>
          </w:rPr>
          <w:t>5</w:t>
        </w:r>
        <w:r>
          <w:rPr>
            <w:rFonts w:asciiTheme="minorHAnsi" w:eastAsiaTheme="minorEastAsia" w:hAnsiTheme="minorHAnsi" w:cstheme="minorBidi"/>
            <w:bCs w:val="0"/>
            <w:kern w:val="2"/>
            <w:lang w:eastAsia="en-GB"/>
            <w14:ligatures w14:val="standardContextual"/>
          </w:rPr>
          <w:tab/>
        </w:r>
        <w:r>
          <w:rPr>
            <w:rStyle w:val="Hyperlink"/>
          </w:rPr>
          <w:t>Anwendungsbereich und Einschränkungen</w:t>
        </w:r>
        <w:r>
          <w:tab/>
        </w:r>
        <w:r>
          <w:fldChar w:fldCharType="begin"/>
        </w:r>
        <w:r>
          <w:instrText xml:space="preserve"> PAGEREF _Toc172896940 \h </w:instrText>
        </w:r>
        <w:r>
          <w:fldChar w:fldCharType="separate"/>
        </w:r>
        <w:r>
          <w:t>7</w:t>
        </w:r>
        <w:r>
          <w:fldChar w:fldCharType="end"/>
        </w:r>
      </w:hyperlink>
    </w:p>
    <w:p w14:paraId="618ECA62" w14:textId="591A767F" w:rsidR="005C738E" w:rsidRPr="005C738E" w:rsidRDefault="005C738E" w:rsidP="005C738E">
      <w:pPr>
        <w:pStyle w:val="Verzeichnis2"/>
        <w:rPr>
          <w:rFonts w:asciiTheme="minorHAnsi" w:eastAsiaTheme="minorEastAsia" w:hAnsiTheme="minorHAnsi" w:cstheme="minorBidi"/>
          <w:bCs w:val="0"/>
          <w:kern w:val="2"/>
          <w:lang w:eastAsia="en-GB"/>
          <w14:ligatures w14:val="standardContextual"/>
        </w:rPr>
      </w:pPr>
      <w:hyperlink w:anchor="_Toc172896940" w:history="1">
        <w:r w:rsidRPr="00C045DE">
          <w:rPr>
            <w:rStyle w:val="Hyperlink"/>
          </w:rPr>
          <w:t>1.</w:t>
        </w:r>
        <w:r w:rsidR="00375B1D">
          <w:rPr>
            <w:rStyle w:val="Hyperlink"/>
          </w:rPr>
          <w:t>6</w:t>
        </w:r>
        <w:r>
          <w:rPr>
            <w:rFonts w:asciiTheme="minorHAnsi" w:eastAsiaTheme="minorEastAsia" w:hAnsiTheme="minorHAnsi" w:cstheme="minorBidi"/>
            <w:bCs w:val="0"/>
            <w:kern w:val="2"/>
            <w:lang w:eastAsia="en-GB"/>
            <w14:ligatures w14:val="standardContextual"/>
          </w:rPr>
          <w:tab/>
        </w:r>
        <w:r w:rsidR="00375B1D">
          <w:rPr>
            <w:rStyle w:val="Hyperlink"/>
          </w:rPr>
          <w:t>Struktur des Dokuments</w:t>
        </w:r>
        <w:r>
          <w:tab/>
        </w:r>
        <w:r>
          <w:fldChar w:fldCharType="begin"/>
        </w:r>
        <w:r>
          <w:instrText xml:space="preserve"> PAGEREF _Toc172896940 \h </w:instrText>
        </w:r>
        <w:r>
          <w:fldChar w:fldCharType="separate"/>
        </w:r>
        <w:r>
          <w:t>7</w:t>
        </w:r>
        <w:r>
          <w:fldChar w:fldCharType="end"/>
        </w:r>
      </w:hyperlink>
    </w:p>
    <w:p w14:paraId="6298DA78"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41" w:history="1">
        <w:r w:rsidRPr="00C045DE">
          <w:rPr>
            <w:rStyle w:val="Hyperlink"/>
          </w:rPr>
          <w:t>2</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Literaturübersicht</w:t>
        </w:r>
        <w:r>
          <w:tab/>
        </w:r>
        <w:r>
          <w:fldChar w:fldCharType="begin"/>
        </w:r>
        <w:r>
          <w:instrText xml:space="preserve"> PAGEREF _Toc172896941 \h </w:instrText>
        </w:r>
        <w:r>
          <w:fldChar w:fldCharType="separate"/>
        </w:r>
        <w:r>
          <w:t>8</w:t>
        </w:r>
        <w:r>
          <w:fldChar w:fldCharType="end"/>
        </w:r>
      </w:hyperlink>
    </w:p>
    <w:p w14:paraId="1D02178B"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42" w:history="1">
        <w:r w:rsidRPr="00C045DE">
          <w:rPr>
            <w:rStyle w:val="Hyperlink"/>
          </w:rPr>
          <w:t>2.1</w:t>
        </w:r>
        <w:r>
          <w:rPr>
            <w:rFonts w:asciiTheme="minorHAnsi" w:eastAsiaTheme="minorEastAsia" w:hAnsiTheme="minorHAnsi" w:cstheme="minorBidi"/>
            <w:bCs w:val="0"/>
            <w:kern w:val="2"/>
            <w:lang w:eastAsia="en-GB"/>
            <w14:ligatures w14:val="standardContextual"/>
          </w:rPr>
          <w:tab/>
        </w:r>
        <w:r w:rsidRPr="00C045DE">
          <w:rPr>
            <w:rStyle w:val="Hyperlink"/>
          </w:rPr>
          <w:t>Hintergrundinformationen</w:t>
        </w:r>
        <w:r>
          <w:tab/>
        </w:r>
        <w:r>
          <w:fldChar w:fldCharType="begin"/>
        </w:r>
        <w:r>
          <w:instrText xml:space="preserve"> PAGEREF _Toc172896942 \h </w:instrText>
        </w:r>
        <w:r>
          <w:fldChar w:fldCharType="separate"/>
        </w:r>
        <w:r>
          <w:t>8</w:t>
        </w:r>
        <w:r>
          <w:fldChar w:fldCharType="end"/>
        </w:r>
      </w:hyperlink>
    </w:p>
    <w:p w14:paraId="744E0330"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43" w:history="1">
        <w:r w:rsidRPr="00C045DE">
          <w:rPr>
            <w:rStyle w:val="Hyperlink"/>
          </w:rPr>
          <w:t>2.2</w:t>
        </w:r>
        <w:r>
          <w:rPr>
            <w:rFonts w:asciiTheme="minorHAnsi" w:eastAsiaTheme="minorEastAsia" w:hAnsiTheme="minorHAnsi" w:cstheme="minorBidi"/>
            <w:bCs w:val="0"/>
            <w:kern w:val="2"/>
            <w:lang w:eastAsia="en-GB"/>
            <w14:ligatures w14:val="standardContextual"/>
          </w:rPr>
          <w:tab/>
        </w:r>
        <w:r w:rsidRPr="00C045DE">
          <w:rPr>
            <w:rStyle w:val="Hyperlink"/>
          </w:rPr>
          <w:t>Bestehende Modelle und Theorien</w:t>
        </w:r>
        <w:r>
          <w:tab/>
        </w:r>
        <w:r>
          <w:fldChar w:fldCharType="begin"/>
        </w:r>
        <w:r>
          <w:instrText xml:space="preserve"> PAGEREF _Toc172896943 \h </w:instrText>
        </w:r>
        <w:r>
          <w:fldChar w:fldCharType="separate"/>
        </w:r>
        <w:r>
          <w:t>8</w:t>
        </w:r>
        <w:r>
          <w:fldChar w:fldCharType="end"/>
        </w:r>
      </w:hyperlink>
    </w:p>
    <w:p w14:paraId="6FDD4484"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44" w:history="1">
        <w:r w:rsidRPr="00C045DE">
          <w:rPr>
            <w:rStyle w:val="Hyperlink"/>
          </w:rPr>
          <w:t>2.3</w:t>
        </w:r>
        <w:r>
          <w:rPr>
            <w:rFonts w:asciiTheme="minorHAnsi" w:eastAsiaTheme="minorEastAsia" w:hAnsiTheme="minorHAnsi" w:cstheme="minorBidi"/>
            <w:bCs w:val="0"/>
            <w:kern w:val="2"/>
            <w:lang w:eastAsia="en-GB"/>
            <w14:ligatures w14:val="standardContextual"/>
          </w:rPr>
          <w:tab/>
        </w:r>
        <w:r w:rsidRPr="00C045DE">
          <w:rPr>
            <w:rStyle w:val="Hyperlink"/>
          </w:rPr>
          <w:t>Ausgewählte Fallstudien</w:t>
        </w:r>
        <w:r>
          <w:tab/>
        </w:r>
        <w:r>
          <w:fldChar w:fldCharType="begin"/>
        </w:r>
        <w:r>
          <w:instrText xml:space="preserve"> PAGEREF _Toc172896944 \h </w:instrText>
        </w:r>
        <w:r>
          <w:fldChar w:fldCharType="separate"/>
        </w:r>
        <w:r>
          <w:t>8</w:t>
        </w:r>
        <w:r>
          <w:fldChar w:fldCharType="end"/>
        </w:r>
      </w:hyperlink>
    </w:p>
    <w:p w14:paraId="169A745E"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45" w:history="1">
        <w:r w:rsidRPr="00C045DE">
          <w:rPr>
            <w:rStyle w:val="Hyperlink"/>
          </w:rPr>
          <w:t>2.4</w:t>
        </w:r>
        <w:r>
          <w:rPr>
            <w:rFonts w:asciiTheme="minorHAnsi" w:eastAsiaTheme="minorEastAsia" w:hAnsiTheme="minorHAnsi" w:cstheme="minorBidi"/>
            <w:bCs w:val="0"/>
            <w:kern w:val="2"/>
            <w:lang w:eastAsia="en-GB"/>
            <w14:ligatures w14:val="standardContextual"/>
          </w:rPr>
          <w:tab/>
        </w:r>
        <w:r w:rsidRPr="00C045DE">
          <w:rPr>
            <w:rStyle w:val="Hyperlink"/>
          </w:rPr>
          <w:t>Szenario Beschreibung</w:t>
        </w:r>
        <w:r>
          <w:tab/>
        </w:r>
        <w:r>
          <w:fldChar w:fldCharType="begin"/>
        </w:r>
        <w:r>
          <w:instrText xml:space="preserve"> PAGEREF _Toc172896945 \h </w:instrText>
        </w:r>
        <w:r>
          <w:fldChar w:fldCharType="separate"/>
        </w:r>
        <w:r>
          <w:t>8</w:t>
        </w:r>
        <w:r>
          <w:fldChar w:fldCharType="end"/>
        </w:r>
      </w:hyperlink>
    </w:p>
    <w:p w14:paraId="3E6EE9BA"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46" w:history="1">
        <w:r w:rsidRPr="00C045DE">
          <w:rPr>
            <w:rStyle w:val="Hyperlink"/>
          </w:rPr>
          <w:t>3</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Forschungsdesign</w:t>
        </w:r>
        <w:r>
          <w:tab/>
        </w:r>
        <w:r>
          <w:fldChar w:fldCharType="begin"/>
        </w:r>
        <w:r>
          <w:instrText xml:space="preserve"> PAGEREF _Toc172896946 \h </w:instrText>
        </w:r>
        <w:r>
          <w:fldChar w:fldCharType="separate"/>
        </w:r>
        <w:r>
          <w:t>9</w:t>
        </w:r>
        <w:r>
          <w:fldChar w:fldCharType="end"/>
        </w:r>
      </w:hyperlink>
    </w:p>
    <w:p w14:paraId="40096B86" w14:textId="7D1E47A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47" w:history="1">
        <w:r w:rsidRPr="00C045DE">
          <w:rPr>
            <w:rStyle w:val="Hyperlink"/>
          </w:rPr>
          <w:t>3.1</w:t>
        </w:r>
        <w:r>
          <w:rPr>
            <w:rFonts w:asciiTheme="minorHAnsi" w:eastAsiaTheme="minorEastAsia" w:hAnsiTheme="minorHAnsi" w:cstheme="minorBidi"/>
            <w:bCs w:val="0"/>
            <w:kern w:val="2"/>
            <w:lang w:eastAsia="en-GB"/>
            <w14:ligatures w14:val="standardContextual"/>
          </w:rPr>
          <w:tab/>
        </w:r>
        <w:r w:rsidR="00152A76">
          <w:rPr>
            <w:rStyle w:val="Hyperlink"/>
          </w:rPr>
          <w:t>Anforderungsanalyse</w:t>
        </w:r>
        <w:r>
          <w:tab/>
        </w:r>
        <w:r>
          <w:fldChar w:fldCharType="begin"/>
        </w:r>
        <w:r>
          <w:instrText xml:space="preserve"> PAGEREF _Toc172896947 \h </w:instrText>
        </w:r>
        <w:r>
          <w:fldChar w:fldCharType="separate"/>
        </w:r>
        <w:r>
          <w:t>9</w:t>
        </w:r>
        <w:r>
          <w:fldChar w:fldCharType="end"/>
        </w:r>
      </w:hyperlink>
    </w:p>
    <w:p w14:paraId="446EBD2F" w14:textId="631FC759"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48" w:history="1">
        <w:r w:rsidRPr="00C045DE">
          <w:rPr>
            <w:rStyle w:val="Hyperlink"/>
          </w:rPr>
          <w:t>3.2</w:t>
        </w:r>
        <w:r>
          <w:rPr>
            <w:rFonts w:asciiTheme="minorHAnsi" w:eastAsiaTheme="minorEastAsia" w:hAnsiTheme="minorHAnsi" w:cstheme="minorBidi"/>
            <w:bCs w:val="0"/>
            <w:kern w:val="2"/>
            <w:lang w:eastAsia="en-GB"/>
            <w14:ligatures w14:val="standardContextual"/>
          </w:rPr>
          <w:tab/>
        </w:r>
        <w:r w:rsidR="004850DD">
          <w:rPr>
            <w:rStyle w:val="Hyperlink"/>
          </w:rPr>
          <w:t>Spezifikation der Anforderungen</w:t>
        </w:r>
        <w:r>
          <w:tab/>
        </w:r>
        <w:r>
          <w:fldChar w:fldCharType="begin"/>
        </w:r>
        <w:r>
          <w:instrText xml:space="preserve"> PAGEREF _Toc172896948 \h </w:instrText>
        </w:r>
        <w:r>
          <w:fldChar w:fldCharType="separate"/>
        </w:r>
        <w:r>
          <w:t>9</w:t>
        </w:r>
        <w:r>
          <w:fldChar w:fldCharType="end"/>
        </w:r>
      </w:hyperlink>
    </w:p>
    <w:p w14:paraId="675C952E" w14:textId="0804E32C"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49" w:history="1">
        <w:r w:rsidRPr="00C045DE">
          <w:rPr>
            <w:rStyle w:val="Hyperlink"/>
          </w:rPr>
          <w:t>3.3</w:t>
        </w:r>
        <w:r>
          <w:rPr>
            <w:rFonts w:asciiTheme="minorHAnsi" w:eastAsiaTheme="minorEastAsia" w:hAnsiTheme="minorHAnsi" w:cstheme="minorBidi"/>
            <w:bCs w:val="0"/>
            <w:kern w:val="2"/>
            <w:lang w:eastAsia="en-GB"/>
            <w14:ligatures w14:val="standardContextual"/>
          </w:rPr>
          <w:tab/>
        </w:r>
        <w:r w:rsidR="00AD70BB">
          <w:rPr>
            <w:rStyle w:val="Hyperlink"/>
          </w:rPr>
          <w:t>Technologie</w:t>
        </w:r>
        <w:r>
          <w:tab/>
        </w:r>
        <w:r>
          <w:fldChar w:fldCharType="begin"/>
        </w:r>
        <w:r>
          <w:instrText xml:space="preserve"> PAGEREF _Toc172896949 \h </w:instrText>
        </w:r>
        <w:r>
          <w:fldChar w:fldCharType="separate"/>
        </w:r>
        <w:r>
          <w:t>9</w:t>
        </w:r>
        <w:r>
          <w:fldChar w:fldCharType="end"/>
        </w:r>
      </w:hyperlink>
    </w:p>
    <w:p w14:paraId="65D3EF22" w14:textId="2A0D5945"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50" w:history="1">
        <w:r w:rsidRPr="00C045DE">
          <w:rPr>
            <w:rStyle w:val="Hyperlink"/>
          </w:rPr>
          <w:t>3.4</w:t>
        </w:r>
        <w:r>
          <w:rPr>
            <w:rFonts w:asciiTheme="minorHAnsi" w:eastAsiaTheme="minorEastAsia" w:hAnsiTheme="minorHAnsi" w:cstheme="minorBidi"/>
            <w:bCs w:val="0"/>
            <w:kern w:val="2"/>
            <w:lang w:eastAsia="en-GB"/>
            <w14:ligatures w14:val="standardContextual"/>
          </w:rPr>
          <w:tab/>
        </w:r>
        <w:r w:rsidRPr="00C045DE">
          <w:rPr>
            <w:rStyle w:val="Hyperlink"/>
          </w:rPr>
          <w:t>Analyse</w:t>
        </w:r>
        <w:r>
          <w:tab/>
        </w:r>
        <w:r>
          <w:fldChar w:fldCharType="begin"/>
        </w:r>
        <w:r>
          <w:instrText xml:space="preserve"> PAGEREF _Toc172896950 \h </w:instrText>
        </w:r>
        <w:r>
          <w:fldChar w:fldCharType="separate"/>
        </w:r>
        <w:r>
          <w:t>9</w:t>
        </w:r>
        <w:r>
          <w:fldChar w:fldCharType="end"/>
        </w:r>
      </w:hyperlink>
    </w:p>
    <w:p w14:paraId="0E89DB00" w14:textId="3DFA7B74"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51" w:history="1">
        <w:r w:rsidRPr="00C045DE">
          <w:rPr>
            <w:rStyle w:val="Hyperlink"/>
          </w:rPr>
          <w:t>3.5</w:t>
        </w:r>
        <w:r>
          <w:rPr>
            <w:rFonts w:asciiTheme="minorHAnsi" w:eastAsiaTheme="minorEastAsia" w:hAnsiTheme="minorHAnsi" w:cstheme="minorBidi"/>
            <w:bCs w:val="0"/>
            <w:kern w:val="2"/>
            <w:lang w:eastAsia="en-GB"/>
            <w14:ligatures w14:val="standardContextual"/>
          </w:rPr>
          <w:tab/>
        </w:r>
        <w:r w:rsidR="00DB75C1">
          <w:rPr>
            <w:rStyle w:val="Hyperlink"/>
          </w:rPr>
          <w:t>Fehlerbewertung</w:t>
        </w:r>
        <w:r>
          <w:tab/>
        </w:r>
        <w:r>
          <w:fldChar w:fldCharType="begin"/>
        </w:r>
        <w:r>
          <w:instrText xml:space="preserve"> PAGEREF _Toc172896951 \h </w:instrText>
        </w:r>
        <w:r>
          <w:fldChar w:fldCharType="separate"/>
        </w:r>
        <w:r>
          <w:t>9</w:t>
        </w:r>
        <w:r>
          <w:fldChar w:fldCharType="end"/>
        </w:r>
      </w:hyperlink>
    </w:p>
    <w:p w14:paraId="540E8890" w14:textId="518B4242"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54" w:history="1">
        <w:r w:rsidRPr="00C045DE">
          <w:rPr>
            <w:rStyle w:val="Hyperlink"/>
          </w:rPr>
          <w:t>4</w:t>
        </w:r>
        <w:r>
          <w:rPr>
            <w:rFonts w:asciiTheme="minorHAnsi" w:eastAsiaTheme="minorEastAsia" w:hAnsiTheme="minorHAnsi" w:cstheme="minorBidi"/>
            <w:b w:val="0"/>
            <w:bCs w:val="0"/>
            <w:kern w:val="2"/>
            <w:szCs w:val="24"/>
            <w:lang w:eastAsia="en-GB"/>
            <w14:ligatures w14:val="standardContextual"/>
          </w:rPr>
          <w:tab/>
        </w:r>
        <w:r w:rsidR="002E14B5">
          <w:rPr>
            <w:rStyle w:val="Hyperlink"/>
          </w:rPr>
          <w:t>Ergebnisse und Diskussion</w:t>
        </w:r>
        <w:r>
          <w:tab/>
        </w:r>
        <w:r>
          <w:fldChar w:fldCharType="begin"/>
        </w:r>
        <w:r>
          <w:instrText xml:space="preserve"> PAGEREF _Toc172896954 \h </w:instrText>
        </w:r>
        <w:r>
          <w:fldChar w:fldCharType="separate"/>
        </w:r>
        <w:r>
          <w:t>10</w:t>
        </w:r>
        <w:r>
          <w:fldChar w:fldCharType="end"/>
        </w:r>
      </w:hyperlink>
    </w:p>
    <w:p w14:paraId="4C99D314" w14:textId="2E78F303"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55" w:history="1">
        <w:r w:rsidRPr="00C045DE">
          <w:rPr>
            <w:rStyle w:val="Hyperlink"/>
          </w:rPr>
          <w:t>4.1</w:t>
        </w:r>
        <w:r>
          <w:rPr>
            <w:rFonts w:asciiTheme="minorHAnsi" w:eastAsiaTheme="minorEastAsia" w:hAnsiTheme="minorHAnsi" w:cstheme="minorBidi"/>
            <w:bCs w:val="0"/>
            <w:kern w:val="2"/>
            <w:lang w:eastAsia="en-GB"/>
            <w14:ligatures w14:val="standardContextual"/>
          </w:rPr>
          <w:tab/>
        </w:r>
        <w:r w:rsidR="00001CB7">
          <w:rPr>
            <w:rStyle w:val="Hyperlink"/>
          </w:rPr>
          <w:t>Seitennavigation</w:t>
        </w:r>
        <w:r>
          <w:tab/>
        </w:r>
        <w:r>
          <w:fldChar w:fldCharType="begin"/>
        </w:r>
        <w:r>
          <w:instrText xml:space="preserve"> PAGEREF _Toc172896955 \h </w:instrText>
        </w:r>
        <w:r>
          <w:fldChar w:fldCharType="separate"/>
        </w:r>
        <w:r>
          <w:t>10</w:t>
        </w:r>
        <w:r>
          <w:fldChar w:fldCharType="end"/>
        </w:r>
      </w:hyperlink>
    </w:p>
    <w:p w14:paraId="44438D24" w14:textId="14B1D908"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56" w:history="1">
        <w:r w:rsidRPr="00C045DE">
          <w:rPr>
            <w:rStyle w:val="Hyperlink"/>
          </w:rPr>
          <w:t>4.2</w:t>
        </w:r>
        <w:r>
          <w:rPr>
            <w:rFonts w:asciiTheme="minorHAnsi" w:eastAsiaTheme="minorEastAsia" w:hAnsiTheme="minorHAnsi" w:cstheme="minorBidi"/>
            <w:bCs w:val="0"/>
            <w:kern w:val="2"/>
            <w:lang w:eastAsia="en-GB"/>
            <w14:ligatures w14:val="standardContextual"/>
          </w:rPr>
          <w:tab/>
        </w:r>
        <w:r w:rsidR="00111F13">
          <w:rPr>
            <w:rStyle w:val="Hyperlink"/>
          </w:rPr>
          <w:t>Manipultaion der Seitenelemente</w:t>
        </w:r>
        <w:r>
          <w:tab/>
        </w:r>
        <w:r>
          <w:fldChar w:fldCharType="begin"/>
        </w:r>
        <w:r>
          <w:instrText xml:space="preserve"> PAGEREF _Toc172896956 \h </w:instrText>
        </w:r>
        <w:r>
          <w:fldChar w:fldCharType="separate"/>
        </w:r>
        <w:r>
          <w:t>10</w:t>
        </w:r>
        <w:r>
          <w:fldChar w:fldCharType="end"/>
        </w:r>
      </w:hyperlink>
    </w:p>
    <w:p w14:paraId="6E8A86FA" w14:textId="464C92E3" w:rsidR="009A0E53" w:rsidRDefault="00830ABA">
      <w:pPr>
        <w:pStyle w:val="Verzeichnis2"/>
      </w:pPr>
      <w:hyperlink w:anchor="_Toc172896957" w:history="1">
        <w:r w:rsidRPr="00C045DE">
          <w:rPr>
            <w:rStyle w:val="Hyperlink"/>
          </w:rPr>
          <w:t>4.3</w:t>
        </w:r>
        <w:r>
          <w:rPr>
            <w:rFonts w:asciiTheme="minorHAnsi" w:eastAsiaTheme="minorEastAsia" w:hAnsiTheme="minorHAnsi" w:cstheme="minorBidi"/>
            <w:bCs w:val="0"/>
            <w:kern w:val="2"/>
            <w:lang w:eastAsia="en-GB"/>
            <w14:ligatures w14:val="standardContextual"/>
          </w:rPr>
          <w:tab/>
        </w:r>
        <w:r w:rsidR="00E03811">
          <w:rPr>
            <w:rStyle w:val="Hyperlink"/>
          </w:rPr>
          <w:t>Anpassbares Formular</w:t>
        </w:r>
        <w:r>
          <w:tab/>
        </w:r>
        <w:r>
          <w:fldChar w:fldCharType="begin"/>
        </w:r>
        <w:r>
          <w:instrText xml:space="preserve"> PAGEREF _Toc172896957 \h </w:instrText>
        </w:r>
        <w:r>
          <w:fldChar w:fldCharType="separate"/>
        </w:r>
        <w:r>
          <w:t>10</w:t>
        </w:r>
        <w:r>
          <w:fldChar w:fldCharType="end"/>
        </w:r>
      </w:hyperlink>
    </w:p>
    <w:p w14:paraId="50767898" w14:textId="25BA14AE" w:rsidR="00934A79" w:rsidRDefault="00934A79" w:rsidP="00934A79">
      <w:pPr>
        <w:pStyle w:val="Verzeichnis2"/>
      </w:pPr>
      <w:hyperlink w:anchor="_Toc172896957" w:history="1">
        <w:r w:rsidRPr="00C045DE">
          <w:rPr>
            <w:rStyle w:val="Hyperlink"/>
          </w:rPr>
          <w:t>4.</w:t>
        </w:r>
        <w:r>
          <w:rPr>
            <w:rStyle w:val="Hyperlink"/>
          </w:rPr>
          <w:t>4</w:t>
        </w:r>
        <w:r>
          <w:rPr>
            <w:rFonts w:asciiTheme="minorHAnsi" w:eastAsiaTheme="minorEastAsia" w:hAnsiTheme="minorHAnsi" w:cstheme="minorBidi"/>
            <w:bCs w:val="0"/>
            <w:kern w:val="2"/>
            <w:lang w:eastAsia="en-GB"/>
            <w14:ligatures w14:val="standardContextual"/>
          </w:rPr>
          <w:tab/>
        </w:r>
        <w:r w:rsidR="00846110">
          <w:rPr>
            <w:rStyle w:val="Hyperlink"/>
          </w:rPr>
          <w:t>Inzeilige Eingabefelder</w:t>
        </w:r>
        <w:r>
          <w:tab/>
        </w:r>
        <w:r>
          <w:fldChar w:fldCharType="begin"/>
        </w:r>
        <w:r>
          <w:instrText xml:space="preserve"> PAGEREF _Toc172896957 \h </w:instrText>
        </w:r>
        <w:r>
          <w:fldChar w:fldCharType="separate"/>
        </w:r>
        <w:r>
          <w:t>10</w:t>
        </w:r>
        <w:r>
          <w:fldChar w:fldCharType="end"/>
        </w:r>
      </w:hyperlink>
    </w:p>
    <w:p w14:paraId="4E1F50D3" w14:textId="58306730" w:rsidR="001E58C3" w:rsidRPr="00DE4A7E" w:rsidRDefault="00DE4A7E" w:rsidP="00DE4A7E">
      <w:pPr>
        <w:pStyle w:val="Verzeichnis2"/>
        <w:rPr>
          <w:rFonts w:asciiTheme="minorHAnsi" w:eastAsiaTheme="minorEastAsia" w:hAnsiTheme="minorHAnsi" w:cstheme="minorBidi"/>
          <w:bCs w:val="0"/>
          <w:kern w:val="2"/>
          <w:lang w:eastAsia="en-GB"/>
          <w14:ligatures w14:val="standardContextual"/>
        </w:rPr>
      </w:pPr>
      <w:hyperlink w:anchor="_Toc172896957" w:history="1">
        <w:r w:rsidRPr="00C045DE">
          <w:rPr>
            <w:rStyle w:val="Hyperlink"/>
          </w:rPr>
          <w:t>4.</w:t>
        </w:r>
        <w:r>
          <w:rPr>
            <w:rStyle w:val="Hyperlink"/>
          </w:rPr>
          <w:t>5</w:t>
        </w:r>
        <w:r>
          <w:rPr>
            <w:rFonts w:asciiTheme="minorHAnsi" w:eastAsiaTheme="minorEastAsia" w:hAnsiTheme="minorHAnsi" w:cstheme="minorBidi"/>
            <w:bCs w:val="0"/>
            <w:kern w:val="2"/>
            <w:lang w:eastAsia="en-GB"/>
            <w14:ligatures w14:val="standardContextual"/>
          </w:rPr>
          <w:tab/>
        </w:r>
        <w:r w:rsidR="0036337F">
          <w:rPr>
            <w:rStyle w:val="Hyperlink"/>
          </w:rPr>
          <w:t>Sitzungsunabhängige Datenspeicherung</w:t>
        </w:r>
        <w:r>
          <w:tab/>
        </w:r>
        <w:r>
          <w:fldChar w:fldCharType="begin"/>
        </w:r>
        <w:r>
          <w:instrText xml:space="preserve"> PAGEREF _Toc172896957 \h </w:instrText>
        </w:r>
        <w:r>
          <w:fldChar w:fldCharType="separate"/>
        </w:r>
        <w:r>
          <w:t>10</w:t>
        </w:r>
        <w:r>
          <w:fldChar w:fldCharType="end"/>
        </w:r>
      </w:hyperlink>
    </w:p>
    <w:p w14:paraId="53690A0C"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58" w:history="1">
        <w:r w:rsidRPr="00C045DE">
          <w:rPr>
            <w:rStyle w:val="Hyperlink"/>
          </w:rPr>
          <w:t>5</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Schlussfolgerung</w:t>
        </w:r>
        <w:r>
          <w:tab/>
        </w:r>
        <w:r>
          <w:fldChar w:fldCharType="begin"/>
        </w:r>
        <w:r>
          <w:instrText xml:space="preserve"> PAGEREF _Toc172896958 \h </w:instrText>
        </w:r>
        <w:r>
          <w:fldChar w:fldCharType="separate"/>
        </w:r>
        <w:r>
          <w:t>11</w:t>
        </w:r>
        <w:r>
          <w:fldChar w:fldCharType="end"/>
        </w:r>
      </w:hyperlink>
    </w:p>
    <w:p w14:paraId="7FB3577B"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59" w:history="1">
        <w:r w:rsidRPr="00C045DE">
          <w:rPr>
            <w:rStyle w:val="Hyperlink"/>
          </w:rPr>
          <w:t>5.1</w:t>
        </w:r>
        <w:r>
          <w:rPr>
            <w:rFonts w:asciiTheme="minorHAnsi" w:eastAsiaTheme="minorEastAsia" w:hAnsiTheme="minorHAnsi" w:cstheme="minorBidi"/>
            <w:bCs w:val="0"/>
            <w:kern w:val="2"/>
            <w:lang w:eastAsia="en-GB"/>
            <w14:ligatures w14:val="standardContextual"/>
          </w:rPr>
          <w:tab/>
        </w:r>
        <w:r w:rsidRPr="00C045DE">
          <w:rPr>
            <w:rStyle w:val="Hyperlink"/>
          </w:rPr>
          <w:t>Kritische Reflexion</w:t>
        </w:r>
        <w:r>
          <w:tab/>
        </w:r>
        <w:r>
          <w:fldChar w:fldCharType="begin"/>
        </w:r>
        <w:r>
          <w:instrText xml:space="preserve"> PAGEREF _Toc172896959 \h </w:instrText>
        </w:r>
        <w:r>
          <w:fldChar w:fldCharType="separate"/>
        </w:r>
        <w:r>
          <w:t>11</w:t>
        </w:r>
        <w:r>
          <w:fldChar w:fldCharType="end"/>
        </w:r>
      </w:hyperlink>
    </w:p>
    <w:p w14:paraId="1E3003D2" w14:textId="77777777" w:rsidR="009A0E53" w:rsidRDefault="00830ABA">
      <w:pPr>
        <w:pStyle w:val="Verzeichnis2"/>
      </w:pPr>
      <w:hyperlink w:anchor="_Toc172896960" w:history="1">
        <w:r w:rsidRPr="00C045DE">
          <w:rPr>
            <w:rStyle w:val="Hyperlink"/>
          </w:rPr>
          <w:t>5.2</w:t>
        </w:r>
        <w:r>
          <w:rPr>
            <w:rFonts w:asciiTheme="minorHAnsi" w:eastAsiaTheme="minorEastAsia" w:hAnsiTheme="minorHAnsi" w:cstheme="minorBidi"/>
            <w:bCs w:val="0"/>
            <w:kern w:val="2"/>
            <w:lang w:eastAsia="en-GB"/>
            <w14:ligatures w14:val="standardContextual"/>
          </w:rPr>
          <w:tab/>
        </w:r>
        <w:r w:rsidRPr="00C045DE">
          <w:rPr>
            <w:rStyle w:val="Hyperlink"/>
          </w:rPr>
          <w:t>Empfehlungen für die zukünftige Forschung</w:t>
        </w:r>
        <w:r>
          <w:tab/>
        </w:r>
        <w:r>
          <w:fldChar w:fldCharType="begin"/>
        </w:r>
        <w:r>
          <w:instrText xml:space="preserve"> PAGEREF _Toc172896960 \h </w:instrText>
        </w:r>
        <w:r>
          <w:fldChar w:fldCharType="separate"/>
        </w:r>
        <w:r>
          <w:t>11</w:t>
        </w:r>
        <w:r>
          <w:fldChar w:fldCharType="end"/>
        </w:r>
      </w:hyperlink>
    </w:p>
    <w:p w14:paraId="627CB26D" w14:textId="26E49DEC" w:rsidR="00A945AA" w:rsidRPr="00A945AA" w:rsidRDefault="00A945AA" w:rsidP="00A945AA">
      <w:pPr>
        <w:pStyle w:val="Verzeichnis2"/>
        <w:rPr>
          <w:rFonts w:asciiTheme="minorHAnsi" w:eastAsiaTheme="minorEastAsia" w:hAnsiTheme="minorHAnsi" w:cstheme="minorBidi"/>
          <w:bCs w:val="0"/>
          <w:kern w:val="2"/>
          <w:lang w:eastAsia="en-GB"/>
          <w14:ligatures w14:val="standardContextual"/>
        </w:rPr>
      </w:pPr>
      <w:hyperlink w:anchor="_Toc172896960" w:history="1">
        <w:r w:rsidRPr="00C045DE">
          <w:rPr>
            <w:rStyle w:val="Hyperlink"/>
          </w:rPr>
          <w:t>5.</w:t>
        </w:r>
        <w:r>
          <w:rPr>
            <w:rStyle w:val="Hyperlink"/>
          </w:rPr>
          <w:t>3</w:t>
        </w:r>
        <w:r>
          <w:rPr>
            <w:rFonts w:asciiTheme="minorHAnsi" w:eastAsiaTheme="minorEastAsia" w:hAnsiTheme="minorHAnsi" w:cstheme="minorBidi"/>
            <w:bCs w:val="0"/>
            <w:kern w:val="2"/>
            <w:lang w:eastAsia="en-GB"/>
            <w14:ligatures w14:val="standardContextual"/>
          </w:rPr>
          <w:tab/>
        </w:r>
        <w:r w:rsidR="00EF298F">
          <w:rPr>
            <w:rStyle w:val="Hyperlink"/>
          </w:rPr>
          <w:t>Ausblick</w:t>
        </w:r>
        <w:r>
          <w:tab/>
        </w:r>
        <w:r>
          <w:fldChar w:fldCharType="begin"/>
        </w:r>
        <w:r>
          <w:instrText xml:space="preserve"> PAGEREF _Toc172896960 \h </w:instrText>
        </w:r>
        <w:r>
          <w:fldChar w:fldCharType="separate"/>
        </w:r>
        <w:r>
          <w:t>11</w:t>
        </w:r>
        <w:r>
          <w:fldChar w:fldCharType="end"/>
        </w:r>
      </w:hyperlink>
    </w:p>
    <w:p w14:paraId="330F45C3"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61" w:history="1">
        <w:r w:rsidRPr="00C045DE">
          <w:rPr>
            <w:rStyle w:val="Hyperlink"/>
          </w:rPr>
          <w:t>6</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Beispielkapitel (wie das Layout aussehen sollte)</w:t>
        </w:r>
        <w:r>
          <w:tab/>
        </w:r>
        <w:r>
          <w:fldChar w:fldCharType="begin"/>
        </w:r>
        <w:r>
          <w:instrText xml:space="preserve"> PAGEREF _Toc172896961 \h </w:instrText>
        </w:r>
        <w:r>
          <w:fldChar w:fldCharType="separate"/>
        </w:r>
        <w:r>
          <w:t>12</w:t>
        </w:r>
        <w:r>
          <w:fldChar w:fldCharType="end"/>
        </w:r>
      </w:hyperlink>
    </w:p>
    <w:p w14:paraId="6BF425B3"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62" w:history="1">
        <w:r w:rsidRPr="00C045DE">
          <w:rPr>
            <w:rStyle w:val="Hyperlink"/>
          </w:rPr>
          <w:t>6.1</w:t>
        </w:r>
        <w:r>
          <w:rPr>
            <w:rFonts w:asciiTheme="minorHAnsi" w:eastAsiaTheme="minorEastAsia" w:hAnsiTheme="minorHAnsi" w:cstheme="minorBidi"/>
            <w:bCs w:val="0"/>
            <w:kern w:val="2"/>
            <w:lang w:eastAsia="en-GB"/>
            <w14:ligatures w14:val="standardContextual"/>
          </w:rPr>
          <w:tab/>
        </w:r>
        <w:r w:rsidRPr="00C045DE">
          <w:rPr>
            <w:rStyle w:val="Hyperlink"/>
          </w:rPr>
          <w:t>Muster Überschrift Ebene 2</w:t>
        </w:r>
        <w:r>
          <w:tab/>
        </w:r>
        <w:r>
          <w:fldChar w:fldCharType="begin"/>
        </w:r>
        <w:r>
          <w:instrText xml:space="preserve"> PAGEREF _Toc172896962 \h </w:instrText>
        </w:r>
        <w:r>
          <w:fldChar w:fldCharType="separate"/>
        </w:r>
        <w:r>
          <w:t>12</w:t>
        </w:r>
        <w:r>
          <w:fldChar w:fldCharType="end"/>
        </w:r>
      </w:hyperlink>
    </w:p>
    <w:p w14:paraId="10573865" w14:textId="77777777" w:rsidR="009A0E53" w:rsidRDefault="00830ABA">
      <w:pPr>
        <w:pStyle w:val="Verzeichnis3"/>
        <w:rPr>
          <w:rFonts w:asciiTheme="minorHAnsi" w:eastAsiaTheme="minorEastAsia" w:hAnsiTheme="minorHAnsi" w:cstheme="minorBidi"/>
          <w:noProof/>
          <w:kern w:val="2"/>
          <w:szCs w:val="24"/>
          <w:lang w:eastAsia="en-GB"/>
          <w14:ligatures w14:val="standardContextual"/>
        </w:rPr>
      </w:pPr>
      <w:hyperlink w:anchor="_Toc172896963" w:history="1">
        <w:r w:rsidRPr="00C045DE">
          <w:rPr>
            <w:rStyle w:val="Hyperlink"/>
            <w:noProof/>
          </w:rPr>
          <w:t>6.1.1</w:t>
        </w:r>
        <w:r>
          <w:rPr>
            <w:rFonts w:asciiTheme="minorHAnsi" w:eastAsiaTheme="minorEastAsia" w:hAnsiTheme="minorHAnsi" w:cstheme="minorBidi"/>
            <w:noProof/>
            <w:kern w:val="2"/>
            <w:szCs w:val="24"/>
            <w:lang w:eastAsia="en-GB"/>
            <w14:ligatures w14:val="standardContextual"/>
          </w:rPr>
          <w:tab/>
        </w:r>
        <w:r w:rsidRPr="00C045DE">
          <w:rPr>
            <w:rStyle w:val="Hyperlink"/>
            <w:noProof/>
          </w:rPr>
          <w:t>Muster Überschrift Ebene 3</w:t>
        </w:r>
        <w:r>
          <w:rPr>
            <w:noProof/>
          </w:rPr>
          <w:tab/>
        </w:r>
        <w:r>
          <w:rPr>
            <w:noProof/>
          </w:rPr>
          <w:fldChar w:fldCharType="begin"/>
        </w:r>
        <w:r>
          <w:rPr>
            <w:noProof/>
          </w:rPr>
          <w:instrText xml:space="preserve"> PAGEREF _Toc172896963 \h </w:instrText>
        </w:r>
        <w:r>
          <w:rPr>
            <w:noProof/>
          </w:rPr>
        </w:r>
        <w:r>
          <w:rPr>
            <w:noProof/>
          </w:rPr>
          <w:fldChar w:fldCharType="separate"/>
        </w:r>
        <w:r>
          <w:rPr>
            <w:noProof/>
          </w:rPr>
          <w:t>12</w:t>
        </w:r>
        <w:r>
          <w:rPr>
            <w:noProof/>
          </w:rPr>
          <w:fldChar w:fldCharType="end"/>
        </w:r>
      </w:hyperlink>
    </w:p>
    <w:p w14:paraId="7D1B319C" w14:textId="77777777" w:rsidR="009A0E53" w:rsidRDefault="00830ABA">
      <w:pPr>
        <w:pStyle w:val="Verzeichnis3"/>
        <w:rPr>
          <w:rFonts w:asciiTheme="minorHAnsi" w:eastAsiaTheme="minorEastAsia" w:hAnsiTheme="minorHAnsi" w:cstheme="minorBidi"/>
          <w:noProof/>
          <w:kern w:val="2"/>
          <w:szCs w:val="24"/>
          <w:lang w:eastAsia="en-GB"/>
          <w14:ligatures w14:val="standardContextual"/>
        </w:rPr>
      </w:pPr>
      <w:hyperlink w:anchor="_Toc172896964" w:history="1">
        <w:r w:rsidRPr="00C045DE">
          <w:rPr>
            <w:rStyle w:val="Hyperlink"/>
            <w:noProof/>
          </w:rPr>
          <w:t>6.1.2</w:t>
        </w:r>
        <w:r>
          <w:rPr>
            <w:rFonts w:asciiTheme="minorHAnsi" w:eastAsiaTheme="minorEastAsia" w:hAnsiTheme="minorHAnsi" w:cstheme="minorBidi"/>
            <w:noProof/>
            <w:kern w:val="2"/>
            <w:szCs w:val="24"/>
            <w:lang w:eastAsia="en-GB"/>
            <w14:ligatures w14:val="standardContextual"/>
          </w:rPr>
          <w:tab/>
        </w:r>
        <w:r w:rsidRPr="00C045DE">
          <w:rPr>
            <w:rStyle w:val="Hyperlink"/>
            <w:noProof/>
          </w:rPr>
          <w:t>Muster Überschrift Ebene 3</w:t>
        </w:r>
        <w:r>
          <w:rPr>
            <w:noProof/>
          </w:rPr>
          <w:tab/>
        </w:r>
        <w:r>
          <w:rPr>
            <w:noProof/>
          </w:rPr>
          <w:fldChar w:fldCharType="begin"/>
        </w:r>
        <w:r>
          <w:rPr>
            <w:noProof/>
          </w:rPr>
          <w:instrText xml:space="preserve"> PAGEREF _Toc172896964 \h </w:instrText>
        </w:r>
        <w:r>
          <w:rPr>
            <w:noProof/>
          </w:rPr>
        </w:r>
        <w:r>
          <w:rPr>
            <w:noProof/>
          </w:rPr>
          <w:fldChar w:fldCharType="separate"/>
        </w:r>
        <w:r>
          <w:rPr>
            <w:noProof/>
          </w:rPr>
          <w:t>13</w:t>
        </w:r>
        <w:r>
          <w:rPr>
            <w:noProof/>
          </w:rPr>
          <w:fldChar w:fldCharType="end"/>
        </w:r>
      </w:hyperlink>
    </w:p>
    <w:p w14:paraId="174B3359" w14:textId="77777777" w:rsidR="009A0E53" w:rsidRDefault="00830ABA">
      <w:pPr>
        <w:pStyle w:val="Verzeichnis1"/>
        <w:rPr>
          <w:rFonts w:asciiTheme="minorHAnsi" w:eastAsiaTheme="minorEastAsia" w:hAnsiTheme="minorHAnsi" w:cstheme="minorBidi"/>
          <w:b w:val="0"/>
          <w:bCs w:val="0"/>
          <w:kern w:val="2"/>
          <w:szCs w:val="24"/>
          <w:lang w:eastAsia="en-GB"/>
          <w14:ligatures w14:val="standardContextual"/>
        </w:rPr>
      </w:pPr>
      <w:hyperlink w:anchor="_Toc172896965" w:history="1">
        <w:r w:rsidRPr="00C045DE">
          <w:rPr>
            <w:rStyle w:val="Hyperlink"/>
          </w:rPr>
          <w:t>Referenzen</w:t>
        </w:r>
        <w:r>
          <w:tab/>
        </w:r>
        <w:r>
          <w:fldChar w:fldCharType="begin"/>
        </w:r>
        <w:r>
          <w:instrText xml:space="preserve"> PAGEREF _Toc172896965 \h </w:instrText>
        </w:r>
        <w:r>
          <w:fldChar w:fldCharType="separate"/>
        </w:r>
        <w:r>
          <w:t>15</w:t>
        </w:r>
        <w:r>
          <w:fldChar w:fldCharType="end"/>
        </w:r>
      </w:hyperlink>
    </w:p>
    <w:p w14:paraId="3AFD929B" w14:textId="77777777" w:rsidR="009A0E53" w:rsidRDefault="00830ABA">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66" w:history="1">
        <w:r w:rsidRPr="00C045DE">
          <w:rPr>
            <w:rStyle w:val="Hyperlink"/>
          </w:rPr>
          <w:t>Anhang A.</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Datentabellen/Grafiken</w:t>
        </w:r>
        <w:r>
          <w:tab/>
        </w:r>
        <w:r>
          <w:fldChar w:fldCharType="begin"/>
        </w:r>
        <w:r>
          <w:instrText xml:space="preserve"> PAGEREF _Toc172896966 \h </w:instrText>
        </w:r>
        <w:r>
          <w:fldChar w:fldCharType="separate"/>
        </w:r>
        <w:r>
          <w:t>16</w:t>
        </w:r>
        <w:r>
          <w:fldChar w:fldCharType="end"/>
        </w:r>
      </w:hyperlink>
    </w:p>
    <w:p w14:paraId="2CEE23C5"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67" w:history="1">
        <w:r w:rsidRPr="00C045DE">
          <w:rPr>
            <w:rStyle w:val="Hyperlink"/>
          </w:rPr>
          <w:t>A-1</w:t>
        </w:r>
        <w:r>
          <w:rPr>
            <w:rFonts w:asciiTheme="minorHAnsi" w:eastAsiaTheme="minorEastAsia" w:hAnsiTheme="minorHAnsi" w:cstheme="minorBidi"/>
            <w:bCs w:val="0"/>
            <w:kern w:val="2"/>
            <w:lang w:eastAsia="en-GB"/>
            <w14:ligatures w14:val="standardContextual"/>
          </w:rPr>
          <w:tab/>
        </w:r>
        <w:r w:rsidRPr="00C045DE">
          <w:rPr>
            <w:rStyle w:val="Hyperlink"/>
          </w:rPr>
          <w:t>Tabellen</w:t>
        </w:r>
        <w:r>
          <w:tab/>
        </w:r>
        <w:r>
          <w:fldChar w:fldCharType="begin"/>
        </w:r>
        <w:r>
          <w:instrText xml:space="preserve"> PAGEREF _Toc172896967 \h </w:instrText>
        </w:r>
        <w:r>
          <w:fldChar w:fldCharType="separate"/>
        </w:r>
        <w:r>
          <w:t>16</w:t>
        </w:r>
        <w:r>
          <w:fldChar w:fldCharType="end"/>
        </w:r>
      </w:hyperlink>
    </w:p>
    <w:p w14:paraId="46DEFFC7"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68" w:history="1">
        <w:r w:rsidRPr="00C045DE">
          <w:rPr>
            <w:rStyle w:val="Hyperlink"/>
          </w:rPr>
          <w:t>A-2</w:t>
        </w:r>
        <w:r>
          <w:rPr>
            <w:rFonts w:asciiTheme="minorHAnsi" w:eastAsiaTheme="minorEastAsia" w:hAnsiTheme="minorHAnsi" w:cstheme="minorBidi"/>
            <w:bCs w:val="0"/>
            <w:kern w:val="2"/>
            <w:lang w:eastAsia="en-GB"/>
            <w14:ligatures w14:val="standardContextual"/>
          </w:rPr>
          <w:tab/>
        </w:r>
        <w:r w:rsidRPr="00C045DE">
          <w:rPr>
            <w:rStyle w:val="Hyperlink"/>
          </w:rPr>
          <w:t>Diagramme</w:t>
        </w:r>
        <w:r>
          <w:tab/>
        </w:r>
        <w:r>
          <w:fldChar w:fldCharType="begin"/>
        </w:r>
        <w:r>
          <w:instrText xml:space="preserve"> PAGEREF _Toc172896968 \h </w:instrText>
        </w:r>
        <w:r>
          <w:fldChar w:fldCharType="separate"/>
        </w:r>
        <w:r>
          <w:t>16</w:t>
        </w:r>
        <w:r>
          <w:fldChar w:fldCharType="end"/>
        </w:r>
      </w:hyperlink>
    </w:p>
    <w:p w14:paraId="74074C82" w14:textId="77777777" w:rsidR="009A0E53" w:rsidRDefault="00830ABA">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69" w:history="1">
        <w:r w:rsidRPr="00C045DE">
          <w:rPr>
            <w:rStyle w:val="Hyperlink"/>
          </w:rPr>
          <w:t>Anhang B.</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Fragebogen zur Umfrage</w:t>
        </w:r>
        <w:r>
          <w:tab/>
        </w:r>
        <w:r>
          <w:fldChar w:fldCharType="begin"/>
        </w:r>
        <w:r>
          <w:instrText xml:space="preserve"> PAGEREF _Toc172896969 \h </w:instrText>
        </w:r>
        <w:r>
          <w:fldChar w:fldCharType="separate"/>
        </w:r>
        <w:r>
          <w:t>17</w:t>
        </w:r>
        <w:r>
          <w:fldChar w:fldCharType="end"/>
        </w:r>
      </w:hyperlink>
    </w:p>
    <w:p w14:paraId="570F018C" w14:textId="77777777" w:rsidR="009A0E53" w:rsidRDefault="00830ABA">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70" w:history="1">
        <w:r w:rsidRPr="00C045DE">
          <w:rPr>
            <w:rStyle w:val="Hyperlink"/>
          </w:rPr>
          <w:t>Anhang C.</w:t>
        </w:r>
        <w:r>
          <w:rPr>
            <w:rFonts w:asciiTheme="minorHAnsi" w:eastAsiaTheme="minorEastAsia" w:hAnsiTheme="minorHAnsi" w:cstheme="minorBidi"/>
            <w:b w:val="0"/>
            <w:bCs w:val="0"/>
            <w:kern w:val="2"/>
            <w:szCs w:val="24"/>
            <w:lang w:eastAsia="en-GB"/>
            <w14:ligatures w14:val="standardContextual"/>
          </w:rPr>
          <w:tab/>
        </w:r>
        <w:r w:rsidRPr="00C045DE">
          <w:rPr>
            <w:rStyle w:val="Hyperlink"/>
          </w:rPr>
          <w:t>Interviewtranskripte</w:t>
        </w:r>
        <w:r>
          <w:tab/>
        </w:r>
        <w:r>
          <w:fldChar w:fldCharType="begin"/>
        </w:r>
        <w:r>
          <w:instrText xml:space="preserve"> PAGEREF _Toc172896970 \h </w:instrText>
        </w:r>
        <w:r>
          <w:fldChar w:fldCharType="separate"/>
        </w:r>
        <w:r>
          <w:t>18</w:t>
        </w:r>
        <w:r>
          <w:fldChar w:fldCharType="end"/>
        </w:r>
      </w:hyperlink>
    </w:p>
    <w:p w14:paraId="75BB4E78" w14:textId="77777777" w:rsidR="009A0E53" w:rsidRDefault="00830ABA">
      <w:pPr>
        <w:pStyle w:val="Verzeichnis2"/>
        <w:rPr>
          <w:rFonts w:asciiTheme="minorHAnsi" w:eastAsiaTheme="minorEastAsia" w:hAnsiTheme="minorHAnsi" w:cstheme="minorBidi"/>
          <w:bCs w:val="0"/>
          <w:kern w:val="2"/>
          <w:lang w:eastAsia="en-GB"/>
          <w14:ligatures w14:val="standardContextual"/>
        </w:rPr>
      </w:pPr>
      <w:hyperlink w:anchor="_Toc172896971" w:history="1">
        <w:r w:rsidRPr="00C045DE">
          <w:rPr>
            <w:rStyle w:val="Hyperlink"/>
          </w:rPr>
          <w:t>C-1</w:t>
        </w:r>
        <w:r>
          <w:rPr>
            <w:rFonts w:asciiTheme="minorHAnsi" w:eastAsiaTheme="minorEastAsia" w:hAnsiTheme="minorHAnsi" w:cstheme="minorBidi"/>
            <w:bCs w:val="0"/>
            <w:kern w:val="2"/>
            <w:lang w:eastAsia="en-GB"/>
            <w14:ligatures w14:val="standardContextual"/>
          </w:rPr>
          <w:tab/>
        </w:r>
        <w:r w:rsidRPr="00C045DE">
          <w:rPr>
            <w:rStyle w:val="Hyperlink"/>
          </w:rPr>
          <w:t>Interview mit ...</w:t>
        </w:r>
        <w:r>
          <w:tab/>
        </w:r>
        <w:r>
          <w:fldChar w:fldCharType="begin"/>
        </w:r>
        <w:r>
          <w:instrText xml:space="preserve"> PAGEREF _Toc172896971 \h </w:instrText>
        </w:r>
        <w:r>
          <w:fldChar w:fldCharType="separate"/>
        </w:r>
        <w:r>
          <w:t>18</w:t>
        </w:r>
        <w:r>
          <w:fldChar w:fldCharType="end"/>
        </w:r>
      </w:hyperlink>
    </w:p>
    <w:p w14:paraId="2DBE400A" w14:textId="77777777" w:rsidR="00A62B55" w:rsidRPr="007F2DF1" w:rsidRDefault="00D109A7" w:rsidP="001A464C">
      <w:pPr>
        <w:pStyle w:val="Verzeichnis1"/>
        <w:rPr>
          <w:noProof w:val="0"/>
        </w:rPr>
      </w:pPr>
      <w:r>
        <w:rPr>
          <w:noProof w:val="0"/>
        </w:rPr>
        <w:fldChar w:fldCharType="end"/>
      </w:r>
    </w:p>
    <w:p w14:paraId="76AB8F94" w14:textId="77777777" w:rsidR="009A0E53" w:rsidRDefault="00000000">
      <w:pPr>
        <w:pStyle w:val="Heading0"/>
      </w:pPr>
      <w:r w:rsidRPr="007F2DF1">
        <w:br w:type="page"/>
      </w:r>
      <w:bookmarkStart w:id="1" w:name="_Toc39492802"/>
      <w:bookmarkStart w:id="2" w:name="_Toc172896932"/>
      <w:r w:rsidR="003E12BC" w:rsidRPr="007F2DF1">
        <w:lastRenderedPageBreak/>
        <w:t>Liste der Abbildungen</w:t>
      </w:r>
      <w:bookmarkEnd w:id="1"/>
      <w:bookmarkEnd w:id="2"/>
    </w:p>
    <w:p w14:paraId="2EB019B4" w14:textId="1D839E77" w:rsidR="009A0E53" w:rsidRDefault="00261EE3">
      <w:pPr>
        <w:pStyle w:val="Abbildungsverzeichnis"/>
      </w:pPr>
      <w:r>
        <w:rPr>
          <w:noProof w:val="0"/>
        </w:rPr>
        <w:fldChar w:fldCharType="begin"/>
      </w:r>
      <w:r w:rsidR="00000000">
        <w:rPr>
          <w:noProof w:val="0"/>
        </w:rPr>
        <w:instrText xml:space="preserve"> TOC \h \z \c "Figure" </w:instrText>
      </w:r>
      <w:r>
        <w:rPr>
          <w:noProof w:val="0"/>
        </w:rPr>
        <w:fldChar w:fldCharType="separate"/>
      </w:r>
      <w:hyperlink w:anchor="_Toc172895425" w:history="1">
        <w:r w:rsidR="007B1F34" w:rsidRPr="00DF16FD">
          <w:rPr>
            <w:rStyle w:val="Hyperlink"/>
            <w:lang w:val="fr-FR"/>
          </w:rPr>
          <w:t>Abbildung 1</w:t>
        </w:r>
        <w:r w:rsidR="00135661">
          <w:rPr>
            <w:rStyle w:val="Hyperlink"/>
            <w:lang w:val="fr-FR"/>
          </w:rPr>
          <w:t>.</w:t>
        </w:r>
        <w:r w:rsidR="0052530E" w:rsidRPr="00DF16FD">
          <w:rPr>
            <w:rStyle w:val="Hyperlink"/>
            <w:lang w:val="fr-FR"/>
          </w:rPr>
          <w:t xml:space="preserve"> </w:t>
        </w:r>
        <w:r w:rsidR="00DF16FD" w:rsidRPr="00DF16FD">
          <w:rPr>
            <w:rStyle w:val="Hyperlink"/>
            <w:lang w:val="de-DE"/>
          </w:rPr>
          <w:t>Iron Triangle</w:t>
        </w:r>
        <w:r w:rsidR="007B1F34" w:rsidRPr="00DF16FD">
          <w:rPr>
            <w:rStyle w:val="Hyperlink"/>
            <w:webHidden/>
          </w:rPr>
          <w:tab/>
        </w:r>
        <w:r w:rsidR="007B1F34" w:rsidRPr="00DF16FD">
          <w:rPr>
            <w:rStyle w:val="Hyperlink"/>
            <w:webHidden/>
          </w:rPr>
          <w:fldChar w:fldCharType="begin"/>
        </w:r>
        <w:r w:rsidR="007B1F34" w:rsidRPr="00DF16FD">
          <w:rPr>
            <w:rStyle w:val="Hyperlink"/>
            <w:webHidden/>
          </w:rPr>
          <w:instrText xml:space="preserve"> PAGEREF _Toc172895425 \h </w:instrText>
        </w:r>
        <w:r w:rsidR="007B1F34" w:rsidRPr="00DF16FD">
          <w:rPr>
            <w:rStyle w:val="Hyperlink"/>
            <w:webHidden/>
          </w:rPr>
        </w:r>
        <w:r w:rsidR="007B1F34" w:rsidRPr="00DF16FD">
          <w:rPr>
            <w:rStyle w:val="Hyperlink"/>
            <w:webHidden/>
          </w:rPr>
          <w:fldChar w:fldCharType="separate"/>
        </w:r>
        <w:r w:rsidR="007B1F34" w:rsidRPr="00DF16FD">
          <w:rPr>
            <w:rStyle w:val="Hyperlink"/>
            <w:webHidden/>
          </w:rPr>
          <w:t>13</w:t>
        </w:r>
        <w:r w:rsidR="007B1F34" w:rsidRPr="00DF16FD">
          <w:rPr>
            <w:rStyle w:val="Hyperlink"/>
            <w:webHidden/>
          </w:rPr>
          <w:fldChar w:fldCharType="end"/>
        </w:r>
      </w:hyperlink>
    </w:p>
    <w:p w14:paraId="53BDF6FD" w14:textId="5D62FAC5"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Pr>
          <w:noProof w:val="0"/>
        </w:rPr>
        <w:instrText xml:space="preserve"> TOC \h \z \c "Figure" </w:instrText>
      </w:r>
      <w:r>
        <w:rPr>
          <w:noProof w:val="0"/>
        </w:rPr>
        <w:fldChar w:fldCharType="separate"/>
      </w:r>
      <w:hyperlink w:anchor="_Toc172895425" w:history="1">
        <w:r w:rsidRPr="00DF16FD">
          <w:rPr>
            <w:rStyle w:val="Hyperlink"/>
            <w:lang w:val="fr-FR"/>
          </w:rPr>
          <w:t xml:space="preserve">Abbildung </w:t>
        </w:r>
        <w:r w:rsidR="0052530E" w:rsidRPr="00DF16FD">
          <w:rPr>
            <w:rStyle w:val="Hyperlink"/>
            <w:lang w:val="fr-FR"/>
          </w:rPr>
          <w:t>2</w:t>
        </w:r>
        <w:r w:rsidR="00135661">
          <w:rPr>
            <w:rStyle w:val="Hyperlink"/>
            <w:lang w:val="fr-FR"/>
          </w:rPr>
          <w:t>.</w:t>
        </w:r>
        <w:r w:rsidR="00DF16FD" w:rsidRPr="00DF16FD">
          <w:rPr>
            <w:rStyle w:val="Hyperlink"/>
            <w:lang w:val="fr-FR"/>
          </w:rPr>
          <w:t xml:space="preserve"> </w:t>
        </w:r>
        <w:r w:rsidR="00DF16FD" w:rsidRPr="00DF16FD">
          <w:rPr>
            <w:rStyle w:val="Hyperlink"/>
            <w:lang w:val="de-DE"/>
          </w:rPr>
          <w:t>Magisches Viereck</w:t>
        </w:r>
        <w:r w:rsidRPr="00DF16FD">
          <w:rPr>
            <w:rStyle w:val="Hyperlink"/>
            <w:webHidden/>
          </w:rPr>
          <w:tab/>
        </w:r>
        <w:r w:rsidRPr="00DF16FD">
          <w:rPr>
            <w:rStyle w:val="Hyperlink"/>
            <w:webHidden/>
          </w:rPr>
          <w:fldChar w:fldCharType="begin"/>
        </w:r>
        <w:r w:rsidRPr="00DF16FD">
          <w:rPr>
            <w:rStyle w:val="Hyperlink"/>
            <w:webHidden/>
          </w:rPr>
          <w:instrText xml:space="preserve"> PAGEREF _Toc172895425 \h </w:instrText>
        </w:r>
        <w:r w:rsidRPr="00DF16FD">
          <w:rPr>
            <w:rStyle w:val="Hyperlink"/>
            <w:webHidden/>
          </w:rPr>
        </w:r>
        <w:r w:rsidRPr="00DF16FD">
          <w:rPr>
            <w:rStyle w:val="Hyperlink"/>
            <w:webHidden/>
          </w:rPr>
          <w:fldChar w:fldCharType="separate"/>
        </w:r>
        <w:r w:rsidRPr="00DF16FD">
          <w:rPr>
            <w:rStyle w:val="Hyperlink"/>
            <w:webHidden/>
          </w:rPr>
          <w:t>13</w:t>
        </w:r>
        <w:r w:rsidRPr="00DF16FD">
          <w:rPr>
            <w:rStyle w:val="Hyperlink"/>
            <w:webHidden/>
          </w:rPr>
          <w:fldChar w:fldCharType="end"/>
        </w:r>
      </w:hyperlink>
    </w:p>
    <w:p w14:paraId="4BEB75B0" w14:textId="393B329B"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680FAA">
          <w:rPr>
            <w:rStyle w:val="Hyperlink"/>
            <w:lang w:val="fr-FR"/>
          </w:rPr>
          <w:t xml:space="preserve">Abbildung </w:t>
        </w:r>
        <w:r w:rsidR="0052530E" w:rsidRPr="00680FAA">
          <w:rPr>
            <w:rStyle w:val="Hyperlink"/>
            <w:lang w:val="fr-FR"/>
          </w:rPr>
          <w:t>3</w:t>
        </w:r>
        <w:r w:rsidR="00135661">
          <w:rPr>
            <w:rStyle w:val="Hyperlink"/>
            <w:lang w:val="fr-FR"/>
          </w:rPr>
          <w:t>.</w:t>
        </w:r>
        <w:r w:rsidR="00680FAA" w:rsidRPr="00680FAA">
          <w:rPr>
            <w:rStyle w:val="Hyperlink"/>
            <w:lang w:val="fr-FR"/>
          </w:rPr>
          <w:t xml:space="preserve"> </w:t>
        </w:r>
        <w:r w:rsidR="00680FAA" w:rsidRPr="00680FAA">
          <w:rPr>
            <w:rStyle w:val="Hyperlink"/>
            <w:lang w:val="de-DE"/>
          </w:rPr>
          <w:t>Tagesaufwand für die Fehlerbehebung</w:t>
        </w:r>
        <w:r w:rsidRPr="00680FAA">
          <w:rPr>
            <w:rStyle w:val="Hyperlink"/>
            <w:webHidden/>
          </w:rPr>
          <w:tab/>
        </w:r>
        <w:r w:rsidRPr="00680FAA">
          <w:rPr>
            <w:rStyle w:val="Hyperlink"/>
            <w:webHidden/>
          </w:rPr>
          <w:fldChar w:fldCharType="begin"/>
        </w:r>
        <w:r w:rsidRPr="00680FAA">
          <w:rPr>
            <w:rStyle w:val="Hyperlink"/>
            <w:webHidden/>
          </w:rPr>
          <w:instrText xml:space="preserve"> PAGEREF _Toc172895425 \h </w:instrText>
        </w:r>
        <w:r w:rsidRPr="00680FAA">
          <w:rPr>
            <w:rStyle w:val="Hyperlink"/>
            <w:webHidden/>
          </w:rPr>
        </w:r>
        <w:r w:rsidRPr="00680FAA">
          <w:rPr>
            <w:rStyle w:val="Hyperlink"/>
            <w:webHidden/>
          </w:rPr>
          <w:fldChar w:fldCharType="separate"/>
        </w:r>
        <w:r w:rsidRPr="00680FAA">
          <w:rPr>
            <w:rStyle w:val="Hyperlink"/>
            <w:webHidden/>
          </w:rPr>
          <w:t>13</w:t>
        </w:r>
        <w:r w:rsidRPr="00680FAA">
          <w:rPr>
            <w:rStyle w:val="Hyperlink"/>
            <w:webHidden/>
          </w:rPr>
          <w:fldChar w:fldCharType="end"/>
        </w:r>
      </w:hyperlink>
    </w:p>
    <w:p w14:paraId="6E957A57" w14:textId="2F113263"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792294">
          <w:rPr>
            <w:rStyle w:val="Hyperlink"/>
            <w:lang w:val="fr-FR"/>
          </w:rPr>
          <w:t xml:space="preserve">Abbildung </w:t>
        </w:r>
        <w:r w:rsidR="0052530E" w:rsidRPr="00792294">
          <w:rPr>
            <w:rStyle w:val="Hyperlink"/>
            <w:lang w:val="fr-FR"/>
          </w:rPr>
          <w:t>4</w:t>
        </w:r>
        <w:r w:rsidR="00135661">
          <w:rPr>
            <w:rStyle w:val="Hyperlink"/>
            <w:lang w:val="fr-FR"/>
          </w:rPr>
          <w:t>.</w:t>
        </w:r>
        <w:r w:rsidR="00792294" w:rsidRPr="00792294">
          <w:rPr>
            <w:rStyle w:val="Hyperlink"/>
            <w:lang w:val="fr-FR"/>
          </w:rPr>
          <w:t xml:space="preserve"> </w:t>
        </w:r>
        <w:r w:rsidR="00792294" w:rsidRPr="00792294">
          <w:rPr>
            <w:rStyle w:val="Hyperlink"/>
            <w:lang w:val="de-DE"/>
          </w:rPr>
          <w:t>Link zu einer Inhaltsseite</w:t>
        </w:r>
        <w:r w:rsidRPr="00792294">
          <w:rPr>
            <w:rStyle w:val="Hyperlink"/>
            <w:webHidden/>
          </w:rPr>
          <w:tab/>
        </w:r>
        <w:r w:rsidRPr="00792294">
          <w:rPr>
            <w:rStyle w:val="Hyperlink"/>
            <w:webHidden/>
          </w:rPr>
          <w:fldChar w:fldCharType="begin"/>
        </w:r>
        <w:r w:rsidRPr="00792294">
          <w:rPr>
            <w:rStyle w:val="Hyperlink"/>
            <w:webHidden/>
          </w:rPr>
          <w:instrText xml:space="preserve"> PAGEREF _Toc172895425 \h </w:instrText>
        </w:r>
        <w:r w:rsidRPr="00792294">
          <w:rPr>
            <w:rStyle w:val="Hyperlink"/>
            <w:webHidden/>
          </w:rPr>
        </w:r>
        <w:r w:rsidRPr="00792294">
          <w:rPr>
            <w:rStyle w:val="Hyperlink"/>
            <w:webHidden/>
          </w:rPr>
          <w:fldChar w:fldCharType="separate"/>
        </w:r>
        <w:r w:rsidRPr="00792294">
          <w:rPr>
            <w:rStyle w:val="Hyperlink"/>
            <w:webHidden/>
          </w:rPr>
          <w:t>13</w:t>
        </w:r>
        <w:r w:rsidRPr="00792294">
          <w:rPr>
            <w:rStyle w:val="Hyperlink"/>
            <w:webHidden/>
          </w:rPr>
          <w:fldChar w:fldCharType="end"/>
        </w:r>
      </w:hyperlink>
    </w:p>
    <w:p w14:paraId="44B7E663" w14:textId="41C6BDC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F513F8">
          <w:rPr>
            <w:rStyle w:val="Hyperlink"/>
            <w:lang w:val="fr-FR"/>
          </w:rPr>
          <w:t xml:space="preserve">Abbildung </w:t>
        </w:r>
        <w:r w:rsidR="0052530E" w:rsidRPr="00F513F8">
          <w:rPr>
            <w:rStyle w:val="Hyperlink"/>
            <w:lang w:val="fr-FR"/>
          </w:rPr>
          <w:t>5</w:t>
        </w:r>
        <w:r w:rsidR="00135661">
          <w:rPr>
            <w:rStyle w:val="Hyperlink"/>
            <w:lang w:val="fr-FR"/>
          </w:rPr>
          <w:t>.</w:t>
        </w:r>
        <w:r w:rsidR="00F513F8" w:rsidRPr="00F513F8">
          <w:rPr>
            <w:rStyle w:val="Hyperlink"/>
            <w:lang w:val="fr-FR"/>
          </w:rPr>
          <w:t xml:space="preserve"> </w:t>
        </w:r>
        <w:r w:rsidR="00F513F8" w:rsidRPr="00F513F8">
          <w:rPr>
            <w:rStyle w:val="Hyperlink"/>
            <w:lang w:val="de-DE"/>
          </w:rPr>
          <w:t>Sidebar-Menu für globale Navigation</w:t>
        </w:r>
        <w:r w:rsidRPr="00F513F8">
          <w:rPr>
            <w:rStyle w:val="Hyperlink"/>
            <w:webHidden/>
          </w:rPr>
          <w:tab/>
        </w:r>
        <w:r w:rsidRPr="00F513F8">
          <w:rPr>
            <w:rStyle w:val="Hyperlink"/>
            <w:webHidden/>
          </w:rPr>
          <w:fldChar w:fldCharType="begin"/>
        </w:r>
        <w:r w:rsidRPr="00F513F8">
          <w:rPr>
            <w:rStyle w:val="Hyperlink"/>
            <w:webHidden/>
          </w:rPr>
          <w:instrText xml:space="preserve"> PAGEREF _Toc172895425 \h </w:instrText>
        </w:r>
        <w:r w:rsidRPr="00F513F8">
          <w:rPr>
            <w:rStyle w:val="Hyperlink"/>
            <w:webHidden/>
          </w:rPr>
        </w:r>
        <w:r w:rsidRPr="00F513F8">
          <w:rPr>
            <w:rStyle w:val="Hyperlink"/>
            <w:webHidden/>
          </w:rPr>
          <w:fldChar w:fldCharType="separate"/>
        </w:r>
        <w:r w:rsidRPr="00F513F8">
          <w:rPr>
            <w:rStyle w:val="Hyperlink"/>
            <w:webHidden/>
          </w:rPr>
          <w:t>13</w:t>
        </w:r>
        <w:r w:rsidRPr="00F513F8">
          <w:rPr>
            <w:rStyle w:val="Hyperlink"/>
            <w:webHidden/>
          </w:rPr>
          <w:fldChar w:fldCharType="end"/>
        </w:r>
      </w:hyperlink>
    </w:p>
    <w:p w14:paraId="7F88BA77" w14:textId="730CB97A"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420212">
          <w:rPr>
            <w:rStyle w:val="Hyperlink"/>
            <w:lang w:val="fr-FR"/>
          </w:rPr>
          <w:t xml:space="preserve">Abbildung </w:t>
        </w:r>
        <w:r w:rsidR="0052530E" w:rsidRPr="00420212">
          <w:rPr>
            <w:rStyle w:val="Hyperlink"/>
            <w:lang w:val="fr-FR"/>
          </w:rPr>
          <w:t>6</w:t>
        </w:r>
        <w:r w:rsidR="00420212" w:rsidRPr="00420212">
          <w:rPr>
            <w:rStyle w:val="Hyperlink"/>
            <w:lang w:val="fr-FR"/>
          </w:rPr>
          <w:t xml:space="preserve">. </w:t>
        </w:r>
        <w:r w:rsidR="00420212" w:rsidRPr="00420212">
          <w:rPr>
            <w:rStyle w:val="Hyperlink"/>
            <w:lang w:val="de-DE"/>
          </w:rPr>
          <w:t>Input-Feld für Übungsantwort gefolgt von einem Prüf-Button</w:t>
        </w:r>
        <w:r w:rsidRPr="00420212">
          <w:rPr>
            <w:rStyle w:val="Hyperlink"/>
            <w:webHidden/>
          </w:rPr>
          <w:tab/>
        </w:r>
        <w:r w:rsidRPr="00420212">
          <w:rPr>
            <w:rStyle w:val="Hyperlink"/>
            <w:webHidden/>
          </w:rPr>
          <w:fldChar w:fldCharType="begin"/>
        </w:r>
        <w:r w:rsidRPr="00420212">
          <w:rPr>
            <w:rStyle w:val="Hyperlink"/>
            <w:webHidden/>
          </w:rPr>
          <w:instrText xml:space="preserve"> PAGEREF _Toc172895425 \h </w:instrText>
        </w:r>
        <w:r w:rsidRPr="00420212">
          <w:rPr>
            <w:rStyle w:val="Hyperlink"/>
            <w:webHidden/>
          </w:rPr>
        </w:r>
        <w:r w:rsidRPr="00420212">
          <w:rPr>
            <w:rStyle w:val="Hyperlink"/>
            <w:webHidden/>
          </w:rPr>
          <w:fldChar w:fldCharType="separate"/>
        </w:r>
        <w:r w:rsidRPr="00420212">
          <w:rPr>
            <w:rStyle w:val="Hyperlink"/>
            <w:webHidden/>
          </w:rPr>
          <w:t>13</w:t>
        </w:r>
        <w:r w:rsidRPr="00420212">
          <w:rPr>
            <w:rStyle w:val="Hyperlink"/>
            <w:webHidden/>
          </w:rPr>
          <w:fldChar w:fldCharType="end"/>
        </w:r>
      </w:hyperlink>
    </w:p>
    <w:p w14:paraId="0AE5A31C" w14:textId="31789C1C"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C280F">
          <w:rPr>
            <w:rStyle w:val="Hyperlink"/>
            <w:lang w:val="fr-FR"/>
          </w:rPr>
          <w:t xml:space="preserve">Abbildung </w:t>
        </w:r>
        <w:r w:rsidR="0052530E" w:rsidRPr="00AC280F">
          <w:rPr>
            <w:rStyle w:val="Hyperlink"/>
            <w:lang w:val="fr-FR"/>
          </w:rPr>
          <w:t>7</w:t>
        </w:r>
        <w:r w:rsidR="00AC280F" w:rsidRPr="00AC280F">
          <w:rPr>
            <w:rStyle w:val="Hyperlink"/>
            <w:lang w:val="fr-FR"/>
          </w:rPr>
          <w:t xml:space="preserve">. </w:t>
        </w:r>
        <w:r w:rsidR="00AC280F" w:rsidRPr="00AC280F">
          <w:rPr>
            <w:rStyle w:val="Hyperlink"/>
            <w:lang w:val="de-DE"/>
          </w:rPr>
          <w:t>Input-Feld für E-Mail-Adressen</w:t>
        </w:r>
        <w:r w:rsidRPr="00AC280F">
          <w:rPr>
            <w:rStyle w:val="Hyperlink"/>
            <w:webHidden/>
          </w:rPr>
          <w:tab/>
        </w:r>
        <w:r w:rsidRPr="00AC280F">
          <w:rPr>
            <w:rStyle w:val="Hyperlink"/>
            <w:webHidden/>
          </w:rPr>
          <w:fldChar w:fldCharType="begin"/>
        </w:r>
        <w:r w:rsidRPr="00AC280F">
          <w:rPr>
            <w:rStyle w:val="Hyperlink"/>
            <w:webHidden/>
          </w:rPr>
          <w:instrText xml:space="preserve"> PAGEREF _Toc172895425 \h </w:instrText>
        </w:r>
        <w:r w:rsidRPr="00AC280F">
          <w:rPr>
            <w:rStyle w:val="Hyperlink"/>
            <w:webHidden/>
          </w:rPr>
        </w:r>
        <w:r w:rsidRPr="00AC280F">
          <w:rPr>
            <w:rStyle w:val="Hyperlink"/>
            <w:webHidden/>
          </w:rPr>
          <w:fldChar w:fldCharType="separate"/>
        </w:r>
        <w:r w:rsidRPr="00AC280F">
          <w:rPr>
            <w:rStyle w:val="Hyperlink"/>
            <w:webHidden/>
          </w:rPr>
          <w:t>13</w:t>
        </w:r>
        <w:r w:rsidRPr="00AC280F">
          <w:rPr>
            <w:rStyle w:val="Hyperlink"/>
            <w:webHidden/>
          </w:rPr>
          <w:fldChar w:fldCharType="end"/>
        </w:r>
      </w:hyperlink>
    </w:p>
    <w:p w14:paraId="1A64BC25" w14:textId="34F4B936"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C280F">
          <w:rPr>
            <w:rStyle w:val="Hyperlink"/>
            <w:lang w:val="fr-FR"/>
          </w:rPr>
          <w:t xml:space="preserve">Abbildung </w:t>
        </w:r>
        <w:r w:rsidR="0052530E" w:rsidRPr="00AC280F">
          <w:rPr>
            <w:rStyle w:val="Hyperlink"/>
            <w:lang w:val="fr-FR"/>
          </w:rPr>
          <w:t>8</w:t>
        </w:r>
        <w:r w:rsidR="00AC280F" w:rsidRPr="00AC280F">
          <w:rPr>
            <w:rStyle w:val="Hyperlink"/>
            <w:lang w:val="fr-FR"/>
          </w:rPr>
          <w:t xml:space="preserve">. </w:t>
        </w:r>
        <w:r w:rsidR="00AC280F" w:rsidRPr="00AC280F">
          <w:rPr>
            <w:rStyle w:val="Hyperlink"/>
            <w:lang w:val="de-DE"/>
          </w:rPr>
          <w:t>Eigendefinierte CSS-Klasse für das Kontaktformular</w:t>
        </w:r>
        <w:r w:rsidRPr="00AC280F">
          <w:rPr>
            <w:rStyle w:val="Hyperlink"/>
            <w:webHidden/>
          </w:rPr>
          <w:tab/>
        </w:r>
        <w:r w:rsidRPr="00AC280F">
          <w:rPr>
            <w:rStyle w:val="Hyperlink"/>
            <w:webHidden/>
          </w:rPr>
          <w:fldChar w:fldCharType="begin"/>
        </w:r>
        <w:r w:rsidRPr="00AC280F">
          <w:rPr>
            <w:rStyle w:val="Hyperlink"/>
            <w:webHidden/>
          </w:rPr>
          <w:instrText xml:space="preserve"> PAGEREF _Toc172895425 \h </w:instrText>
        </w:r>
        <w:r w:rsidRPr="00AC280F">
          <w:rPr>
            <w:rStyle w:val="Hyperlink"/>
            <w:webHidden/>
          </w:rPr>
        </w:r>
        <w:r w:rsidRPr="00AC280F">
          <w:rPr>
            <w:rStyle w:val="Hyperlink"/>
            <w:webHidden/>
          </w:rPr>
          <w:fldChar w:fldCharType="separate"/>
        </w:r>
        <w:r w:rsidRPr="00AC280F">
          <w:rPr>
            <w:rStyle w:val="Hyperlink"/>
            <w:webHidden/>
          </w:rPr>
          <w:t>13</w:t>
        </w:r>
        <w:r w:rsidRPr="00AC280F">
          <w:rPr>
            <w:rStyle w:val="Hyperlink"/>
            <w:webHidden/>
          </w:rPr>
          <w:fldChar w:fldCharType="end"/>
        </w:r>
      </w:hyperlink>
    </w:p>
    <w:p w14:paraId="3BD3E11C" w14:textId="1E4B1FE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2D01CD">
          <w:rPr>
            <w:rStyle w:val="Hyperlink"/>
            <w:lang w:val="fr-FR"/>
          </w:rPr>
          <w:t xml:space="preserve">Abbildung </w:t>
        </w:r>
        <w:r w:rsidR="0052530E" w:rsidRPr="002D01CD">
          <w:rPr>
            <w:rStyle w:val="Hyperlink"/>
            <w:lang w:val="fr-FR"/>
          </w:rPr>
          <w:t>9</w:t>
        </w:r>
        <w:r w:rsidR="002D01CD" w:rsidRPr="002D01CD">
          <w:rPr>
            <w:rStyle w:val="Hyperlink"/>
            <w:lang w:val="fr-FR"/>
          </w:rPr>
          <w:t xml:space="preserve">. </w:t>
        </w:r>
        <w:r w:rsidR="002D01CD" w:rsidRPr="002D01CD">
          <w:rPr>
            <w:rStyle w:val="Hyperlink"/>
            <w:lang w:val="de-DE"/>
          </w:rPr>
          <w:t>Inzeilige Eingabefelder mittels HTML</w:t>
        </w:r>
        <w:r w:rsidRPr="002D01CD">
          <w:rPr>
            <w:rStyle w:val="Hyperlink"/>
            <w:webHidden/>
          </w:rPr>
          <w:tab/>
        </w:r>
        <w:r w:rsidRPr="002D01CD">
          <w:rPr>
            <w:rStyle w:val="Hyperlink"/>
            <w:webHidden/>
          </w:rPr>
          <w:fldChar w:fldCharType="begin"/>
        </w:r>
        <w:r w:rsidRPr="002D01CD">
          <w:rPr>
            <w:rStyle w:val="Hyperlink"/>
            <w:webHidden/>
          </w:rPr>
          <w:instrText xml:space="preserve"> PAGEREF _Toc172895425 \h </w:instrText>
        </w:r>
        <w:r w:rsidRPr="002D01CD">
          <w:rPr>
            <w:rStyle w:val="Hyperlink"/>
            <w:webHidden/>
          </w:rPr>
        </w:r>
        <w:r w:rsidRPr="002D01CD">
          <w:rPr>
            <w:rStyle w:val="Hyperlink"/>
            <w:webHidden/>
          </w:rPr>
          <w:fldChar w:fldCharType="separate"/>
        </w:r>
        <w:r w:rsidRPr="002D01CD">
          <w:rPr>
            <w:rStyle w:val="Hyperlink"/>
            <w:webHidden/>
          </w:rPr>
          <w:t>13</w:t>
        </w:r>
        <w:r w:rsidRPr="002D01CD">
          <w:rPr>
            <w:rStyle w:val="Hyperlink"/>
            <w:webHidden/>
          </w:rPr>
          <w:fldChar w:fldCharType="end"/>
        </w:r>
      </w:hyperlink>
    </w:p>
    <w:p w14:paraId="04DFB60D" w14:textId="32724AFD"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3D656A">
          <w:rPr>
            <w:rStyle w:val="Hyperlink"/>
            <w:lang w:val="fr-FR"/>
          </w:rPr>
          <w:t>Abbildung 1</w:t>
        </w:r>
        <w:r w:rsidR="0052530E" w:rsidRPr="003D656A">
          <w:rPr>
            <w:rStyle w:val="Hyperlink"/>
            <w:lang w:val="fr-FR"/>
          </w:rPr>
          <w:t>0</w:t>
        </w:r>
        <w:r w:rsidR="003D656A" w:rsidRPr="003D656A">
          <w:rPr>
            <w:rStyle w:val="Hyperlink"/>
            <w:lang w:val="fr-FR"/>
          </w:rPr>
          <w:t xml:space="preserve">. </w:t>
        </w:r>
        <w:r w:rsidR="006B727A">
          <w:rPr>
            <w:rStyle w:val="Hyperlink"/>
            <w:lang w:val="de-DE"/>
          </w:rPr>
          <w:t>CSS-</w:t>
        </w:r>
        <w:r w:rsidR="003D656A" w:rsidRPr="003D656A">
          <w:rPr>
            <w:rStyle w:val="Hyperlink"/>
            <w:lang w:val="de-DE"/>
          </w:rPr>
          <w:t>Klasse zum Entfernen der Stichpunkte von Listenelementen</w:t>
        </w:r>
        <w:r w:rsidRPr="003D656A">
          <w:rPr>
            <w:rStyle w:val="Hyperlink"/>
            <w:webHidden/>
          </w:rPr>
          <w:tab/>
        </w:r>
        <w:r w:rsidRPr="003D656A">
          <w:rPr>
            <w:rStyle w:val="Hyperlink"/>
            <w:webHidden/>
          </w:rPr>
          <w:fldChar w:fldCharType="begin"/>
        </w:r>
        <w:r w:rsidRPr="003D656A">
          <w:rPr>
            <w:rStyle w:val="Hyperlink"/>
            <w:webHidden/>
          </w:rPr>
          <w:instrText xml:space="preserve"> PAGEREF _Toc172895425 \h </w:instrText>
        </w:r>
        <w:r w:rsidRPr="003D656A">
          <w:rPr>
            <w:rStyle w:val="Hyperlink"/>
            <w:webHidden/>
          </w:rPr>
        </w:r>
        <w:r w:rsidRPr="003D656A">
          <w:rPr>
            <w:rStyle w:val="Hyperlink"/>
            <w:webHidden/>
          </w:rPr>
          <w:fldChar w:fldCharType="separate"/>
        </w:r>
        <w:r w:rsidRPr="003D656A">
          <w:rPr>
            <w:rStyle w:val="Hyperlink"/>
            <w:webHidden/>
          </w:rPr>
          <w:t>13</w:t>
        </w:r>
        <w:r w:rsidRPr="003D656A">
          <w:rPr>
            <w:rStyle w:val="Hyperlink"/>
            <w:webHidden/>
          </w:rPr>
          <w:fldChar w:fldCharType="end"/>
        </w:r>
      </w:hyperlink>
    </w:p>
    <w:p w14:paraId="541F8EF3" w14:textId="27F023B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3204EF">
          <w:rPr>
            <w:rStyle w:val="Hyperlink"/>
            <w:lang w:val="fr-FR"/>
          </w:rPr>
          <w:t>Abbildung 1</w:t>
        </w:r>
        <w:r w:rsidR="0052530E" w:rsidRPr="003204EF">
          <w:rPr>
            <w:rStyle w:val="Hyperlink"/>
            <w:lang w:val="fr-FR"/>
          </w:rPr>
          <w:t>1</w:t>
        </w:r>
        <w:r w:rsidR="003204EF" w:rsidRPr="003204EF">
          <w:rPr>
            <w:rStyle w:val="Hyperlink"/>
            <w:lang w:val="fr-FR"/>
          </w:rPr>
          <w:t xml:space="preserve">. </w:t>
        </w:r>
        <w:r w:rsidR="003204EF" w:rsidRPr="003204EF">
          <w:rPr>
            <w:rStyle w:val="Hyperlink"/>
            <w:lang w:val="de-DE"/>
          </w:rPr>
          <w:t>Teilaufgabe zur sitzungsunabhängigen Datenspeicherung</w:t>
        </w:r>
        <w:r w:rsidRPr="003204EF">
          <w:rPr>
            <w:rStyle w:val="Hyperlink"/>
            <w:webHidden/>
          </w:rPr>
          <w:tab/>
        </w:r>
        <w:r w:rsidRPr="003204EF">
          <w:rPr>
            <w:rStyle w:val="Hyperlink"/>
            <w:webHidden/>
          </w:rPr>
          <w:fldChar w:fldCharType="begin"/>
        </w:r>
        <w:r w:rsidRPr="003204EF">
          <w:rPr>
            <w:rStyle w:val="Hyperlink"/>
            <w:webHidden/>
          </w:rPr>
          <w:instrText xml:space="preserve"> PAGEREF _Toc172895425 \h </w:instrText>
        </w:r>
        <w:r w:rsidRPr="003204EF">
          <w:rPr>
            <w:rStyle w:val="Hyperlink"/>
            <w:webHidden/>
          </w:rPr>
        </w:r>
        <w:r w:rsidRPr="003204EF">
          <w:rPr>
            <w:rStyle w:val="Hyperlink"/>
            <w:webHidden/>
          </w:rPr>
          <w:fldChar w:fldCharType="separate"/>
        </w:r>
        <w:r w:rsidRPr="003204EF">
          <w:rPr>
            <w:rStyle w:val="Hyperlink"/>
            <w:webHidden/>
          </w:rPr>
          <w:t>13</w:t>
        </w:r>
        <w:r w:rsidRPr="003204EF">
          <w:rPr>
            <w:rStyle w:val="Hyperlink"/>
            <w:webHidden/>
          </w:rPr>
          <w:fldChar w:fldCharType="end"/>
        </w:r>
      </w:hyperlink>
    </w:p>
    <w:p w14:paraId="1E0A8783" w14:textId="671E03EA"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1C2478">
          <w:rPr>
            <w:rStyle w:val="Hyperlink"/>
            <w:lang w:val="fr-FR"/>
          </w:rPr>
          <w:t>Abbildung 1</w:t>
        </w:r>
        <w:r w:rsidR="0052530E" w:rsidRPr="001C2478">
          <w:rPr>
            <w:rStyle w:val="Hyperlink"/>
            <w:lang w:val="fr-FR"/>
          </w:rPr>
          <w:t>2</w:t>
        </w:r>
        <w:r w:rsidR="001C2478" w:rsidRPr="001C2478">
          <w:rPr>
            <w:rStyle w:val="Hyperlink"/>
            <w:lang w:val="fr-FR"/>
          </w:rPr>
          <w:t xml:space="preserve">. </w:t>
        </w:r>
        <w:r w:rsidR="001C2478" w:rsidRPr="001C2478">
          <w:rPr>
            <w:rStyle w:val="Hyperlink"/>
            <w:lang w:val="de-DE"/>
          </w:rPr>
          <w:t>Funktion zur browserseitigen Speicherung von Daten</w:t>
        </w:r>
        <w:r w:rsidRPr="001C2478">
          <w:rPr>
            <w:rStyle w:val="Hyperlink"/>
            <w:webHidden/>
          </w:rPr>
          <w:tab/>
        </w:r>
        <w:r w:rsidRPr="001C2478">
          <w:rPr>
            <w:rStyle w:val="Hyperlink"/>
            <w:webHidden/>
          </w:rPr>
          <w:fldChar w:fldCharType="begin"/>
        </w:r>
        <w:r w:rsidRPr="001C2478">
          <w:rPr>
            <w:rStyle w:val="Hyperlink"/>
            <w:webHidden/>
          </w:rPr>
          <w:instrText xml:space="preserve"> PAGEREF _Toc172895425 \h </w:instrText>
        </w:r>
        <w:r w:rsidRPr="001C2478">
          <w:rPr>
            <w:rStyle w:val="Hyperlink"/>
            <w:webHidden/>
          </w:rPr>
        </w:r>
        <w:r w:rsidRPr="001C2478">
          <w:rPr>
            <w:rStyle w:val="Hyperlink"/>
            <w:webHidden/>
          </w:rPr>
          <w:fldChar w:fldCharType="separate"/>
        </w:r>
        <w:r w:rsidRPr="001C2478">
          <w:rPr>
            <w:rStyle w:val="Hyperlink"/>
            <w:webHidden/>
          </w:rPr>
          <w:t>13</w:t>
        </w:r>
        <w:r w:rsidRPr="001C2478">
          <w:rPr>
            <w:rStyle w:val="Hyperlink"/>
            <w:webHidden/>
          </w:rPr>
          <w:fldChar w:fldCharType="end"/>
        </w:r>
      </w:hyperlink>
    </w:p>
    <w:p w14:paraId="3679E8B5" w14:textId="61ECA736"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B65C2">
          <w:rPr>
            <w:rStyle w:val="Hyperlink"/>
            <w:lang w:val="fr-FR"/>
          </w:rPr>
          <w:t>Abbildung 1</w:t>
        </w:r>
        <w:r w:rsidR="0052530E" w:rsidRPr="00AB65C2">
          <w:rPr>
            <w:rStyle w:val="Hyperlink"/>
            <w:lang w:val="fr-FR"/>
          </w:rPr>
          <w:t>3</w:t>
        </w:r>
        <w:r w:rsidR="00AB65C2" w:rsidRPr="00AB65C2">
          <w:rPr>
            <w:rStyle w:val="Hyperlink"/>
            <w:lang w:val="fr-FR"/>
          </w:rPr>
          <w:t xml:space="preserve">. </w:t>
        </w:r>
        <w:r w:rsidR="00AB65C2" w:rsidRPr="00AB65C2">
          <w:rPr>
            <w:rStyle w:val="Hyperlink"/>
            <w:lang w:val="de-DE"/>
          </w:rPr>
          <w:t>Abrufen von zuvor gespeicherten Werten</w:t>
        </w:r>
        <w:r w:rsidRPr="00AB65C2">
          <w:rPr>
            <w:rStyle w:val="Hyperlink"/>
            <w:webHidden/>
          </w:rPr>
          <w:tab/>
        </w:r>
        <w:r w:rsidRPr="00AB65C2">
          <w:rPr>
            <w:rStyle w:val="Hyperlink"/>
            <w:webHidden/>
          </w:rPr>
          <w:fldChar w:fldCharType="begin"/>
        </w:r>
        <w:r w:rsidRPr="00AB65C2">
          <w:rPr>
            <w:rStyle w:val="Hyperlink"/>
            <w:webHidden/>
          </w:rPr>
          <w:instrText xml:space="preserve"> PAGEREF _Toc172895425 \h </w:instrText>
        </w:r>
        <w:r w:rsidRPr="00AB65C2">
          <w:rPr>
            <w:rStyle w:val="Hyperlink"/>
            <w:webHidden/>
          </w:rPr>
        </w:r>
        <w:r w:rsidRPr="00AB65C2">
          <w:rPr>
            <w:rStyle w:val="Hyperlink"/>
            <w:webHidden/>
          </w:rPr>
          <w:fldChar w:fldCharType="separate"/>
        </w:r>
        <w:r w:rsidRPr="00AB65C2">
          <w:rPr>
            <w:rStyle w:val="Hyperlink"/>
            <w:webHidden/>
          </w:rPr>
          <w:t>13</w:t>
        </w:r>
        <w:r w:rsidRPr="00AB65C2">
          <w:rPr>
            <w:rStyle w:val="Hyperlink"/>
            <w:webHidden/>
          </w:rPr>
          <w:fldChar w:fldCharType="end"/>
        </w:r>
      </w:hyperlink>
    </w:p>
    <w:p w14:paraId="6B7945B3" w14:textId="53B5B90E"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F91BF4">
          <w:rPr>
            <w:rStyle w:val="Hyperlink"/>
            <w:lang w:val="fr-FR"/>
          </w:rPr>
          <w:t>Abbildung 1</w:t>
        </w:r>
        <w:r w:rsidR="0052530E" w:rsidRPr="00F91BF4">
          <w:rPr>
            <w:rStyle w:val="Hyperlink"/>
            <w:lang w:val="fr-FR"/>
          </w:rPr>
          <w:t>4</w:t>
        </w:r>
        <w:r w:rsidR="00F91BF4" w:rsidRPr="00F91BF4">
          <w:rPr>
            <w:rStyle w:val="Hyperlink"/>
            <w:lang w:val="fr-FR"/>
          </w:rPr>
          <w:t xml:space="preserve">. </w:t>
        </w:r>
        <w:r w:rsidR="00F91BF4" w:rsidRPr="00F91BF4">
          <w:rPr>
            <w:rStyle w:val="Hyperlink"/>
            <w:lang w:val="de-DE"/>
          </w:rPr>
          <w:t>Bootstrap Klasse für runde Ecken</w:t>
        </w:r>
        <w:r w:rsidRPr="00F91BF4">
          <w:rPr>
            <w:rStyle w:val="Hyperlink"/>
            <w:webHidden/>
          </w:rPr>
          <w:tab/>
        </w:r>
        <w:r w:rsidRPr="00F91BF4">
          <w:rPr>
            <w:rStyle w:val="Hyperlink"/>
            <w:webHidden/>
          </w:rPr>
          <w:fldChar w:fldCharType="begin"/>
        </w:r>
        <w:r w:rsidRPr="00F91BF4">
          <w:rPr>
            <w:rStyle w:val="Hyperlink"/>
            <w:webHidden/>
          </w:rPr>
          <w:instrText xml:space="preserve"> PAGEREF _Toc172895425 \h </w:instrText>
        </w:r>
        <w:r w:rsidRPr="00F91BF4">
          <w:rPr>
            <w:rStyle w:val="Hyperlink"/>
            <w:webHidden/>
          </w:rPr>
        </w:r>
        <w:r w:rsidRPr="00F91BF4">
          <w:rPr>
            <w:rStyle w:val="Hyperlink"/>
            <w:webHidden/>
          </w:rPr>
          <w:fldChar w:fldCharType="separate"/>
        </w:r>
        <w:r w:rsidRPr="00F91BF4">
          <w:rPr>
            <w:rStyle w:val="Hyperlink"/>
            <w:webHidden/>
          </w:rPr>
          <w:t>13</w:t>
        </w:r>
        <w:r w:rsidRPr="00F91BF4">
          <w:rPr>
            <w:rStyle w:val="Hyperlink"/>
            <w:webHidden/>
          </w:rPr>
          <w:fldChar w:fldCharType="end"/>
        </w:r>
      </w:hyperlink>
    </w:p>
    <w:p w14:paraId="368BAE80" w14:textId="51B8EBD4"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B55B45">
          <w:rPr>
            <w:rStyle w:val="Hyperlink"/>
            <w:lang w:val="fr-FR"/>
          </w:rPr>
          <w:t>Abbildung 1</w:t>
        </w:r>
        <w:r w:rsidR="0052530E" w:rsidRPr="00B55B45">
          <w:rPr>
            <w:rStyle w:val="Hyperlink"/>
            <w:lang w:val="fr-FR"/>
          </w:rPr>
          <w:t>5</w:t>
        </w:r>
        <w:r w:rsidR="00B55B45" w:rsidRPr="00B55B45">
          <w:rPr>
            <w:rStyle w:val="Hyperlink"/>
            <w:lang w:val="fr-FR"/>
          </w:rPr>
          <w:t xml:space="preserve">. </w:t>
        </w:r>
        <w:r w:rsidR="00B55B45" w:rsidRPr="00B55B45">
          <w:rPr>
            <w:rStyle w:val="Hyperlink"/>
            <w:lang w:val="de-DE"/>
          </w:rPr>
          <w:t>Bootstrap-Klassen für Buttons</w:t>
        </w:r>
        <w:r w:rsidRPr="00B55B45">
          <w:rPr>
            <w:rStyle w:val="Hyperlink"/>
            <w:webHidden/>
          </w:rPr>
          <w:tab/>
        </w:r>
        <w:r w:rsidRPr="00B55B45">
          <w:rPr>
            <w:rStyle w:val="Hyperlink"/>
            <w:webHidden/>
          </w:rPr>
          <w:fldChar w:fldCharType="begin"/>
        </w:r>
        <w:r w:rsidRPr="00B55B45">
          <w:rPr>
            <w:rStyle w:val="Hyperlink"/>
            <w:webHidden/>
          </w:rPr>
          <w:instrText xml:space="preserve"> PAGEREF _Toc172895425 \h </w:instrText>
        </w:r>
        <w:r w:rsidRPr="00B55B45">
          <w:rPr>
            <w:rStyle w:val="Hyperlink"/>
            <w:webHidden/>
          </w:rPr>
        </w:r>
        <w:r w:rsidRPr="00B55B45">
          <w:rPr>
            <w:rStyle w:val="Hyperlink"/>
            <w:webHidden/>
          </w:rPr>
          <w:fldChar w:fldCharType="separate"/>
        </w:r>
        <w:r w:rsidRPr="00B55B45">
          <w:rPr>
            <w:rStyle w:val="Hyperlink"/>
            <w:webHidden/>
          </w:rPr>
          <w:t>13</w:t>
        </w:r>
        <w:r w:rsidRPr="00B55B45">
          <w:rPr>
            <w:rStyle w:val="Hyperlink"/>
            <w:webHidden/>
          </w:rPr>
          <w:fldChar w:fldCharType="end"/>
        </w:r>
      </w:hyperlink>
    </w:p>
    <w:p w14:paraId="185167C5" w14:textId="6958AFF1"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953017">
          <w:rPr>
            <w:rStyle w:val="Hyperlink"/>
            <w:lang w:val="fr-FR"/>
          </w:rPr>
          <w:t>Abbildung 1</w:t>
        </w:r>
        <w:r w:rsidR="0052530E" w:rsidRPr="00953017">
          <w:rPr>
            <w:rStyle w:val="Hyperlink"/>
            <w:lang w:val="fr-FR"/>
          </w:rPr>
          <w:t>6</w:t>
        </w:r>
        <w:r w:rsidR="00953017" w:rsidRPr="00953017">
          <w:rPr>
            <w:rStyle w:val="Hyperlink"/>
            <w:lang w:val="fr-FR"/>
          </w:rPr>
          <w:t xml:space="preserve">. </w:t>
        </w:r>
        <w:r w:rsidR="00953017" w:rsidRPr="00953017">
          <w:rPr>
            <w:rStyle w:val="Hyperlink"/>
            <w:lang w:val="de-DE"/>
          </w:rPr>
          <w:t>Responsiver Bootstrap-Container</w:t>
        </w:r>
        <w:r w:rsidRPr="00953017">
          <w:rPr>
            <w:rStyle w:val="Hyperlink"/>
            <w:webHidden/>
          </w:rPr>
          <w:tab/>
        </w:r>
        <w:r w:rsidRPr="00953017">
          <w:rPr>
            <w:rStyle w:val="Hyperlink"/>
            <w:webHidden/>
          </w:rPr>
          <w:fldChar w:fldCharType="begin"/>
        </w:r>
        <w:r w:rsidRPr="00953017">
          <w:rPr>
            <w:rStyle w:val="Hyperlink"/>
            <w:webHidden/>
          </w:rPr>
          <w:instrText xml:space="preserve"> PAGEREF _Toc172895425 \h </w:instrText>
        </w:r>
        <w:r w:rsidRPr="00953017">
          <w:rPr>
            <w:rStyle w:val="Hyperlink"/>
            <w:webHidden/>
          </w:rPr>
        </w:r>
        <w:r w:rsidRPr="00953017">
          <w:rPr>
            <w:rStyle w:val="Hyperlink"/>
            <w:webHidden/>
          </w:rPr>
          <w:fldChar w:fldCharType="separate"/>
        </w:r>
        <w:r w:rsidRPr="00953017">
          <w:rPr>
            <w:rStyle w:val="Hyperlink"/>
            <w:webHidden/>
          </w:rPr>
          <w:t>13</w:t>
        </w:r>
        <w:r w:rsidRPr="00953017">
          <w:rPr>
            <w:rStyle w:val="Hyperlink"/>
            <w:webHidden/>
          </w:rPr>
          <w:fldChar w:fldCharType="end"/>
        </w:r>
      </w:hyperlink>
    </w:p>
    <w:p w14:paraId="095A4100" w14:textId="0606ABB0" w:rsidR="00413128" w:rsidRPr="00413128" w:rsidRDefault="00413128" w:rsidP="00413128">
      <w:r>
        <w:fldChar w:fldCharType="end"/>
      </w:r>
    </w:p>
    <w:p w14:paraId="34D6C876" w14:textId="77777777" w:rsidR="003E12BC" w:rsidRDefault="00261EE3" w:rsidP="002975DD">
      <w:pPr>
        <w:pStyle w:val="Abbildungsverzeichnis"/>
        <w:rPr>
          <w:noProof w:val="0"/>
        </w:rPr>
      </w:pPr>
      <w:r>
        <w:rPr>
          <w:noProof w:val="0"/>
        </w:rPr>
        <w:fldChar w:fldCharType="end"/>
      </w:r>
    </w:p>
    <w:p w14:paraId="7D9E1C60" w14:textId="77777777" w:rsidR="00413128" w:rsidRDefault="00413128" w:rsidP="00413128"/>
    <w:p w14:paraId="451A3D4A" w14:textId="77777777" w:rsidR="00413128" w:rsidRDefault="00413128" w:rsidP="00413128"/>
    <w:p w14:paraId="2315F635" w14:textId="77777777" w:rsidR="00413128" w:rsidRDefault="00413128" w:rsidP="00413128"/>
    <w:p w14:paraId="7E57CA31" w14:textId="77777777" w:rsidR="00413128" w:rsidRDefault="00413128" w:rsidP="00413128"/>
    <w:p w14:paraId="04C31814" w14:textId="77777777" w:rsidR="00413128" w:rsidRDefault="00413128" w:rsidP="00413128"/>
    <w:p w14:paraId="12C92FBA" w14:textId="77777777" w:rsidR="00413128" w:rsidRDefault="00413128" w:rsidP="00413128"/>
    <w:p w14:paraId="3D8C88F7" w14:textId="77777777" w:rsidR="00413128" w:rsidRDefault="00413128" w:rsidP="00413128"/>
    <w:p w14:paraId="3B3204FD" w14:textId="77777777" w:rsidR="00413128" w:rsidRDefault="00413128" w:rsidP="00413128"/>
    <w:p w14:paraId="43EA85CC" w14:textId="77777777" w:rsidR="00413128" w:rsidRDefault="00413128" w:rsidP="00413128"/>
    <w:p w14:paraId="5D9BBF21" w14:textId="77777777" w:rsidR="00413128" w:rsidRPr="00413128" w:rsidRDefault="00413128" w:rsidP="00413128"/>
    <w:p w14:paraId="2ED527F1" w14:textId="77777777" w:rsidR="009A0E53" w:rsidRDefault="00000000">
      <w:pPr>
        <w:pStyle w:val="Heading0"/>
      </w:pPr>
      <w:bookmarkStart w:id="3" w:name="_Toc39492803"/>
      <w:bookmarkStart w:id="4" w:name="_Toc172896933"/>
      <w:r w:rsidRPr="007F2DF1">
        <w:lastRenderedPageBreak/>
        <w:t xml:space="preserve">Liste </w:t>
      </w:r>
      <w:r w:rsidR="003E12BC" w:rsidRPr="007F2DF1">
        <w:t>der Tabellen</w:t>
      </w:r>
      <w:bookmarkEnd w:id="3"/>
      <w:bookmarkEnd w:id="4"/>
    </w:p>
    <w:p w14:paraId="426A108F" w14:textId="7987A0D0" w:rsidR="009A0E53" w:rsidRDefault="00261EE3">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sidR="00000000">
        <w:rPr>
          <w:noProof w:val="0"/>
        </w:rPr>
        <w:instrText xml:space="preserve"> TOC \h \z \c "Table" </w:instrText>
      </w:r>
      <w:r>
        <w:rPr>
          <w:noProof w:val="0"/>
        </w:rPr>
        <w:fldChar w:fldCharType="separate"/>
      </w:r>
      <w:hyperlink w:anchor="_Toc172895426" w:history="1">
        <w:r w:rsidR="007B1F34" w:rsidRPr="00E67FD3">
          <w:rPr>
            <w:rStyle w:val="Hyperlink"/>
          </w:rPr>
          <w:t xml:space="preserve">Tabelle 1. </w:t>
        </w:r>
        <w:r w:rsidR="00E67FD3" w:rsidRPr="00E67FD3">
          <w:rPr>
            <w:rStyle w:val="Hyperlink"/>
            <w:lang w:val="de-DE"/>
          </w:rPr>
          <w:t>Funktionale Anforderungen</w:t>
        </w:r>
        <w:r w:rsidR="007B1F34" w:rsidRPr="00E67FD3">
          <w:rPr>
            <w:rStyle w:val="Hyperlink"/>
            <w:webHidden/>
          </w:rPr>
          <w:tab/>
        </w:r>
        <w:r w:rsidR="007B1F34" w:rsidRPr="00E67FD3">
          <w:rPr>
            <w:rStyle w:val="Hyperlink"/>
            <w:webHidden/>
          </w:rPr>
          <w:fldChar w:fldCharType="begin"/>
        </w:r>
        <w:r w:rsidR="007B1F34" w:rsidRPr="00E67FD3">
          <w:rPr>
            <w:rStyle w:val="Hyperlink"/>
            <w:webHidden/>
          </w:rPr>
          <w:instrText xml:space="preserve"> PAGEREF _Toc172895426 \h </w:instrText>
        </w:r>
        <w:r w:rsidR="007B1F34" w:rsidRPr="00E67FD3">
          <w:rPr>
            <w:rStyle w:val="Hyperlink"/>
            <w:webHidden/>
          </w:rPr>
        </w:r>
        <w:r w:rsidR="007B1F34" w:rsidRPr="00E67FD3">
          <w:rPr>
            <w:rStyle w:val="Hyperlink"/>
            <w:webHidden/>
          </w:rPr>
          <w:fldChar w:fldCharType="separate"/>
        </w:r>
        <w:r w:rsidR="007B1F34" w:rsidRPr="00E67FD3">
          <w:rPr>
            <w:rStyle w:val="Hyperlink"/>
            <w:webHidden/>
          </w:rPr>
          <w:t>13</w:t>
        </w:r>
        <w:r w:rsidR="007B1F34" w:rsidRPr="00E67FD3">
          <w:rPr>
            <w:rStyle w:val="Hyperlink"/>
            <w:webHidden/>
          </w:rPr>
          <w:fldChar w:fldCharType="end"/>
        </w:r>
      </w:hyperlink>
    </w:p>
    <w:p w14:paraId="4B924137" w14:textId="75BF8C55" w:rsidR="00D07870" w:rsidRDefault="00261EE3" w:rsidP="00D07870">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sidR="00D07870">
        <w:rPr>
          <w:noProof w:val="0"/>
        </w:rPr>
        <w:fldChar w:fldCharType="begin"/>
      </w:r>
      <w:r w:rsidR="00D07870">
        <w:rPr>
          <w:noProof w:val="0"/>
        </w:rPr>
        <w:instrText xml:space="preserve"> TOC \h \z \c "Table" </w:instrText>
      </w:r>
      <w:r w:rsidR="00D07870">
        <w:rPr>
          <w:noProof w:val="0"/>
        </w:rPr>
        <w:fldChar w:fldCharType="separate"/>
      </w:r>
      <w:hyperlink w:anchor="_Toc172895426" w:history="1">
        <w:r w:rsidR="00D07870" w:rsidRPr="004C3104">
          <w:rPr>
            <w:rStyle w:val="Hyperlink"/>
          </w:rPr>
          <w:t xml:space="preserve">Tabelle </w:t>
        </w:r>
        <w:r w:rsidR="00943562" w:rsidRPr="004C3104">
          <w:rPr>
            <w:rStyle w:val="Hyperlink"/>
          </w:rPr>
          <w:t>2</w:t>
        </w:r>
        <w:r w:rsidR="00D07870" w:rsidRPr="004C3104">
          <w:rPr>
            <w:rStyle w:val="Hyperlink"/>
          </w:rPr>
          <w:t xml:space="preserve">. </w:t>
        </w:r>
        <w:r w:rsidR="004C3104" w:rsidRPr="004C3104">
          <w:rPr>
            <w:rStyle w:val="Hyperlink"/>
            <w:lang w:val="de-DE"/>
          </w:rPr>
          <w:t>Nicht-funktionale Anforderungen</w:t>
        </w:r>
        <w:r w:rsidR="00D07870" w:rsidRPr="004C3104">
          <w:rPr>
            <w:rStyle w:val="Hyperlink"/>
            <w:webHidden/>
          </w:rPr>
          <w:tab/>
        </w:r>
        <w:r w:rsidR="00D07870" w:rsidRPr="004C3104">
          <w:rPr>
            <w:rStyle w:val="Hyperlink"/>
            <w:webHidden/>
          </w:rPr>
          <w:fldChar w:fldCharType="begin"/>
        </w:r>
        <w:r w:rsidR="00D07870" w:rsidRPr="004C3104">
          <w:rPr>
            <w:rStyle w:val="Hyperlink"/>
            <w:webHidden/>
          </w:rPr>
          <w:instrText xml:space="preserve"> PAGEREF _Toc172895426 \h </w:instrText>
        </w:r>
        <w:r w:rsidR="00D07870" w:rsidRPr="004C3104">
          <w:rPr>
            <w:rStyle w:val="Hyperlink"/>
            <w:webHidden/>
          </w:rPr>
        </w:r>
        <w:r w:rsidR="00D07870" w:rsidRPr="004C3104">
          <w:rPr>
            <w:rStyle w:val="Hyperlink"/>
            <w:webHidden/>
          </w:rPr>
          <w:fldChar w:fldCharType="separate"/>
        </w:r>
        <w:r w:rsidR="00D07870" w:rsidRPr="004C3104">
          <w:rPr>
            <w:rStyle w:val="Hyperlink"/>
            <w:webHidden/>
          </w:rPr>
          <w:t>13</w:t>
        </w:r>
        <w:r w:rsidR="00D07870" w:rsidRPr="004C3104">
          <w:rPr>
            <w:rStyle w:val="Hyperlink"/>
            <w:webHidden/>
          </w:rPr>
          <w:fldChar w:fldCharType="end"/>
        </w:r>
      </w:hyperlink>
    </w:p>
    <w:p w14:paraId="46BFF7C1" w14:textId="509EC33E" w:rsidR="00D07870" w:rsidRDefault="00D07870" w:rsidP="00D07870">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"Table" </w:instrText>
      </w:r>
      <w:r>
        <w:rPr>
          <w:noProof w:val="0"/>
        </w:rPr>
        <w:fldChar w:fldCharType="separate"/>
      </w:r>
      <w:hyperlink w:anchor="_Toc172895426" w:history="1">
        <w:r w:rsidRPr="007E0CBD">
          <w:rPr>
            <w:rStyle w:val="Hyperlink"/>
          </w:rPr>
          <w:t xml:space="preserve">Tabelle </w:t>
        </w:r>
        <w:r w:rsidR="00943562" w:rsidRPr="007E0CBD">
          <w:rPr>
            <w:rStyle w:val="Hyperlink"/>
          </w:rPr>
          <w:t>3</w:t>
        </w:r>
        <w:r w:rsidRPr="007E0CBD">
          <w:rPr>
            <w:rStyle w:val="Hyperlink"/>
          </w:rPr>
          <w:t xml:space="preserve">. </w:t>
        </w:r>
        <w:r w:rsidR="007E0CBD" w:rsidRPr="007E0CBD">
          <w:rPr>
            <w:rStyle w:val="Hyperlink"/>
            <w:lang w:val="de-DE"/>
          </w:rPr>
          <w:t>Technische Anforderungen</w:t>
        </w:r>
        <w:r w:rsidRPr="007E0CBD">
          <w:rPr>
            <w:rStyle w:val="Hyperlink"/>
            <w:webHidden/>
          </w:rPr>
          <w:tab/>
        </w:r>
        <w:r w:rsidRPr="007E0CBD">
          <w:rPr>
            <w:rStyle w:val="Hyperlink"/>
            <w:webHidden/>
          </w:rPr>
          <w:fldChar w:fldCharType="begin"/>
        </w:r>
        <w:r w:rsidRPr="007E0CBD">
          <w:rPr>
            <w:rStyle w:val="Hyperlink"/>
            <w:webHidden/>
          </w:rPr>
          <w:instrText xml:space="preserve"> PAGEREF _Toc172895426 \h </w:instrText>
        </w:r>
        <w:r w:rsidRPr="007E0CBD">
          <w:rPr>
            <w:rStyle w:val="Hyperlink"/>
            <w:webHidden/>
          </w:rPr>
        </w:r>
        <w:r w:rsidRPr="007E0CBD">
          <w:rPr>
            <w:rStyle w:val="Hyperlink"/>
            <w:webHidden/>
          </w:rPr>
          <w:fldChar w:fldCharType="separate"/>
        </w:r>
        <w:r w:rsidRPr="007E0CBD">
          <w:rPr>
            <w:rStyle w:val="Hyperlink"/>
            <w:webHidden/>
          </w:rPr>
          <w:t>13</w:t>
        </w:r>
        <w:r w:rsidRPr="007E0CBD">
          <w:rPr>
            <w:rStyle w:val="Hyperlink"/>
            <w:webHidden/>
          </w:rPr>
          <w:fldChar w:fldCharType="end"/>
        </w:r>
      </w:hyperlink>
    </w:p>
    <w:p w14:paraId="7A0A06C7" w14:textId="4D90836D" w:rsidR="0076589E" w:rsidRDefault="00D07870" w:rsidP="00D07870">
      <w:pPr>
        <w:pStyle w:val="Abbildungsverzeichnis"/>
        <w:rPr>
          <w:noProof w:val="0"/>
        </w:rPr>
      </w:pPr>
      <w:r>
        <w:rPr>
          <w:noProof w:val="0"/>
        </w:rPr>
        <w:fldChar w:fldCharType="end"/>
      </w:r>
    </w:p>
    <w:p w14:paraId="009C1567" w14:textId="77777777" w:rsidR="00CA7C0A" w:rsidRDefault="00CA7C0A" w:rsidP="00CA7C0A"/>
    <w:p w14:paraId="0424A6FD" w14:textId="77777777" w:rsidR="00CA7C0A" w:rsidRDefault="00CA7C0A" w:rsidP="00CA7C0A"/>
    <w:p w14:paraId="1EDF884D" w14:textId="77777777" w:rsidR="00CA7C0A" w:rsidRDefault="00CA7C0A" w:rsidP="00CA7C0A"/>
    <w:p w14:paraId="2F12FAB1" w14:textId="77777777" w:rsidR="00CA7C0A" w:rsidRDefault="00CA7C0A" w:rsidP="00CA7C0A"/>
    <w:p w14:paraId="09A7142D" w14:textId="77777777" w:rsidR="00CA7C0A" w:rsidRDefault="00CA7C0A" w:rsidP="00CA7C0A"/>
    <w:p w14:paraId="0584831A" w14:textId="77777777" w:rsidR="00CA7C0A" w:rsidRDefault="00CA7C0A" w:rsidP="00CA7C0A"/>
    <w:p w14:paraId="3483338A" w14:textId="77777777" w:rsidR="00CA7C0A" w:rsidRDefault="00CA7C0A" w:rsidP="00CA7C0A"/>
    <w:p w14:paraId="27C1945C" w14:textId="77777777" w:rsidR="00CA7C0A" w:rsidRDefault="00CA7C0A" w:rsidP="00CA7C0A"/>
    <w:p w14:paraId="1BC07FD4" w14:textId="77777777" w:rsidR="00CA7C0A" w:rsidRDefault="00CA7C0A" w:rsidP="00CA7C0A"/>
    <w:p w14:paraId="4BF95EF0" w14:textId="77777777" w:rsidR="00CA7C0A" w:rsidRDefault="00CA7C0A" w:rsidP="00CA7C0A"/>
    <w:p w14:paraId="54CC4F99" w14:textId="77777777" w:rsidR="00CA7C0A" w:rsidRDefault="00CA7C0A" w:rsidP="00CA7C0A"/>
    <w:p w14:paraId="6483E12F" w14:textId="77777777" w:rsidR="00CA7C0A" w:rsidRDefault="00CA7C0A" w:rsidP="00CA7C0A"/>
    <w:p w14:paraId="2328FA13" w14:textId="77777777" w:rsidR="00CA7C0A" w:rsidRDefault="00CA7C0A" w:rsidP="00CA7C0A"/>
    <w:p w14:paraId="6D21B9E2" w14:textId="77777777" w:rsidR="00CA7C0A" w:rsidRDefault="00CA7C0A" w:rsidP="00CA7C0A"/>
    <w:p w14:paraId="014917A2" w14:textId="77777777" w:rsidR="00CA7C0A" w:rsidRDefault="00CA7C0A" w:rsidP="00CA7C0A"/>
    <w:p w14:paraId="19057C45" w14:textId="77777777" w:rsidR="00CA7C0A" w:rsidRDefault="00CA7C0A" w:rsidP="00CA7C0A"/>
    <w:p w14:paraId="69DAB4AF" w14:textId="77777777" w:rsidR="00CA7C0A" w:rsidRDefault="00CA7C0A" w:rsidP="00CA7C0A"/>
    <w:p w14:paraId="7BAF1079" w14:textId="77777777" w:rsidR="00CA7C0A" w:rsidRDefault="00CA7C0A" w:rsidP="00CA7C0A"/>
    <w:p w14:paraId="536D17F0" w14:textId="77777777" w:rsidR="00CA7C0A" w:rsidRDefault="00CA7C0A" w:rsidP="00CA7C0A"/>
    <w:p w14:paraId="5FDDB8EF" w14:textId="77777777" w:rsidR="00CA7C0A" w:rsidRDefault="00CA7C0A" w:rsidP="00CA7C0A"/>
    <w:p w14:paraId="6A08BB9C" w14:textId="77777777" w:rsidR="00CA7C0A" w:rsidRDefault="00CA7C0A" w:rsidP="00CA7C0A"/>
    <w:p w14:paraId="5CC3CD27" w14:textId="77777777" w:rsidR="00CA7C0A" w:rsidRDefault="00CA7C0A" w:rsidP="00CA7C0A"/>
    <w:p w14:paraId="34DE83D8" w14:textId="77777777" w:rsidR="00CA7C0A" w:rsidRDefault="00CA7C0A" w:rsidP="00CA7C0A"/>
    <w:p w14:paraId="02AFBE5E" w14:textId="77777777" w:rsidR="00CA7C0A" w:rsidRPr="00CA7C0A" w:rsidRDefault="00CA7C0A" w:rsidP="00CA7C0A"/>
    <w:p w14:paraId="6DB2EF69" w14:textId="4980D820" w:rsidR="009A0E53" w:rsidRDefault="00000000">
      <w:pPr>
        <w:pStyle w:val="Heading0"/>
      </w:pPr>
      <w:bookmarkStart w:id="5" w:name="_Toc39492804"/>
      <w:bookmarkStart w:id="6" w:name="_Toc172896934"/>
      <w:r w:rsidRPr="007F2DF1">
        <w:lastRenderedPageBreak/>
        <w:t xml:space="preserve">Liste der </w:t>
      </w:r>
      <w:bookmarkEnd w:id="5"/>
      <w:bookmarkEnd w:id="6"/>
      <w:r w:rsidR="001E42F7">
        <w:t>Formel</w:t>
      </w:r>
      <w:r w:rsidR="00EA1394">
        <w:t>n</w:t>
      </w:r>
    </w:p>
    <w:p w14:paraId="04977760" w14:textId="4BC76F1A" w:rsidR="009A0E53" w:rsidRDefault="00E93FB7">
      <w:pPr>
        <w:pStyle w:val="EquationList"/>
      </w:pPr>
      <w:r>
        <w:t>Formel</w:t>
      </w:r>
      <w:r w:rsidR="00000000">
        <w:t xml:space="preserve"> 1. R</w:t>
      </w:r>
      <w:r>
        <w:t>OI</w:t>
      </w:r>
      <w:r w:rsidR="00B5115D">
        <w:tab/>
      </w:r>
      <w:r w:rsidR="00830ABA">
        <w:t>12</w:t>
      </w:r>
    </w:p>
    <w:p w14:paraId="59C4E12D" w14:textId="42BD0C07" w:rsidR="009C575E" w:rsidRDefault="009C575E" w:rsidP="009C575E">
      <w:pPr>
        <w:pStyle w:val="EquationList"/>
      </w:pPr>
      <w:r>
        <w:t xml:space="preserve">Formel </w:t>
      </w:r>
      <w:r w:rsidR="00212DA5">
        <w:t>2</w:t>
      </w:r>
      <w:r>
        <w:t>.</w:t>
      </w:r>
      <w:r w:rsidR="00FC5AD6">
        <w:t xml:space="preserve"> Aufwand</w:t>
      </w:r>
      <w:r>
        <w:tab/>
        <w:t>12</w:t>
      </w:r>
    </w:p>
    <w:p w14:paraId="38663191" w14:textId="5A492C31" w:rsidR="00212DA5" w:rsidRDefault="00212DA5" w:rsidP="00212DA5">
      <w:pPr>
        <w:pStyle w:val="EquationList"/>
      </w:pPr>
      <w:r>
        <w:t xml:space="preserve">Formel </w:t>
      </w:r>
      <w:r>
        <w:t>3</w:t>
      </w:r>
      <w:r>
        <w:t xml:space="preserve">. </w:t>
      </w:r>
      <w:r w:rsidR="00C3035C">
        <w:t>Maximaler Sc</w:t>
      </w:r>
      <w:r w:rsidR="00F628EB">
        <w:t>ha</w:t>
      </w:r>
      <w:r w:rsidR="00C3035C">
        <w:t>den</w:t>
      </w:r>
      <w:r>
        <w:tab/>
        <w:t>12</w:t>
      </w:r>
    </w:p>
    <w:p w14:paraId="750A1E0A" w14:textId="3E95002E" w:rsidR="00A24D82" w:rsidRDefault="00A24D82" w:rsidP="00212DA5">
      <w:pPr>
        <w:pStyle w:val="EquationList"/>
      </w:pPr>
      <w:r>
        <w:t xml:space="preserve">Formel </w:t>
      </w:r>
      <w:r>
        <w:t>4. Minimaler Schaden</w:t>
      </w:r>
      <w:r>
        <w:tab/>
        <w:t>12</w:t>
      </w:r>
    </w:p>
    <w:p w14:paraId="75AE3CFA" w14:textId="0FB749CE" w:rsidR="00212DA5" w:rsidRDefault="00212DA5" w:rsidP="009C575E">
      <w:pPr>
        <w:pStyle w:val="EquationList"/>
      </w:pPr>
      <w:r>
        <w:t xml:space="preserve">Formel </w:t>
      </w:r>
      <w:r w:rsidR="00A24D82">
        <w:t>5</w:t>
      </w:r>
      <w:r>
        <w:t xml:space="preserve">. </w:t>
      </w:r>
      <w:r w:rsidR="00136621">
        <w:t>Wahrscheinlicher Schaden</w:t>
      </w:r>
      <w:r>
        <w:tab/>
        <w:t>12</w:t>
      </w:r>
    </w:p>
    <w:p w14:paraId="70FF5350" w14:textId="33722125" w:rsidR="009C575E" w:rsidRDefault="009C575E" w:rsidP="009C575E">
      <w:pPr>
        <w:pStyle w:val="EquationList"/>
      </w:pPr>
      <w:r>
        <w:t xml:space="preserve">Formel </w:t>
      </w:r>
      <w:r w:rsidR="00A24D82">
        <w:t>6.</w:t>
      </w:r>
      <w:r>
        <w:t xml:space="preserve"> </w:t>
      </w:r>
      <w:r w:rsidR="00CB5A2E">
        <w:t>Testbezogener ROI</w:t>
      </w:r>
      <w:r>
        <w:tab/>
        <w:t>12</w:t>
      </w:r>
    </w:p>
    <w:p w14:paraId="41CB4477" w14:textId="77777777" w:rsidR="00B5115D" w:rsidRDefault="00B5115D" w:rsidP="00652F05">
      <w:pPr>
        <w:pStyle w:val="EquationList"/>
      </w:pPr>
    </w:p>
    <w:p w14:paraId="6B27DFD7" w14:textId="77777777" w:rsidR="00D1088E" w:rsidRDefault="00D1088E" w:rsidP="00652F05">
      <w:pPr>
        <w:pStyle w:val="EquationList"/>
      </w:pPr>
    </w:p>
    <w:p w14:paraId="23261EB1" w14:textId="77777777" w:rsidR="00D1088E" w:rsidRDefault="00D1088E" w:rsidP="00652F05">
      <w:pPr>
        <w:pStyle w:val="EquationList"/>
      </w:pPr>
    </w:p>
    <w:p w14:paraId="2D150525" w14:textId="77777777" w:rsidR="00D1088E" w:rsidRDefault="00D1088E" w:rsidP="00652F05">
      <w:pPr>
        <w:pStyle w:val="EquationList"/>
      </w:pPr>
    </w:p>
    <w:p w14:paraId="6274245E" w14:textId="77777777" w:rsidR="00D1088E" w:rsidRDefault="00D1088E" w:rsidP="00652F05">
      <w:pPr>
        <w:pStyle w:val="EquationList"/>
      </w:pPr>
    </w:p>
    <w:p w14:paraId="7908E367" w14:textId="77777777" w:rsidR="00D1088E" w:rsidRDefault="00D1088E" w:rsidP="00652F05">
      <w:pPr>
        <w:pStyle w:val="EquationList"/>
      </w:pPr>
    </w:p>
    <w:p w14:paraId="090D1282" w14:textId="77777777" w:rsidR="00D1088E" w:rsidRDefault="00D1088E" w:rsidP="00652F05">
      <w:pPr>
        <w:pStyle w:val="EquationList"/>
      </w:pPr>
    </w:p>
    <w:p w14:paraId="5F918EA8" w14:textId="77777777" w:rsidR="00D1088E" w:rsidRDefault="00D1088E" w:rsidP="00652F05">
      <w:pPr>
        <w:pStyle w:val="EquationList"/>
      </w:pPr>
    </w:p>
    <w:p w14:paraId="67B516DE" w14:textId="77777777" w:rsidR="00D1088E" w:rsidRDefault="00D1088E" w:rsidP="00652F05">
      <w:pPr>
        <w:pStyle w:val="EquationList"/>
      </w:pPr>
    </w:p>
    <w:p w14:paraId="1FDF8ED3" w14:textId="77777777" w:rsidR="00D1088E" w:rsidRDefault="00D1088E" w:rsidP="00652F05">
      <w:pPr>
        <w:pStyle w:val="EquationList"/>
      </w:pPr>
    </w:p>
    <w:p w14:paraId="6E67E85A" w14:textId="77777777" w:rsidR="00D1088E" w:rsidRDefault="00D1088E" w:rsidP="00652F05">
      <w:pPr>
        <w:pStyle w:val="EquationList"/>
      </w:pPr>
    </w:p>
    <w:p w14:paraId="159D411F" w14:textId="77777777" w:rsidR="00D1088E" w:rsidRDefault="00D1088E" w:rsidP="00652F05">
      <w:pPr>
        <w:pStyle w:val="EquationList"/>
      </w:pPr>
    </w:p>
    <w:p w14:paraId="1E6743D4" w14:textId="77777777" w:rsidR="00D1088E" w:rsidRDefault="00D1088E" w:rsidP="00652F05">
      <w:pPr>
        <w:pStyle w:val="EquationList"/>
      </w:pPr>
    </w:p>
    <w:p w14:paraId="2936ACE9" w14:textId="77777777" w:rsidR="00D1088E" w:rsidRDefault="00D1088E" w:rsidP="00652F05">
      <w:pPr>
        <w:pStyle w:val="EquationList"/>
      </w:pPr>
    </w:p>
    <w:p w14:paraId="45CB4F70" w14:textId="77777777" w:rsidR="00D1088E" w:rsidRDefault="00D1088E" w:rsidP="00652F05">
      <w:pPr>
        <w:pStyle w:val="EquationList"/>
      </w:pPr>
    </w:p>
    <w:p w14:paraId="587A1EF4" w14:textId="77777777" w:rsidR="00D1088E" w:rsidRDefault="00D1088E" w:rsidP="00652F05">
      <w:pPr>
        <w:pStyle w:val="EquationList"/>
      </w:pPr>
    </w:p>
    <w:p w14:paraId="653EB36C" w14:textId="77777777" w:rsidR="00D1088E" w:rsidRDefault="00D1088E" w:rsidP="00652F05">
      <w:pPr>
        <w:pStyle w:val="EquationList"/>
      </w:pPr>
    </w:p>
    <w:p w14:paraId="233CBE45" w14:textId="77777777" w:rsidR="00D1088E" w:rsidRDefault="00D1088E" w:rsidP="00652F05">
      <w:pPr>
        <w:pStyle w:val="EquationList"/>
      </w:pPr>
    </w:p>
    <w:p w14:paraId="17F8F597" w14:textId="77777777" w:rsidR="00D1088E" w:rsidRDefault="00D1088E" w:rsidP="00652F05">
      <w:pPr>
        <w:pStyle w:val="EquationList"/>
      </w:pPr>
    </w:p>
    <w:p w14:paraId="5D1A4936" w14:textId="77777777" w:rsidR="00D1088E" w:rsidRDefault="00D1088E" w:rsidP="00652F05">
      <w:pPr>
        <w:pStyle w:val="EquationList"/>
      </w:pPr>
    </w:p>
    <w:p w14:paraId="05D89105" w14:textId="77777777" w:rsidR="00D1088E" w:rsidRDefault="00D1088E" w:rsidP="00652F05">
      <w:pPr>
        <w:pStyle w:val="EquationList"/>
      </w:pPr>
    </w:p>
    <w:p w14:paraId="38447431" w14:textId="77777777" w:rsidR="00D1088E" w:rsidRPr="007F2DF1" w:rsidRDefault="00D1088E" w:rsidP="00652F05">
      <w:pPr>
        <w:pStyle w:val="EquationList"/>
      </w:pPr>
    </w:p>
    <w:p w14:paraId="2E0E519D" w14:textId="77777777" w:rsidR="009A0E53" w:rsidRDefault="00000000">
      <w:pPr>
        <w:pStyle w:val="Heading0"/>
      </w:pPr>
      <w:bookmarkStart w:id="7" w:name="_Toc39492805"/>
      <w:bookmarkStart w:id="8" w:name="_Toc172896935"/>
      <w:r w:rsidRPr="007F2DF1">
        <w:lastRenderedPageBreak/>
        <w:t>Liste der Abkürzungen</w:t>
      </w:r>
      <w:bookmarkEnd w:id="7"/>
      <w:bookmarkEnd w:id="8"/>
    </w:p>
    <w:p w14:paraId="765DB957" w14:textId="77777777" w:rsidR="009A0E53" w:rsidRDefault="007109C3">
      <w:r w:rsidRPr="007F2DF1">
        <w:t xml:space="preserve">Abkürzungen alphabetisch sortiert </w:t>
      </w:r>
      <w:r w:rsidR="00196504">
        <w:t>(</w:t>
      </w:r>
      <w:r w:rsidR="0090398C">
        <w:t xml:space="preserve">mit Stil </w:t>
      </w:r>
      <w:r w:rsidR="0090398C" w:rsidRPr="0090398C">
        <w:rPr>
          <w:i/>
          <w:iCs/>
        </w:rPr>
        <w:t>Abkürzung</w:t>
      </w:r>
      <w:r w:rsidR="00196504">
        <w:t>):</w:t>
      </w:r>
    </w:p>
    <w:p w14:paraId="049C3F7C" w14:textId="50B005DB" w:rsidR="009A0E53" w:rsidRDefault="00A65546">
      <w:pPr>
        <w:pStyle w:val="Abbreviation"/>
      </w:pPr>
      <w:r>
        <w:t>DOM</w:t>
      </w:r>
      <w:r w:rsidR="007109C3" w:rsidRPr="007F2DF1">
        <w:tab/>
      </w:r>
      <w:r>
        <w:t>Document Object Model</w:t>
      </w:r>
      <w:r w:rsidR="00E20959" w:rsidRPr="007F2DF1">
        <w:t xml:space="preserve"> </w:t>
      </w:r>
    </w:p>
    <w:p w14:paraId="44AB3C4D" w14:textId="77777777" w:rsidR="00304A94" w:rsidRDefault="005F6D8B" w:rsidP="00DA5D10">
      <w:pPr>
        <w:pStyle w:val="Abbreviation"/>
      </w:pPr>
      <w:r>
        <w:t>HC</w:t>
      </w:r>
      <w:r w:rsidR="00DA5D10" w:rsidRPr="007F2DF1">
        <w:tab/>
      </w:r>
      <w:r>
        <w:t>High Code</w:t>
      </w:r>
    </w:p>
    <w:p w14:paraId="74148209" w14:textId="77777777" w:rsidR="006B249D" w:rsidRDefault="00304A94" w:rsidP="00304A94">
      <w:pPr>
        <w:pStyle w:val="Abbreviation"/>
      </w:pPr>
      <w:r>
        <w:t>IDE</w:t>
      </w:r>
      <w:r w:rsidRPr="007F2DF1">
        <w:tab/>
      </w:r>
      <w:r>
        <w:t>Integrated Development Environment</w:t>
      </w:r>
    </w:p>
    <w:p w14:paraId="70841923" w14:textId="5B4BD8A0" w:rsidR="001C7169" w:rsidRDefault="001C7169" w:rsidP="001C7169">
      <w:pPr>
        <w:pStyle w:val="Abbreviation"/>
      </w:pPr>
      <w:r>
        <w:t>LCAP</w:t>
      </w:r>
      <w:r w:rsidRPr="007F2DF1">
        <w:tab/>
      </w:r>
      <w:r>
        <w:t>Low-Code-Applikationsplattform</w:t>
      </w:r>
      <w:r w:rsidRPr="007F2DF1">
        <w:t xml:space="preserve"> </w:t>
      </w:r>
    </w:p>
    <w:p w14:paraId="53FDC6B3" w14:textId="77777777" w:rsidR="00E76B46" w:rsidRDefault="006B249D" w:rsidP="006B249D">
      <w:pPr>
        <w:pStyle w:val="Abbreviation"/>
      </w:pPr>
      <w:r>
        <w:t>LC/NC</w:t>
      </w:r>
      <w:r w:rsidRPr="007F2DF1">
        <w:tab/>
      </w:r>
      <w:r>
        <w:t>Low-Code/No-Code</w:t>
      </w:r>
    </w:p>
    <w:p w14:paraId="6B457692" w14:textId="77777777" w:rsidR="00E82843" w:rsidRDefault="007B6FF3" w:rsidP="007B6FF3">
      <w:pPr>
        <w:pStyle w:val="Abbreviation"/>
      </w:pPr>
      <w:r>
        <w:t>ROI</w:t>
      </w:r>
      <w:r w:rsidRPr="007F2DF1">
        <w:tab/>
      </w:r>
      <w:r>
        <w:t>Return on Investment</w:t>
      </w:r>
    </w:p>
    <w:p w14:paraId="055EE865" w14:textId="4B22A103" w:rsidR="00E82843" w:rsidRDefault="00E82843" w:rsidP="00E82843">
      <w:pPr>
        <w:pStyle w:val="Abbreviation"/>
      </w:pPr>
      <w:r>
        <w:t>VSC</w:t>
      </w:r>
      <w:r w:rsidRPr="007F2DF1">
        <w:tab/>
      </w:r>
      <w:r>
        <w:t>Visual Studio Code</w:t>
      </w:r>
      <w:r w:rsidRPr="007F2DF1">
        <w:t xml:space="preserve"> </w:t>
      </w:r>
    </w:p>
    <w:p w14:paraId="47D6F060" w14:textId="2F9BC199" w:rsidR="007B6FF3" w:rsidRDefault="007B6FF3" w:rsidP="007B6FF3">
      <w:pPr>
        <w:pStyle w:val="Abbreviation"/>
      </w:pPr>
      <w:r w:rsidRPr="007F2DF1">
        <w:t xml:space="preserve"> </w:t>
      </w:r>
    </w:p>
    <w:p w14:paraId="3FF8D382" w14:textId="77777777" w:rsidR="007B6FF3" w:rsidRDefault="007B6FF3" w:rsidP="006B249D">
      <w:pPr>
        <w:pStyle w:val="Abbreviation"/>
      </w:pPr>
    </w:p>
    <w:p w14:paraId="51CD8F33" w14:textId="2C22F42A" w:rsidR="006B249D" w:rsidRDefault="006B249D" w:rsidP="006B249D">
      <w:pPr>
        <w:pStyle w:val="Abbreviation"/>
      </w:pPr>
      <w:r w:rsidRPr="007F2DF1">
        <w:t xml:space="preserve"> </w:t>
      </w:r>
    </w:p>
    <w:p w14:paraId="7835331B" w14:textId="52DFF05A" w:rsidR="00304A94" w:rsidRDefault="00304A94" w:rsidP="00304A94">
      <w:pPr>
        <w:pStyle w:val="Abbreviation"/>
      </w:pPr>
      <w:r w:rsidRPr="007F2DF1">
        <w:t xml:space="preserve"> </w:t>
      </w:r>
    </w:p>
    <w:p w14:paraId="44157B38" w14:textId="5F5B17C1" w:rsidR="00DA5D10" w:rsidRDefault="00DA5D10" w:rsidP="00DA5D10">
      <w:pPr>
        <w:pStyle w:val="Abbreviation"/>
      </w:pPr>
      <w:r w:rsidRPr="007F2DF1">
        <w:t xml:space="preserve"> </w:t>
      </w:r>
    </w:p>
    <w:p w14:paraId="7A810E7B" w14:textId="77777777" w:rsidR="00DA5D10" w:rsidRDefault="00DA5D10">
      <w:pPr>
        <w:pStyle w:val="Abbreviation"/>
      </w:pPr>
    </w:p>
    <w:p w14:paraId="793C3BB4" w14:textId="77777777" w:rsidR="007771E4" w:rsidRDefault="007771E4" w:rsidP="00CD6D1F">
      <w:pPr>
        <w:pStyle w:val="Abbreviation"/>
      </w:pPr>
    </w:p>
    <w:p w14:paraId="16CB696C" w14:textId="77777777" w:rsidR="003E12BC" w:rsidRPr="007F2DF1" w:rsidRDefault="003E12BC" w:rsidP="00DB0740">
      <w:r w:rsidRPr="007F2DF1">
        <w:br w:type="page"/>
      </w:r>
    </w:p>
    <w:p w14:paraId="1497FF9F" w14:textId="77777777" w:rsidR="003502F4" w:rsidRPr="007F2DF1" w:rsidRDefault="003502F4" w:rsidP="003B6C88">
      <w:pPr>
        <w:pStyle w:val="berschrift1"/>
        <w:sectPr w:rsidR="003502F4" w:rsidRPr="007F2DF1" w:rsidSect="00463671">
          <w:footerReference w:type="default" r:id="rId8"/>
          <w:headerReference w:type="first" r:id="rId9"/>
          <w:pgSz w:w="11906" w:h="16838" w:code="9"/>
          <w:pgMar w:top="1418" w:right="1416" w:bottom="1418" w:left="1418" w:header="720" w:footer="0" w:gutter="284"/>
          <w:pgNumType w:fmt="lowerRoman"/>
          <w:cols w:space="720"/>
          <w:titlePg/>
          <w:docGrid w:linePitch="326"/>
        </w:sectPr>
      </w:pPr>
    </w:p>
    <w:p w14:paraId="263630C2" w14:textId="77777777" w:rsidR="009A0E53" w:rsidRDefault="00000000">
      <w:pPr>
        <w:pStyle w:val="berschrift1"/>
      </w:pPr>
      <w:bookmarkStart w:id="9" w:name="_Toc2249509"/>
      <w:bookmarkStart w:id="10" w:name="_Toc43475385"/>
      <w:bookmarkStart w:id="11" w:name="_Ref108178537"/>
      <w:bookmarkStart w:id="12" w:name="_Toc183488727"/>
      <w:bookmarkStart w:id="13" w:name="_Toc39492806"/>
      <w:bookmarkStart w:id="14" w:name="_Toc172896936"/>
      <w:r w:rsidRPr="007F2DF1">
        <w:lastRenderedPageBreak/>
        <w:t>Einführung</w:t>
      </w:r>
      <w:bookmarkEnd w:id="9"/>
      <w:bookmarkEnd w:id="10"/>
      <w:bookmarkEnd w:id="11"/>
      <w:bookmarkEnd w:id="12"/>
      <w:bookmarkEnd w:id="13"/>
      <w:bookmarkEnd w:id="14"/>
    </w:p>
    <w:p w14:paraId="07F94C96" w14:textId="77777777" w:rsidR="009A0E53" w:rsidRDefault="00C977FC">
      <w:r w:rsidRPr="007F2DF1">
        <w:t>Allgemeine Einführung</w:t>
      </w:r>
      <w:r w:rsidR="00000000">
        <w:t>, die zu einer Forschungslücke oder einem Problem führt</w:t>
      </w:r>
    </w:p>
    <w:p w14:paraId="01FBBC43" w14:textId="77777777" w:rsidR="009A0E53" w:rsidRDefault="007A3AA9">
      <w:pPr>
        <w:pStyle w:val="berschrift2"/>
      </w:pPr>
      <w:bookmarkStart w:id="15" w:name="_Toc2249510"/>
      <w:bookmarkStart w:id="16" w:name="_Toc43475386"/>
      <w:bookmarkStart w:id="17" w:name="_Toc183488728"/>
      <w:bookmarkStart w:id="18" w:name="_Toc39492807"/>
      <w:bookmarkStart w:id="19" w:name="_Toc172896937"/>
      <w:r w:rsidRPr="007F2DF1">
        <w:t xml:space="preserve">Ziel der </w:t>
      </w:r>
      <w:r w:rsidR="00000000" w:rsidRPr="007F2DF1">
        <w:t>Forschung</w:t>
      </w:r>
      <w:bookmarkEnd w:id="15"/>
      <w:bookmarkEnd w:id="16"/>
      <w:bookmarkEnd w:id="17"/>
      <w:bookmarkEnd w:id="18"/>
      <w:bookmarkEnd w:id="19"/>
    </w:p>
    <w:p w14:paraId="3171F86F" w14:textId="77777777" w:rsidR="009A0E53" w:rsidRDefault="006A5431">
      <w:bookmarkStart w:id="20" w:name="_Hlk8984728"/>
      <w:r w:rsidRPr="007F2DF1">
        <w:t>Allgemeines Ziel</w:t>
      </w:r>
      <w:r w:rsidR="00000000">
        <w:t xml:space="preserve">, gefolgt von Forschungsfragen in folgender Form (unter Verwendung der Stile </w:t>
      </w:r>
      <w:r w:rsidR="00000000" w:rsidRPr="00B50438">
        <w:rPr>
          <w:i/>
          <w:iCs/>
        </w:rPr>
        <w:t xml:space="preserve">Ziel </w:t>
      </w:r>
      <w:r w:rsidR="00000000">
        <w:t xml:space="preserve">und </w:t>
      </w:r>
      <w:r w:rsidR="00000000" w:rsidRPr="00B50438">
        <w:rPr>
          <w:i/>
          <w:iCs/>
        </w:rPr>
        <w:t>Zielerläuterung</w:t>
      </w:r>
      <w:r w:rsidR="00000000">
        <w:t>):</w:t>
      </w:r>
    </w:p>
    <w:p w14:paraId="7C54869A" w14:textId="77777777" w:rsidR="009A0E53" w:rsidRDefault="001411FF">
      <w:pPr>
        <w:pStyle w:val="Objective"/>
      </w:pPr>
      <w:bookmarkStart w:id="21" w:name="_Hlk8917669"/>
      <w:bookmarkStart w:id="22" w:name="_Hlk8977308"/>
      <w:r w:rsidRPr="007F2DF1">
        <w:t>Forschungsfrage</w:t>
      </w:r>
      <w:r w:rsidR="00000000" w:rsidRPr="007F2DF1">
        <w:t>, Hypothese oder These</w:t>
      </w:r>
    </w:p>
    <w:p w14:paraId="51BCAF57" w14:textId="77777777" w:rsidR="009A0E53" w:rsidRDefault="00000000">
      <w:pPr>
        <w:pStyle w:val="ObjectiveExplanation"/>
      </w:pPr>
      <w:r w:rsidRPr="007F2DF1">
        <w:t>Erklärung</w:t>
      </w:r>
    </w:p>
    <w:p w14:paraId="4E9F7DF0" w14:textId="77777777" w:rsidR="009A0E53" w:rsidRDefault="00000000">
      <w:pPr>
        <w:pStyle w:val="Objective"/>
      </w:pPr>
      <w:r w:rsidRPr="007F2DF1">
        <w:t>Forschungsfrage, Hypothese oder These</w:t>
      </w:r>
    </w:p>
    <w:p w14:paraId="57AF3827" w14:textId="77777777" w:rsidR="009A0E53" w:rsidRDefault="00000000">
      <w:pPr>
        <w:pStyle w:val="ObjectiveExplanation"/>
      </w:pPr>
      <w:r w:rsidRPr="007F2DF1">
        <w:t>Erklärung</w:t>
      </w:r>
    </w:p>
    <w:bookmarkEnd w:id="20"/>
    <w:bookmarkEnd w:id="21"/>
    <w:bookmarkEnd w:id="22"/>
    <w:p w14:paraId="780A1372" w14:textId="77777777" w:rsidR="009A0E53" w:rsidRDefault="00C43688">
      <w:r w:rsidRPr="007F2DF1">
        <w:t xml:space="preserve">Endgültiges </w:t>
      </w:r>
      <w:r w:rsidR="00C977FC" w:rsidRPr="007F2DF1">
        <w:t>Ergebnis</w:t>
      </w:r>
      <w:r w:rsidRPr="007F2DF1">
        <w:t xml:space="preserve">, z. B. Empfehlungen, eine Leitlinie, </w:t>
      </w:r>
      <w:r w:rsidR="000C18B1" w:rsidRPr="007F2DF1">
        <w:t xml:space="preserve">politische Entscheidungen </w:t>
      </w:r>
      <w:r w:rsidRPr="007F2DF1">
        <w:t>usw.</w:t>
      </w:r>
    </w:p>
    <w:p w14:paraId="3598F01B" w14:textId="77777777" w:rsidR="009A0E53" w:rsidRDefault="00000000">
      <w:pPr>
        <w:pStyle w:val="berschrift2"/>
      </w:pPr>
      <w:bookmarkStart w:id="23" w:name="_Toc39492808"/>
      <w:bookmarkStart w:id="24" w:name="_Toc172896938"/>
      <w:r w:rsidRPr="007F2DF1">
        <w:t xml:space="preserve">Wert </w:t>
      </w:r>
      <w:r w:rsidR="00D2045D" w:rsidRPr="007F2DF1">
        <w:t xml:space="preserve">und </w:t>
      </w:r>
      <w:r w:rsidRPr="007F2DF1">
        <w:t>Zielpublikum</w:t>
      </w:r>
      <w:bookmarkEnd w:id="23"/>
      <w:bookmarkEnd w:id="24"/>
    </w:p>
    <w:p w14:paraId="474000AB" w14:textId="77777777" w:rsidR="009A0E53" w:rsidRDefault="00770D2F">
      <w:r>
        <w:t xml:space="preserve">Wert und wer von </w:t>
      </w:r>
      <w:r w:rsidR="00000000">
        <w:t xml:space="preserve">den Ergebnissen </w:t>
      </w:r>
      <w:r>
        <w:t>profitiert</w:t>
      </w:r>
    </w:p>
    <w:p w14:paraId="7D66772F" w14:textId="77777777" w:rsidR="009A0E53" w:rsidRDefault="00000000">
      <w:pPr>
        <w:pStyle w:val="berschrift2"/>
      </w:pPr>
      <w:bookmarkStart w:id="25" w:name="_Toc39492809"/>
      <w:bookmarkStart w:id="26" w:name="_Toc172896939"/>
      <w:r w:rsidRPr="007F2DF1">
        <w:t xml:space="preserve">Umfang </w:t>
      </w:r>
      <w:r w:rsidR="00D2045D" w:rsidRPr="007F2DF1">
        <w:t xml:space="preserve">und </w:t>
      </w:r>
      <w:r w:rsidRPr="007F2DF1">
        <w:t>Beschränkungen</w:t>
      </w:r>
      <w:bookmarkEnd w:id="25"/>
      <w:bookmarkEnd w:id="26"/>
    </w:p>
    <w:p w14:paraId="5EF748D3" w14:textId="77777777" w:rsidR="009A0E53" w:rsidRDefault="00000000">
      <w:r>
        <w:t xml:space="preserve">Was wird abgedeckt </w:t>
      </w:r>
      <w:r w:rsidR="00770D2F">
        <w:t>und wo grenzen Sie Ihre Forschung im Voraus ein?</w:t>
      </w:r>
    </w:p>
    <w:p w14:paraId="4FB19F24" w14:textId="77777777" w:rsidR="009A0E53" w:rsidRDefault="00000000">
      <w:pPr>
        <w:pStyle w:val="berschrift2"/>
      </w:pPr>
      <w:bookmarkStart w:id="27" w:name="_Toc39492810"/>
      <w:bookmarkStart w:id="28" w:name="_Toc172896940"/>
      <w:r w:rsidRPr="007F2DF1">
        <w:t xml:space="preserve">Aufbau des </w:t>
      </w:r>
      <w:r w:rsidR="00C550C7" w:rsidRPr="007F2DF1">
        <w:t>Dokuments</w:t>
      </w:r>
      <w:bookmarkEnd w:id="27"/>
      <w:bookmarkEnd w:id="28"/>
    </w:p>
    <w:p w14:paraId="6C3315C5" w14:textId="77777777" w:rsidR="009A0E53" w:rsidRDefault="00000000">
      <w:r>
        <w:t xml:space="preserve">Storyline </w:t>
      </w:r>
      <w:r w:rsidR="00770D2F">
        <w:t xml:space="preserve">der </w:t>
      </w:r>
      <w:r w:rsidR="00770D2F" w:rsidRPr="00770D2F">
        <w:rPr>
          <w:u w:val="single"/>
        </w:rPr>
        <w:t xml:space="preserve">folgenden </w:t>
      </w:r>
      <w:r w:rsidR="00770D2F">
        <w:t>Kapitel</w:t>
      </w:r>
      <w:r w:rsidR="00B50438">
        <w:t>, idealerweise unterstützt durch ein grafisches Schema.</w:t>
      </w:r>
    </w:p>
    <w:p w14:paraId="7ED723C5" w14:textId="77777777" w:rsidR="00257381" w:rsidRPr="007F2DF1" w:rsidRDefault="00257381" w:rsidP="001D1B01"/>
    <w:p w14:paraId="1E842A7D" w14:textId="77777777" w:rsidR="009A0E53" w:rsidRDefault="00000000">
      <w:pPr>
        <w:pStyle w:val="berschrift1"/>
      </w:pPr>
      <w:bookmarkStart w:id="29" w:name="_Toc39492811"/>
      <w:bookmarkStart w:id="30" w:name="_Toc172896941"/>
      <w:r w:rsidRPr="007F2DF1">
        <w:lastRenderedPageBreak/>
        <w:t>Literaturübersicht</w:t>
      </w:r>
      <w:bookmarkEnd w:id="29"/>
      <w:bookmarkEnd w:id="30"/>
    </w:p>
    <w:p w14:paraId="4F5EC2DE" w14:textId="77777777" w:rsidR="009A0E53" w:rsidRDefault="000C18B1">
      <w:r w:rsidRPr="007F2DF1">
        <w:t xml:space="preserve">Allgemeine </w:t>
      </w:r>
      <w:r w:rsidR="00094CBA" w:rsidRPr="007F2DF1">
        <w:t xml:space="preserve">Hinweise zur </w:t>
      </w:r>
      <w:r w:rsidR="00497BC6" w:rsidRPr="007F2DF1">
        <w:t xml:space="preserve">Kapitelstruktur und </w:t>
      </w:r>
      <w:r w:rsidRPr="007F2DF1">
        <w:t>Literaturauswahl</w:t>
      </w:r>
    </w:p>
    <w:p w14:paraId="0166A71A" w14:textId="77777777" w:rsidR="00060457" w:rsidRDefault="00060457" w:rsidP="00777805"/>
    <w:p w14:paraId="5A254BDD" w14:textId="77777777" w:rsidR="003800ED" w:rsidRDefault="003800ED" w:rsidP="00777805"/>
    <w:p w14:paraId="63DC38B2" w14:textId="77777777" w:rsidR="003800ED" w:rsidRDefault="003800ED" w:rsidP="00777805"/>
    <w:p w14:paraId="1278010C" w14:textId="77777777" w:rsidR="009A0E53" w:rsidRDefault="00000000">
      <w:r>
        <w:t xml:space="preserve">Mögliche weitere Unterkapitel: </w:t>
      </w:r>
    </w:p>
    <w:p w14:paraId="20CCF0EB" w14:textId="77777777" w:rsidR="009A0E53" w:rsidRDefault="003800ED">
      <w:pPr>
        <w:pStyle w:val="berschrift2"/>
      </w:pPr>
      <w:bookmarkStart w:id="31" w:name="_Toc172896942"/>
      <w:r>
        <w:t>Hintergrundinformationen</w:t>
      </w:r>
      <w:bookmarkEnd w:id="31"/>
    </w:p>
    <w:p w14:paraId="71432CC1" w14:textId="77777777" w:rsidR="009A0E53" w:rsidRDefault="00000000">
      <w:pPr>
        <w:pStyle w:val="berschrift2"/>
      </w:pPr>
      <w:bookmarkStart w:id="32" w:name="_Toc172896943"/>
      <w:r>
        <w:t xml:space="preserve">Bestehende Modelle </w:t>
      </w:r>
      <w:r w:rsidR="00A95C6E">
        <w:t>und Theorien</w:t>
      </w:r>
      <w:bookmarkEnd w:id="32"/>
    </w:p>
    <w:p w14:paraId="3918C999" w14:textId="77777777" w:rsidR="009A0E53" w:rsidRDefault="00000000">
      <w:pPr>
        <w:pStyle w:val="berschrift2"/>
      </w:pPr>
      <w:bookmarkStart w:id="33" w:name="_Toc172896944"/>
      <w:r>
        <w:t xml:space="preserve">Ausgewählte </w:t>
      </w:r>
      <w:r w:rsidR="00B50438">
        <w:t>Fallstudien</w:t>
      </w:r>
      <w:bookmarkEnd w:id="33"/>
    </w:p>
    <w:p w14:paraId="06FAB233" w14:textId="77777777" w:rsidR="009A0E53" w:rsidRDefault="00000000">
      <w:pPr>
        <w:pStyle w:val="berschrift2"/>
      </w:pPr>
      <w:bookmarkStart w:id="34" w:name="_Toc172896945"/>
      <w:r>
        <w:t xml:space="preserve">Szenario </w:t>
      </w:r>
      <w:r w:rsidR="00B50438">
        <w:t>Beschreibung</w:t>
      </w:r>
      <w:bookmarkEnd w:id="34"/>
    </w:p>
    <w:p w14:paraId="5A930A2B" w14:textId="77777777" w:rsidR="00DB0740" w:rsidRPr="00DB0740" w:rsidRDefault="00DB0740" w:rsidP="00DB0740"/>
    <w:p w14:paraId="55FA03F0" w14:textId="77777777" w:rsidR="009A0E53" w:rsidRDefault="00000000">
      <w:pPr>
        <w:pStyle w:val="berschrift1"/>
      </w:pPr>
      <w:bookmarkStart w:id="35" w:name="_Toc39492819"/>
      <w:bookmarkStart w:id="36" w:name="_Toc172896946"/>
      <w:r w:rsidRPr="007F2DF1">
        <w:lastRenderedPageBreak/>
        <w:t>Forschungsdesign</w:t>
      </w:r>
      <w:bookmarkEnd w:id="35"/>
      <w:bookmarkEnd w:id="36"/>
    </w:p>
    <w:p w14:paraId="7375F2BD" w14:textId="77777777" w:rsidR="009A0E53" w:rsidRDefault="00037D0B">
      <w:r w:rsidRPr="007F2DF1">
        <w:t xml:space="preserve">Allgemeine Bemerkungen </w:t>
      </w:r>
      <w:r w:rsidR="005E5667" w:rsidRPr="007F2DF1">
        <w:t xml:space="preserve">zu Forschungsdesign </w:t>
      </w:r>
      <w:r w:rsidR="00000000">
        <w:t>und -strategie</w:t>
      </w:r>
      <w:r w:rsidR="001C2A7F">
        <w:t>.</w:t>
      </w:r>
    </w:p>
    <w:p w14:paraId="0EEE33B9" w14:textId="77777777" w:rsidR="009A0E53" w:rsidRDefault="00000000">
      <w:pPr>
        <w:pStyle w:val="berschrift2"/>
      </w:pPr>
      <w:bookmarkStart w:id="37" w:name="_Toc39492820"/>
      <w:bookmarkStart w:id="38" w:name="_Toc7595083"/>
      <w:bookmarkStart w:id="39" w:name="_Toc172896947"/>
      <w:r w:rsidRPr="007F2DF1">
        <w:t xml:space="preserve">Methodik </w:t>
      </w:r>
      <w:bookmarkEnd w:id="37"/>
      <w:bookmarkEnd w:id="38"/>
      <w:r w:rsidR="00523044">
        <w:t xml:space="preserve"> und</w:t>
      </w:r>
      <w:bookmarkStart w:id="40" w:name="_Toc7595084"/>
      <w:bookmarkStart w:id="41" w:name="_Toc39492821"/>
      <w:r w:rsidRPr="007F2DF1">
        <w:t xml:space="preserve"> Methoden</w:t>
      </w:r>
      <w:bookmarkEnd w:id="39"/>
      <w:bookmarkEnd w:id="40"/>
      <w:bookmarkEnd w:id="41"/>
    </w:p>
    <w:p w14:paraId="63430BCF" w14:textId="77777777" w:rsidR="009A0E53" w:rsidRDefault="00000000">
      <w:r>
        <w:t xml:space="preserve">Paradigmen, Ansätze, </w:t>
      </w:r>
      <w:r w:rsidR="00910E73">
        <w:t>Methoden, .</w:t>
      </w:r>
      <w:r>
        <w:t xml:space="preserve">.. </w:t>
      </w:r>
    </w:p>
    <w:p w14:paraId="1E28E89B" w14:textId="77777777" w:rsidR="009A0E53" w:rsidRDefault="00000000">
      <w:pPr>
        <w:pStyle w:val="berschrift2"/>
      </w:pPr>
      <w:bookmarkStart w:id="42" w:name="_Toc172896948"/>
      <w:r>
        <w:t>AI-Tools</w:t>
      </w:r>
      <w:bookmarkEnd w:id="42"/>
    </w:p>
    <w:p w14:paraId="22704512" w14:textId="77777777" w:rsidR="009A0E53" w:rsidRDefault="00000000">
      <w:r>
        <w:t xml:space="preserve">Anmerkungen zum </w:t>
      </w:r>
      <w:r w:rsidRPr="001C2A7F">
        <w:t xml:space="preserve">Einsatz von KI-Tools für die Forschung </w:t>
      </w:r>
      <w:r>
        <w:t xml:space="preserve">oder das </w:t>
      </w:r>
      <w:r w:rsidRPr="001C2A7F">
        <w:t>Schreiben</w:t>
      </w:r>
      <w:r w:rsidR="00830ABA">
        <w:t>.</w:t>
      </w:r>
    </w:p>
    <w:p w14:paraId="4816974F" w14:textId="77777777" w:rsidR="009A0E53" w:rsidRDefault="00000000">
      <w:pPr>
        <w:pStyle w:val="berschrift2"/>
      </w:pPr>
      <w:bookmarkStart w:id="43" w:name="_Toc7595085"/>
      <w:bookmarkStart w:id="44" w:name="_Toc39492822"/>
      <w:bookmarkStart w:id="45" w:name="_Toc172896949"/>
      <w:r w:rsidRPr="007F2DF1">
        <w:t>Grundgesamtheit und Stichproben</w:t>
      </w:r>
      <w:bookmarkEnd w:id="43"/>
      <w:bookmarkEnd w:id="44"/>
      <w:bookmarkEnd w:id="45"/>
    </w:p>
    <w:p w14:paraId="25B78E63" w14:textId="77777777" w:rsidR="009A0E53" w:rsidRDefault="00000000">
      <w:r>
        <w:t xml:space="preserve">Schätzen Sie gegebenenfalls die angesprochene Population </w:t>
      </w:r>
      <w:r w:rsidR="00B50438">
        <w:t xml:space="preserve">und </w:t>
      </w:r>
      <w:r>
        <w:t>beschreiben Sie den Stichprobenumfang</w:t>
      </w:r>
      <w:r w:rsidR="00830ABA">
        <w:t>.</w:t>
      </w:r>
    </w:p>
    <w:p w14:paraId="0DDE39E5" w14:textId="77777777" w:rsidR="009A0E53" w:rsidRDefault="00000000">
      <w:pPr>
        <w:pStyle w:val="berschrift2"/>
      </w:pPr>
      <w:bookmarkStart w:id="46" w:name="_Toc7595086"/>
      <w:bookmarkStart w:id="47" w:name="_Toc39492823"/>
      <w:bookmarkStart w:id="48" w:name="_Toc172896950"/>
      <w:r w:rsidRPr="007F2DF1">
        <w:t>Analyse</w:t>
      </w:r>
      <w:bookmarkEnd w:id="46"/>
      <w:bookmarkEnd w:id="47"/>
      <w:r w:rsidR="00523044">
        <w:t xml:space="preserve"> und Synthese</w:t>
      </w:r>
      <w:bookmarkEnd w:id="48"/>
    </w:p>
    <w:p w14:paraId="215FB613" w14:textId="77777777" w:rsidR="009A0E53" w:rsidRDefault="00000000">
      <w:r>
        <w:t xml:space="preserve">Analysemethoden (z. B. statistische) und Verfahren zur </w:t>
      </w:r>
      <w:r w:rsidR="00B50438">
        <w:t xml:space="preserve">Synthese der </w:t>
      </w:r>
      <w:r>
        <w:t>Ergebnisse</w:t>
      </w:r>
      <w:r w:rsidR="00B50438">
        <w:t>, um neue Erkenntnisse zu gewinnen</w:t>
      </w:r>
      <w:r w:rsidR="00830ABA">
        <w:t>.</w:t>
      </w:r>
    </w:p>
    <w:p w14:paraId="6FD8ACFF" w14:textId="77777777" w:rsidR="009A0E53" w:rsidRDefault="00000000">
      <w:pPr>
        <w:pStyle w:val="berschrift2"/>
      </w:pPr>
      <w:bookmarkStart w:id="49" w:name="_Toc7595087"/>
      <w:bookmarkStart w:id="50" w:name="_Toc39492824"/>
      <w:bookmarkStart w:id="51" w:name="_Toc172896951"/>
      <w:r w:rsidRPr="007F2DF1">
        <w:t>Gültigkeit und Verlässlichkeit</w:t>
      </w:r>
      <w:bookmarkEnd w:id="49"/>
      <w:bookmarkEnd w:id="50"/>
      <w:bookmarkEnd w:id="51"/>
    </w:p>
    <w:p w14:paraId="6671B862" w14:textId="77777777" w:rsidR="009A0E53" w:rsidRDefault="00000000">
      <w:r>
        <w:t>Wie werden Korrektheit und Wiederholbarkeit sichergestellt</w:t>
      </w:r>
      <w:r w:rsidR="00830ABA">
        <w:t>?</w:t>
      </w:r>
    </w:p>
    <w:p w14:paraId="33BB6A48" w14:textId="77777777" w:rsidR="009A0E53" w:rsidRDefault="00000000">
      <w:pPr>
        <w:pStyle w:val="berschrift2"/>
      </w:pPr>
      <w:bookmarkStart w:id="52" w:name="_Toc7595088"/>
      <w:bookmarkStart w:id="53" w:name="_Toc39492825"/>
      <w:bookmarkStart w:id="54" w:name="_Toc172896952"/>
      <w:r w:rsidRPr="007F2DF1">
        <w:t xml:space="preserve">Methodische </w:t>
      </w:r>
      <w:r w:rsidR="009C158B" w:rsidRPr="007F2DF1">
        <w:t>Zwänge</w:t>
      </w:r>
      <w:bookmarkEnd w:id="52"/>
      <w:bookmarkEnd w:id="53"/>
      <w:bookmarkEnd w:id="54"/>
    </w:p>
    <w:p w14:paraId="37E92E77" w14:textId="77777777" w:rsidR="009A0E53" w:rsidRDefault="00000000">
      <w:r>
        <w:t>Bekannte Einschränkungen der gewählten Methodik oder Methode</w:t>
      </w:r>
      <w:r w:rsidR="00830ABA">
        <w:t>.</w:t>
      </w:r>
    </w:p>
    <w:p w14:paraId="07A84AB3" w14:textId="77777777" w:rsidR="009A0E53" w:rsidRDefault="00000000">
      <w:pPr>
        <w:pStyle w:val="berschrift2"/>
      </w:pPr>
      <w:bookmarkStart w:id="55" w:name="_Toc39492826"/>
      <w:bookmarkStart w:id="56" w:name="_Toc172896953"/>
      <w:r w:rsidRPr="007F2DF1">
        <w:t>Ethische Erwägungen</w:t>
      </w:r>
      <w:bookmarkEnd w:id="55"/>
      <w:bookmarkEnd w:id="56"/>
    </w:p>
    <w:p w14:paraId="5E4662BB" w14:textId="77777777" w:rsidR="009A0E53" w:rsidRDefault="00000000">
      <w:r>
        <w:t>Falls zutreffend, was sind die ethischen Implikationen der Methodik und wie werden sie behandelt</w:t>
      </w:r>
      <w:r w:rsidR="00830ABA">
        <w:t>?</w:t>
      </w:r>
    </w:p>
    <w:p w14:paraId="4D46987E" w14:textId="77777777" w:rsidR="003800ED" w:rsidRDefault="003800ED" w:rsidP="00523044"/>
    <w:p w14:paraId="2854FD94" w14:textId="77777777" w:rsidR="003800ED" w:rsidRDefault="003800ED" w:rsidP="003800ED"/>
    <w:p w14:paraId="5F90EE81" w14:textId="77777777" w:rsidR="0025094F" w:rsidRDefault="0025094F" w:rsidP="0025094F"/>
    <w:p w14:paraId="561ABF9A" w14:textId="77777777" w:rsidR="009A0E53" w:rsidRDefault="00000000">
      <w:pPr>
        <w:pStyle w:val="berschrift1"/>
      </w:pPr>
      <w:bookmarkStart w:id="57" w:name="_Toc39492827"/>
      <w:bookmarkStart w:id="58" w:name="_Toc172896954"/>
      <w:r w:rsidRPr="007F2DF1">
        <w:lastRenderedPageBreak/>
        <w:t xml:space="preserve">Ergebnisse </w:t>
      </w:r>
      <w:r w:rsidR="003156AD" w:rsidRPr="007F2DF1">
        <w:t xml:space="preserve">und </w:t>
      </w:r>
      <w:r w:rsidRPr="007F2DF1">
        <w:t>Diskussion</w:t>
      </w:r>
      <w:bookmarkEnd w:id="57"/>
      <w:bookmarkEnd w:id="58"/>
    </w:p>
    <w:p w14:paraId="5B3550A2" w14:textId="77777777" w:rsidR="009A0E53" w:rsidRDefault="00000000">
      <w:r>
        <w:t xml:space="preserve">Allgemeine Bemerkungen oder </w:t>
      </w:r>
      <w:r w:rsidR="007C0302" w:rsidRPr="007F2DF1">
        <w:t xml:space="preserve">Überblick </w:t>
      </w:r>
      <w:r w:rsidR="00523044">
        <w:t xml:space="preserve">über die </w:t>
      </w:r>
      <w:r w:rsidR="007C0302" w:rsidRPr="007F2DF1">
        <w:t>Kapitelstruktur</w:t>
      </w:r>
    </w:p>
    <w:p w14:paraId="276340F4" w14:textId="77777777" w:rsidR="009A0E53" w:rsidRDefault="00000000">
      <w:pPr>
        <w:pStyle w:val="berschrift2"/>
      </w:pPr>
      <w:bookmarkStart w:id="59" w:name="_Toc172896955"/>
      <w:r>
        <w:t>Primäre Daten</w:t>
      </w:r>
      <w:bookmarkEnd w:id="59"/>
    </w:p>
    <w:p w14:paraId="25BF8BE9" w14:textId="77777777" w:rsidR="009A0E53" w:rsidRDefault="00000000">
      <w:r>
        <w:t xml:space="preserve">Präsentation, Erklärung und Interpretation der gesammelten </w:t>
      </w:r>
      <w:r w:rsidR="00A306F5">
        <w:t xml:space="preserve">Daten </w:t>
      </w:r>
    </w:p>
    <w:p w14:paraId="4067371F" w14:textId="77777777" w:rsidR="009A0E53" w:rsidRDefault="00000000">
      <w:pPr>
        <w:pStyle w:val="berschrift2"/>
      </w:pPr>
      <w:bookmarkStart w:id="60" w:name="_Toc525191875"/>
      <w:bookmarkStart w:id="61" w:name="_Toc39492831"/>
      <w:bookmarkStart w:id="62" w:name="_Toc172896956"/>
      <w:r w:rsidRPr="007F2DF1">
        <w:t>Diskussion</w:t>
      </w:r>
      <w:bookmarkEnd w:id="60"/>
      <w:bookmarkEnd w:id="61"/>
      <w:bookmarkEnd w:id="62"/>
    </w:p>
    <w:p w14:paraId="52BA730F" w14:textId="77777777" w:rsidR="009A0E53" w:rsidRDefault="00000000">
      <w:r>
        <w:t>Diskutieren Sie die Implikationen aller Interpretationen für die Forschungsfragen</w:t>
      </w:r>
    </w:p>
    <w:p w14:paraId="55DCD546" w14:textId="77777777" w:rsidR="009A0E53" w:rsidRDefault="00000000">
      <w:pPr>
        <w:pStyle w:val="berschrift2"/>
      </w:pPr>
      <w:bookmarkStart w:id="63" w:name="_Ref9287501"/>
      <w:bookmarkStart w:id="64" w:name="_Ref9287552"/>
      <w:bookmarkStart w:id="65" w:name="_Toc39492832"/>
      <w:bookmarkStart w:id="66" w:name="_Toc172896957"/>
      <w:r w:rsidRPr="007F2DF1">
        <w:t>Synopsis</w:t>
      </w:r>
      <w:bookmarkEnd w:id="63"/>
      <w:bookmarkEnd w:id="64"/>
      <w:bookmarkEnd w:id="65"/>
      <w:bookmarkEnd w:id="66"/>
      <w:r w:rsidR="00066A75">
        <w:t xml:space="preserve"> zum Forschungsziel</w:t>
      </w:r>
    </w:p>
    <w:p w14:paraId="13EEBB92" w14:textId="77777777" w:rsidR="009A0E53" w:rsidRDefault="00000000">
      <w:r>
        <w:t>Kurze Zusammenfassung der Antworten auf die Forschungsfragen und/oder Hypothesen, Thesen (</w:t>
      </w:r>
      <w:r w:rsidR="00830ABA">
        <w:t xml:space="preserve">falls </w:t>
      </w:r>
      <w:r>
        <w:t>zutreffend), in der Form:</w:t>
      </w:r>
    </w:p>
    <w:p w14:paraId="489E7B0C" w14:textId="77777777" w:rsidR="009A0E53" w:rsidRDefault="000C18B1">
      <w:pPr>
        <w:pStyle w:val="Subheading"/>
      </w:pPr>
      <w:r w:rsidRPr="007F2DF1">
        <w:t>Forschungsfrage</w:t>
      </w:r>
    </w:p>
    <w:p w14:paraId="02E35F3E" w14:textId="77777777" w:rsidR="009A0E53" w:rsidRDefault="00000000">
      <w:r w:rsidRPr="007F2DF1">
        <w:t xml:space="preserve">(Antwort </w:t>
      </w:r>
      <w:r w:rsidR="006A5431" w:rsidRPr="007F2DF1">
        <w:t xml:space="preserve">auf die </w:t>
      </w:r>
      <w:r w:rsidR="000C18B1" w:rsidRPr="007F2DF1">
        <w:t>Forschungsfrage</w:t>
      </w:r>
      <w:r w:rsidRPr="007F2DF1">
        <w:t>)</w:t>
      </w:r>
    </w:p>
    <w:p w14:paraId="67C985DE" w14:textId="77777777" w:rsidR="003800ED" w:rsidRDefault="003800ED" w:rsidP="00A95C6E"/>
    <w:p w14:paraId="39218645" w14:textId="77777777" w:rsidR="009A0E53" w:rsidRDefault="00000000">
      <w:r>
        <w:t xml:space="preserve">oder </w:t>
      </w:r>
    </w:p>
    <w:p w14:paraId="5628CFC5" w14:textId="77777777" w:rsidR="003800ED" w:rsidRDefault="003800ED" w:rsidP="00B03D8A">
      <w:pPr>
        <w:pStyle w:val="Subheading"/>
      </w:pPr>
    </w:p>
    <w:p w14:paraId="76B79613" w14:textId="77777777" w:rsidR="009A0E53" w:rsidRDefault="00000000">
      <w:pPr>
        <w:pStyle w:val="Subheading"/>
      </w:pPr>
      <w:r w:rsidRPr="007F2DF1">
        <w:t>Hypothese</w:t>
      </w:r>
    </w:p>
    <w:p w14:paraId="7C054B1D" w14:textId="77777777" w:rsidR="009A0E53" w:rsidRDefault="00000000">
      <w:r w:rsidRPr="007F2DF1">
        <w:t>(</w:t>
      </w:r>
      <w:r w:rsidR="006A5431" w:rsidRPr="007F2DF1">
        <w:t xml:space="preserve">Bestätigung </w:t>
      </w:r>
      <w:r w:rsidRPr="007F2DF1">
        <w:t xml:space="preserve">oder Ablehnungserklärung und </w:t>
      </w:r>
      <w:r w:rsidR="00BC05C3" w:rsidRPr="007F2DF1">
        <w:t>Validierung</w:t>
      </w:r>
      <w:r w:rsidRPr="007F2DF1">
        <w:t>)</w:t>
      </w:r>
    </w:p>
    <w:p w14:paraId="721F8D3F" w14:textId="77777777" w:rsidR="003800ED" w:rsidRDefault="003800ED" w:rsidP="00A95C6E"/>
    <w:p w14:paraId="3F7A9183" w14:textId="77777777" w:rsidR="009A0E53" w:rsidRDefault="00000000">
      <w:r>
        <w:t xml:space="preserve">oder </w:t>
      </w:r>
    </w:p>
    <w:p w14:paraId="5C2D3085" w14:textId="77777777" w:rsidR="003800ED" w:rsidRDefault="003800ED" w:rsidP="00BC05C3">
      <w:pPr>
        <w:pStyle w:val="Subheading"/>
      </w:pPr>
    </w:p>
    <w:p w14:paraId="4CAB47AA" w14:textId="77777777" w:rsidR="009A0E53" w:rsidRDefault="00000000">
      <w:pPr>
        <w:pStyle w:val="Subheading"/>
      </w:pPr>
      <w:r w:rsidRPr="007F2DF1">
        <w:t>Statistische Hypothese</w:t>
      </w:r>
    </w:p>
    <w:p w14:paraId="61E92D6E" w14:textId="77777777" w:rsidR="009A0E53" w:rsidRDefault="00000000">
      <w:r w:rsidRPr="007F2DF1">
        <w:t xml:space="preserve">(Bestätigungs- oder Ablehnungserklärung, </w:t>
      </w:r>
      <w:r w:rsidR="00BC05C3" w:rsidRPr="007F2DF1">
        <w:t>Statistik</w:t>
      </w:r>
      <w:r w:rsidRPr="007F2DF1">
        <w:t xml:space="preserve">, </w:t>
      </w:r>
      <w:r w:rsidR="00BC05C3" w:rsidRPr="007F2DF1">
        <w:t xml:space="preserve">statistische Signifikanz </w:t>
      </w:r>
      <w:r w:rsidRPr="007F2DF1">
        <w:t xml:space="preserve">und </w:t>
      </w:r>
      <w:r w:rsidR="007F2DF1">
        <w:t xml:space="preserve">Mittel zur </w:t>
      </w:r>
      <w:r w:rsidR="00BC05C3" w:rsidRPr="007F2DF1">
        <w:t>Validierung</w:t>
      </w:r>
      <w:r w:rsidRPr="007F2DF1">
        <w:t>)</w:t>
      </w:r>
    </w:p>
    <w:p w14:paraId="4980CBA6" w14:textId="77777777" w:rsidR="003800ED" w:rsidRDefault="003800ED" w:rsidP="00A95C6E"/>
    <w:p w14:paraId="6D116E5A" w14:textId="77777777" w:rsidR="009A0E53" w:rsidRDefault="00000000">
      <w:r>
        <w:t xml:space="preserve">oder </w:t>
      </w:r>
    </w:p>
    <w:p w14:paraId="50C364BC" w14:textId="77777777" w:rsidR="003800ED" w:rsidRDefault="003800ED" w:rsidP="006A5431">
      <w:pPr>
        <w:pStyle w:val="Subheading"/>
      </w:pPr>
    </w:p>
    <w:p w14:paraId="72FC6BD1" w14:textId="77777777" w:rsidR="009A0E53" w:rsidRDefault="006A5431">
      <w:pPr>
        <w:pStyle w:val="Subheading"/>
      </w:pPr>
      <w:r w:rsidRPr="007F2DF1">
        <w:t>Dissertation</w:t>
      </w:r>
    </w:p>
    <w:p w14:paraId="58C123DD" w14:textId="77777777" w:rsidR="009A0E53" w:rsidRDefault="00000000">
      <w:r w:rsidRPr="007F2DF1">
        <w:t>(</w:t>
      </w:r>
      <w:r w:rsidR="00BC05C3" w:rsidRPr="007F2DF1">
        <w:t>Antithese</w:t>
      </w:r>
      <w:r w:rsidRPr="007F2DF1">
        <w:t xml:space="preserve">, </w:t>
      </w:r>
      <w:r w:rsidR="00BC05C3" w:rsidRPr="007F2DF1">
        <w:t xml:space="preserve">Argumentation vs. Antithese </w:t>
      </w:r>
      <w:r w:rsidRPr="007F2DF1">
        <w:t xml:space="preserve">und optional eine </w:t>
      </w:r>
      <w:r w:rsidR="00BC05C3" w:rsidRPr="007F2DF1">
        <w:t>Synthese</w:t>
      </w:r>
      <w:r w:rsidRPr="007F2DF1">
        <w:t>)</w:t>
      </w:r>
    </w:p>
    <w:p w14:paraId="0489C7B4" w14:textId="77777777" w:rsidR="00497BC6" w:rsidRPr="007F2DF1" w:rsidRDefault="00497BC6" w:rsidP="00FE34C3"/>
    <w:p w14:paraId="34BF05E1" w14:textId="77777777" w:rsidR="009A0E53" w:rsidRDefault="00000000">
      <w:pPr>
        <w:pStyle w:val="berschrift1"/>
      </w:pPr>
      <w:bookmarkStart w:id="67" w:name="_Toc39492833"/>
      <w:bookmarkStart w:id="68" w:name="_Toc172896958"/>
      <w:r w:rsidRPr="007F2DF1">
        <w:lastRenderedPageBreak/>
        <w:t>Schlussfolgerung</w:t>
      </w:r>
      <w:bookmarkEnd w:id="67"/>
      <w:bookmarkEnd w:id="68"/>
    </w:p>
    <w:p w14:paraId="1F515923" w14:textId="77777777" w:rsidR="009A0E53" w:rsidRDefault="003837E6">
      <w:r w:rsidRPr="007F2DF1">
        <w:t>Schlussfolgerungen</w:t>
      </w:r>
      <w:r w:rsidR="00D512EC" w:rsidRPr="007F2DF1">
        <w:t xml:space="preserve"> auf hoher Ebene</w:t>
      </w:r>
    </w:p>
    <w:p w14:paraId="0ED569BC" w14:textId="77777777" w:rsidR="00DB0740" w:rsidRDefault="00DB0740" w:rsidP="00497BC6"/>
    <w:p w14:paraId="2C4618DB" w14:textId="77777777" w:rsidR="009A0E53" w:rsidRDefault="00585AEB">
      <w:r w:rsidRPr="007F2DF1">
        <w:t xml:space="preserve">Bejahende </w:t>
      </w:r>
      <w:r w:rsidR="00000000">
        <w:t>Aussagen</w:t>
      </w:r>
    </w:p>
    <w:p w14:paraId="18344EF2" w14:textId="77777777" w:rsidR="00497BC6" w:rsidRPr="007F2DF1" w:rsidRDefault="00497BC6" w:rsidP="00497BC6"/>
    <w:p w14:paraId="29C55509" w14:textId="77777777" w:rsidR="009A0E53" w:rsidRDefault="00585AEB">
      <w:r w:rsidRPr="007F2DF1">
        <w:t xml:space="preserve">Kritische </w:t>
      </w:r>
      <w:r w:rsidR="00000000">
        <w:t>Aussagen</w:t>
      </w:r>
    </w:p>
    <w:p w14:paraId="125BF9D0" w14:textId="77777777" w:rsidR="00497BC6" w:rsidRPr="007F2DF1" w:rsidRDefault="00497BC6" w:rsidP="00497BC6"/>
    <w:p w14:paraId="6D8B553C" w14:textId="77777777" w:rsidR="009A0E53" w:rsidRDefault="007C3338">
      <w:r w:rsidRPr="007F2DF1">
        <w:t xml:space="preserve">Optional ein </w:t>
      </w:r>
      <w:r w:rsidR="002925BE" w:rsidRPr="007F2DF1">
        <w:t>Ausblick</w:t>
      </w:r>
    </w:p>
    <w:p w14:paraId="1551D33D" w14:textId="77777777" w:rsidR="009448C5" w:rsidRPr="007F2DF1" w:rsidRDefault="009448C5" w:rsidP="00497BC6"/>
    <w:p w14:paraId="7F21891F" w14:textId="77777777" w:rsidR="009A0E53" w:rsidRDefault="00000000">
      <w:pPr>
        <w:pStyle w:val="berschrift2"/>
      </w:pPr>
      <w:bookmarkStart w:id="69" w:name="_Toc172896959"/>
      <w:r>
        <w:t>Kritische Reflexion</w:t>
      </w:r>
      <w:bookmarkEnd w:id="69"/>
    </w:p>
    <w:p w14:paraId="449672C8" w14:textId="77777777" w:rsidR="009A0E53" w:rsidRDefault="00770D2F">
      <w:r w:rsidRPr="00770D2F">
        <w:rPr>
          <w:u w:val="single"/>
        </w:rPr>
        <w:t xml:space="preserve">Nach </w:t>
      </w:r>
      <w:r>
        <w:t>Ihrer Auslegung festgestellte Einschränkungen</w:t>
      </w:r>
    </w:p>
    <w:p w14:paraId="5ABE3AB2" w14:textId="77777777" w:rsidR="009A0E53" w:rsidRDefault="00000000">
      <w:pPr>
        <w:pStyle w:val="berschrift2"/>
      </w:pPr>
      <w:bookmarkStart w:id="70" w:name="_Toc7595096"/>
      <w:bookmarkStart w:id="71" w:name="_Toc39492835"/>
      <w:bookmarkStart w:id="72" w:name="_Toc172896960"/>
      <w:r w:rsidRPr="007F2DF1">
        <w:t xml:space="preserve">Empfehlungen für die </w:t>
      </w:r>
      <w:r w:rsidR="00442D63" w:rsidRPr="007F2DF1">
        <w:t>künftige Forschung</w:t>
      </w:r>
      <w:bookmarkEnd w:id="70"/>
      <w:bookmarkEnd w:id="71"/>
      <w:bookmarkEnd w:id="72"/>
    </w:p>
    <w:p w14:paraId="4EDEA8E9" w14:textId="77777777" w:rsidR="009A0E53" w:rsidRDefault="00000000">
      <w:r>
        <w:t xml:space="preserve">Details zu </w:t>
      </w:r>
      <w:r w:rsidR="00770D2F">
        <w:t>weiterem Forschungsbedarf</w:t>
      </w:r>
      <w:r w:rsidR="007B1F34">
        <w:t xml:space="preserve">, der sich aus kritischer Reflexion </w:t>
      </w:r>
      <w:r w:rsidR="00830ABA">
        <w:t xml:space="preserve">oder </w:t>
      </w:r>
      <w:r w:rsidR="007B1F34">
        <w:t xml:space="preserve">gefundenen Lücken ergibt </w:t>
      </w:r>
    </w:p>
    <w:p w14:paraId="4F02E236" w14:textId="77777777" w:rsidR="00BA6C74" w:rsidRPr="00770D2F" w:rsidRDefault="00BA6C74" w:rsidP="00770D2F">
      <w:r w:rsidRPr="007F2DF1">
        <w:br w:type="page"/>
      </w:r>
    </w:p>
    <w:p w14:paraId="3CAD1D37" w14:textId="77777777" w:rsidR="009A0E53" w:rsidRDefault="00000000">
      <w:pPr>
        <w:pStyle w:val="berschrift1"/>
      </w:pPr>
      <w:bookmarkStart w:id="73" w:name="_Toc172896961"/>
      <w:bookmarkStart w:id="74" w:name="_Toc39492836"/>
      <w:r>
        <w:lastRenderedPageBreak/>
        <w:t>Beispielkapitel (wie das Layout aussehen sollte)</w:t>
      </w:r>
      <w:bookmarkEnd w:id="73"/>
    </w:p>
    <w:p w14:paraId="58469A86" w14:textId="77777777" w:rsidR="009A0E53" w:rsidRDefault="00000000">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p w14:paraId="27A2F4D3" w14:textId="77777777" w:rsidR="009A0E53" w:rsidRDefault="00000000">
      <w:pPr>
        <w:pStyle w:val="Listenabsatz"/>
        <w:numPr>
          <w:ilvl w:val="0"/>
          <w:numId w:val="25"/>
        </w:numPr>
      </w:pPr>
      <w:r w:rsidRPr="00777805">
        <w:t>Mauris et orci</w:t>
      </w:r>
    </w:p>
    <w:p w14:paraId="31971CF1" w14:textId="77777777" w:rsidR="009A0E53" w:rsidRDefault="00000000">
      <w:pPr>
        <w:pStyle w:val="Listenabsatz"/>
        <w:numPr>
          <w:ilvl w:val="0"/>
          <w:numId w:val="25"/>
        </w:numPr>
      </w:pPr>
      <w:r w:rsidRPr="00777805">
        <w:t>Aenean nec lorem</w:t>
      </w:r>
    </w:p>
    <w:p w14:paraId="0D3E1EAC" w14:textId="77777777" w:rsidR="009A0E53" w:rsidRDefault="00000000">
      <w:pPr>
        <w:pStyle w:val="Listenabsatz"/>
        <w:numPr>
          <w:ilvl w:val="0"/>
          <w:numId w:val="25"/>
        </w:numPr>
      </w:pPr>
      <w:r w:rsidRPr="00777805">
        <w:t>Im Portier</w:t>
      </w:r>
    </w:p>
    <w:p w14:paraId="232B6D26" w14:textId="77777777" w:rsidR="009A0E53" w:rsidRDefault="00000000">
      <w:pPr>
        <w:pStyle w:val="Listenabsatz"/>
        <w:numPr>
          <w:ilvl w:val="0"/>
          <w:numId w:val="25"/>
        </w:numPr>
        <w:rPr>
          <w:noProof/>
        </w:rPr>
      </w:pPr>
      <w:r w:rsidRPr="00777805">
        <w:t>Donec laoreet nonummy augue</w:t>
      </w:r>
    </w:p>
    <w:p w14:paraId="54071B47" w14:textId="77777777" w:rsidR="009A0E53" w:rsidRDefault="00000000">
      <w:pPr>
        <w:rPr>
          <w:noProof/>
        </w:rPr>
      </w:pPr>
      <w:r>
        <w:rPr>
          <w:noProof/>
        </w:rPr>
        <w:t>Suspendisse dui purus, scelerisque at, vulputate vitae, pretium mattis, nunc. Mauris eget neque at sem venenatis eleifend. Ut nonummy. Fusce aliquet pede non pede.</w:t>
      </w:r>
      <w:r>
        <w:rPr>
          <w:rStyle w:val="Funotenzeichen"/>
          <w:noProof/>
        </w:rPr>
        <w:footnoteReference w:id="1"/>
      </w:r>
    </w:p>
    <w:p w14:paraId="2FAE4FC8" w14:textId="77777777" w:rsidR="009A0E53" w:rsidRDefault="00000000">
      <w:pPr>
        <w:pStyle w:val="berschrift2"/>
      </w:pPr>
      <w:bookmarkStart w:id="75" w:name="_Toc172896962"/>
      <w:r>
        <w:t xml:space="preserve">Musterüberschrift </w:t>
      </w:r>
      <w:r w:rsidRPr="003B6C88">
        <w:t>Stufe 2</w:t>
      </w:r>
      <w:bookmarkEnd w:id="75"/>
    </w:p>
    <w:p w14:paraId="4D376F17" w14:textId="77777777" w:rsidR="009A0E53" w:rsidRDefault="00000000">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bookmarkStart w:id="76" w:name="_Toc66706690"/>
    <w:p w14:paraId="62ADB17A" w14:textId="77777777" w:rsidR="009A0E53" w:rsidRDefault="00000000">
      <m:oMathPara>
        <m:oMathParaPr>
          <m:jc m:val="left"/>
        </m:oMathParaPr>
        <m:oMath>
          <m:eqArr>
            <m:eqArrPr>
              <m:maxDist m:val="1"/>
              <m:ctrlPr>
                <w:rPr>
                  <w:rFonts w:ascii="Cambria Math" w:hAnsi="Cambria Math"/>
                  <w:i/>
                  <w:noProof/>
                </w:rPr>
              </m:ctrlPr>
            </m:eqArrPr>
            <m:e>
              <m:r>
                <w:rPr>
                  <w:rFonts w:ascii="Cambria Math" w:hAnsi="Cambria Math"/>
                  <w:noProof/>
                </w:rPr>
                <m:t>g</m:t>
              </m:r>
              <m:d>
                <m:dPr>
                  <m:ctrlPr>
                    <w:rPr>
                      <w:rFonts w:ascii="Cambria Math" w:hAnsi="Cambria Math"/>
                      <w:noProof/>
                    </w:rPr>
                  </m:ctrlPr>
                </m:dPr>
                <m:e>
                  <m:r>
                    <w:rPr>
                      <w:rFonts w:ascii="Cambria Math" w:hAnsi="Cambria Math"/>
                      <w:noProof/>
                    </w:rPr>
                    <m:t>r</m:t>
                  </m:r>
                </m:e>
              </m:d>
              <m:r>
                <m:rPr>
                  <m:sty m:val="p"/>
                </m:rPr>
                <w:rPr>
                  <w:rFonts w:ascii="Cambria Math" w:eastAsia="Cambria Math" w:hAnsi="Cambria Math"/>
                  <w:noProof/>
                </w:rPr>
                <m:t>=</m:t>
              </m:r>
              <m:nary>
                <m:naryPr>
                  <m:chr m:val="∑"/>
                  <m:grow m:val="1"/>
                  <m:ctrlPr>
                    <w:rPr>
                      <w:rFonts w:ascii="Cambria Math" w:hAnsi="Cambria Math"/>
                      <w:noProof/>
                    </w:rPr>
                  </m:ctrlPr>
                </m:naryPr>
                <m:sub>
                  <m:r>
                    <w:rPr>
                      <w:rFonts w:ascii="Cambria Math" w:eastAsia="Cambria Math" w:hAnsi="Cambria Math"/>
                      <w:noProof/>
                    </w:rPr>
                    <m:t>i</m:t>
                  </m:r>
                  <m:r>
                    <m:rPr>
                      <m:sty m:val="p"/>
                    </m:rPr>
                    <w:rPr>
                      <w:rFonts w:ascii="Cambria Math" w:eastAsia="Cambria Math" w:hAnsi="Cambria Math"/>
                      <w:noProof/>
                    </w:rPr>
                    <m:t>=0</m:t>
                  </m:r>
                </m:sub>
                <m:sup>
                  <m:r>
                    <w:rPr>
                      <w:rFonts w:ascii="Cambria Math" w:eastAsia="Cambria Math" w:hAnsi="Cambria Math"/>
                      <w:noProof/>
                    </w:rPr>
                    <m:t>n</m:t>
                  </m:r>
                  <m:r>
                    <m:rPr>
                      <m:sty m:val="p"/>
                    </m:rPr>
                    <w:rPr>
                      <w:rFonts w:ascii="Cambria Math" w:eastAsia="Cambria Math" w:hAnsi="Cambria Math"/>
                      <w:noProof/>
                    </w:rPr>
                    <m:t>-1</m:t>
                  </m:r>
                </m:sup>
                <m:e>
                  <m:sSup>
                    <m:sSupPr>
                      <m:ctrlPr>
                        <w:rPr>
                          <w:rFonts w:ascii="Cambria Math" w:hAnsi="Cambria Math"/>
                          <w:noProof/>
                        </w:rPr>
                      </m:ctrlPr>
                    </m:sSupPr>
                    <m:e>
                      <m:r>
                        <w:rPr>
                          <w:rFonts w:ascii="Cambria Math" w:eastAsia="Cambria Math" w:hAnsi="Cambria Math"/>
                          <w:noProof/>
                        </w:rPr>
                        <m:t>e</m:t>
                      </m:r>
                    </m:e>
                    <m:sup>
                      <m:r>
                        <m:rPr>
                          <m:sty m:val="p"/>
                        </m:rPr>
                        <w:rPr>
                          <w:rFonts w:ascii="Cambria Math" w:eastAsia="Cambria Math" w:hAnsi="Cambria Math"/>
                          <w:noProof/>
                        </w:rPr>
                        <m:t>-</m:t>
                      </m:r>
                      <m:r>
                        <w:rPr>
                          <w:rFonts w:ascii="Cambria Math" w:eastAsia="Cambria Math" w:hAnsi="Cambria Math"/>
                          <w:noProof/>
                        </w:rPr>
                        <m:t>B</m:t>
                      </m:r>
                      <m:sSup>
                        <m:sSupPr>
                          <m:ctrlPr>
                            <w:rPr>
                              <w:rFonts w:ascii="Cambria Math" w:eastAsia="Cambria Math" w:hAnsi="Cambria Math"/>
                              <w:noProof/>
                            </w:rPr>
                          </m:ctrlPr>
                        </m:sSupPr>
                        <m:e>
                          <m:d>
                            <m:dPr>
                              <m:ctrlPr>
                                <w:rPr>
                                  <w:rFonts w:ascii="Cambria Math" w:eastAsia="Cambria Math" w:hAnsi="Cambria Math"/>
                                  <w:noProof/>
                                </w:rPr>
                              </m:ctrlPr>
                            </m:dPr>
                            <m:e>
                              <m:r>
                                <w:rPr>
                                  <w:rFonts w:ascii="Cambria Math" w:eastAsia="Cambria Math" w:hAnsi="Cambria Math"/>
                                  <w:noProof/>
                                </w:rPr>
                                <m:t>r</m:t>
                              </m:r>
                              <m:r>
                                <m:rPr>
                                  <m:sty m:val="p"/>
                                </m:rPr>
                                <w:rPr>
                                  <w:rFonts w:ascii="Cambria Math" w:eastAsia="Cambria Math" w:hAnsi="Cambria Math"/>
                                  <w:noProof/>
                                </w:rPr>
                                <m:t>-</m:t>
                              </m:r>
                              <m:sSub>
                                <m:sSubPr>
                                  <m:ctrlPr>
                                    <w:rPr>
                                      <w:rFonts w:ascii="Cambria Math" w:eastAsia="Cambria Math" w:hAnsi="Cambria Math"/>
                                      <w:noProof/>
                                    </w:rPr>
                                  </m:ctrlPr>
                                </m:sSubPr>
                                <m:e>
                                  <m:r>
                                    <w:rPr>
                                      <w:rFonts w:ascii="Cambria Math" w:eastAsia="Cambria Math" w:hAnsi="Cambria Math"/>
                                      <w:noProof/>
                                    </w:rPr>
                                    <m:t>r</m:t>
                                  </m:r>
                                </m:e>
                                <m:sub>
                                  <m:r>
                                    <w:rPr>
                                      <w:rFonts w:ascii="Cambria Math" w:eastAsia="Cambria Math" w:hAnsi="Cambria Math"/>
                                      <w:noProof/>
                                    </w:rPr>
                                    <m:t>i</m:t>
                                  </m:r>
                                </m:sub>
                              </m:sSub>
                            </m:e>
                          </m:d>
                        </m:e>
                        <m:sup>
                          <m:r>
                            <m:rPr>
                              <m:sty m:val="p"/>
                            </m:rPr>
                            <w:rPr>
                              <w:rFonts w:ascii="Cambria Math" w:eastAsia="Cambria Math" w:hAnsi="Cambria Math"/>
                              <w:noProof/>
                            </w:rPr>
                            <m:t>2</m:t>
                          </m:r>
                        </m:sup>
                      </m:sSup>
                    </m:sup>
                  </m:sSup>
                </m:e>
              </m:nary>
              <m:r>
                <w:rPr>
                  <w:rFonts w:ascii="Cambria Math" w:hAnsi="Cambria Math"/>
                  <w:noProof/>
                </w:rPr>
                <m:t>#</m:t>
              </m:r>
              <m:d>
                <m:dPr>
                  <m:ctrlPr>
                    <w:rPr>
                      <w:rFonts w:ascii="Cambria Math" w:hAnsi="Cambria Math"/>
                      <w:i/>
                      <w:noProof/>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ctrlPr>
                <w:rPr>
                  <w:rFonts w:ascii="Cambria Math" w:hAnsi="Cambria Math"/>
                  <w:i/>
                  <w:iCs/>
                  <w:noProof/>
                </w:rPr>
              </m:ctrlPr>
            </m:e>
          </m:eqArr>
        </m:oMath>
      </m:oMathPara>
      <w:bookmarkEnd w:id="76"/>
    </w:p>
    <w:p w14:paraId="3C7E7348" w14:textId="77777777" w:rsidR="009A0E53" w:rsidRDefault="00000000">
      <w:pPr>
        <w:rPr>
          <w:noProof/>
          <w:lang w:val="fr-FR"/>
        </w:rPr>
      </w:pPr>
      <w:r w:rsidRPr="00F37FE6">
        <w:rPr>
          <w:noProof/>
          <w:lang w:val="fr-FR"/>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r>
        <w:rPr>
          <w:rStyle w:val="Funotenzeichen"/>
          <w:noProof/>
        </w:rPr>
        <w:footnoteReference w:id="2"/>
      </w:r>
    </w:p>
    <w:p w14:paraId="5A196274" w14:textId="77777777" w:rsidR="009A0E53" w:rsidRDefault="00000000">
      <w:pPr>
        <w:pStyle w:val="berschrift3"/>
      </w:pPr>
      <w:bookmarkStart w:id="77" w:name="_Toc172896963"/>
      <w:r>
        <w:t>Musterüberschrift Stufe 3</w:t>
      </w:r>
      <w:bookmarkEnd w:id="77"/>
    </w:p>
    <w:p w14:paraId="1AE2D90E" w14:textId="77777777" w:rsidR="009A0E53" w:rsidRDefault="00000000">
      <w:pPr>
        <w:rPr>
          <w:noProof/>
        </w:rPr>
      </w:pPr>
      <w:r w:rsidRPr="00F37FE6">
        <w:rPr>
          <w:noProof/>
          <w:lang w:val="fr-FR"/>
        </w:rPr>
        <w:t xml:space="preserve">Proin nec augue. Quisque aliquam tempor magna. Pellentesque habitant morbi tristique senectus et netus et malesuada fames ac turpis egestas. </w:t>
      </w:r>
      <w:r>
        <w:rPr>
          <w:noProof/>
        </w:rPr>
        <w:t xml:space="preserve">Nunc ac magna. Maecenas odio dolor, vulputate vel, auctor ac, accumsan id, felis. </w:t>
      </w:r>
      <w:r w:rsidRPr="00F37FE6">
        <w:rPr>
          <w:noProof/>
          <w:lang w:val="fr-FR"/>
        </w:rPr>
        <w:t xml:space="preserve">Pellentesque cursus sagittis felis. Pellentesque porttitor, velit lacinia egestas auctor, diam eros tempus arcu, nec vulputate augue magna vel risus. </w:t>
      </w:r>
      <w:r>
        <w:rPr>
          <w:noProof/>
        </w:rPr>
        <w:t>Cras non magna vel ante adipiscing rhoncus.</w:t>
      </w:r>
    </w:p>
    <w:p w14:paraId="0BADAA8E" w14:textId="77777777" w:rsidR="009A0E53" w:rsidRDefault="00000000">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074D378" w14:textId="77777777" w:rsidR="009A0E53" w:rsidRDefault="00000000">
      <w:pPr>
        <w:pStyle w:val="BlockQuote"/>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E159D1" w14:textId="77777777" w:rsidR="009A0E53" w:rsidRDefault="00000000">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C3F7BBF" w14:textId="77777777" w:rsidR="009A0E53" w:rsidRDefault="00000000">
      <w:pPr>
        <w:rPr>
          <w:noProof/>
        </w:rPr>
      </w:pPr>
      <w:r>
        <w:rPr>
          <w:noProof/>
        </w:rPr>
        <w:t xml:space="preserve">Pellentesque porttitor, velit lacinia egestas auctor, diam eros tempus arcu, nec vulputate augue magna vel risus. Cras non magna vel ante adipiscing rhoncus. Vivamus a mi. Morbi neque. Aliquam erat volutpat. </w:t>
      </w:r>
    </w:p>
    <w:p w14:paraId="1A7B198B" w14:textId="77777777" w:rsidR="009A0E53" w:rsidRDefault="00000000">
      <w:pPr>
        <w:pStyle w:val="BlockQuote"/>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F8FA416" w14:textId="77777777" w:rsidR="009A0E53" w:rsidRDefault="00000000">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496E1D8" w14:textId="77777777" w:rsidR="009A0E53" w:rsidRDefault="00000000">
      <w:pPr>
        <w:pStyle w:val="berschrift3"/>
      </w:pPr>
      <w:bookmarkStart w:id="78" w:name="_Toc172896964"/>
      <w:r>
        <w:t>Musterüberschrift Stufe 3</w:t>
      </w:r>
      <w:bookmarkEnd w:id="78"/>
    </w:p>
    <w:p w14:paraId="6B62ED10" w14:textId="77777777" w:rsidR="009A0E53" w:rsidRDefault="00000000">
      <w:pPr>
        <w:rPr>
          <w:noProof/>
          <w:lang w:val="fr-FR"/>
        </w:rPr>
      </w:pPr>
      <w:r w:rsidRPr="00F37FE6">
        <w:rPr>
          <w:noProof/>
          <w:lang w:val="fr-FR"/>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Donec elit est, consectetuer eget, consequat quis, tempus quis, wisi.</w:t>
      </w:r>
    </w:p>
    <w:p w14:paraId="4D2D7799" w14:textId="77777777" w:rsidR="009A0E53" w:rsidRDefault="00000000">
      <w:pPr>
        <w:pStyle w:val="TableCaption"/>
      </w:pPr>
      <w:bookmarkStart w:id="79" w:name="_Toc172895426"/>
      <w:r w:rsidRPr="007F2DF1">
        <w:lastRenderedPageBreak/>
        <w:t xml:space="preserve">Tabelle </w:t>
      </w:r>
      <w:r w:rsidRPr="007F2DF1">
        <w:fldChar w:fldCharType="begin"/>
      </w:r>
      <w:r w:rsidRPr="007F2DF1">
        <w:instrText xml:space="preserve"> SEQ Table \* ARABIC </w:instrText>
      </w:r>
      <w:r w:rsidRPr="007F2DF1">
        <w:fldChar w:fldCharType="separate"/>
      </w:r>
      <w:r>
        <w:rPr>
          <w:noProof/>
        </w:rPr>
        <w:t>1</w:t>
      </w:r>
      <w:r w:rsidRPr="007F2DF1">
        <w:fldChar w:fldCharType="end"/>
      </w:r>
      <w:r w:rsidRPr="007F2DF1">
        <w:t xml:space="preserve">. </w:t>
      </w:r>
      <w:r>
        <w:t>Beispieltabelle</w:t>
      </w:r>
      <w:r w:rsidR="000103B2">
        <w:rPr>
          <w:rStyle w:val="Funotenzeichen"/>
        </w:rPr>
        <w:footnoteReference w:id="3"/>
      </w:r>
      <w:bookmarkEnd w:id="79"/>
    </w:p>
    <w:tbl>
      <w:tblPr>
        <w:tblW w:w="8902" w:type="dxa"/>
        <w:tblLook w:val="04A0" w:firstRow="1" w:lastRow="0" w:firstColumn="1" w:lastColumn="0" w:noHBand="0" w:noVBand="1"/>
      </w:tblPr>
      <w:tblGrid>
        <w:gridCol w:w="1928"/>
        <w:gridCol w:w="2268"/>
        <w:gridCol w:w="2268"/>
        <w:gridCol w:w="2438"/>
      </w:tblGrid>
      <w:tr w:rsidR="00A95C6E" w:rsidRPr="007F2DF1" w14:paraId="12ED9BF9"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6451FAED" w14:textId="77777777" w:rsidR="009A0E53" w:rsidRDefault="00000000">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381447D7" w14:textId="77777777" w:rsidR="009A0E53" w:rsidRDefault="00000000">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7D14D29A" w14:textId="77777777" w:rsidR="009A0E53" w:rsidRDefault="00000000">
            <w:pPr>
              <w:pStyle w:val="TableHeader"/>
            </w:pPr>
            <w:r w:rsidRPr="007F2DF1">
              <w:t>(Zeilenkopf)</w:t>
            </w:r>
          </w:p>
        </w:tc>
        <w:tc>
          <w:tcPr>
            <w:tcW w:w="2438" w:type="dxa"/>
            <w:tcBorders>
              <w:top w:val="nil"/>
              <w:left w:val="nil"/>
              <w:bottom w:val="single" w:sz="4" w:space="0" w:color="auto"/>
              <w:right w:val="nil"/>
            </w:tcBorders>
            <w:vAlign w:val="bottom"/>
          </w:tcPr>
          <w:p w14:paraId="22E0536F" w14:textId="77777777" w:rsidR="009A0E53" w:rsidRDefault="00000000">
            <w:pPr>
              <w:pStyle w:val="TableHeader"/>
            </w:pPr>
            <w:r w:rsidRPr="007F2DF1">
              <w:t>(Zeilenkopf)</w:t>
            </w:r>
          </w:p>
        </w:tc>
      </w:tr>
      <w:tr w:rsidR="00A95C6E" w:rsidRPr="007F2DF1" w14:paraId="5161C3DE" w14:textId="77777777" w:rsidTr="0010457A">
        <w:trPr>
          <w:trHeight w:val="300"/>
        </w:trPr>
        <w:tc>
          <w:tcPr>
            <w:tcW w:w="1928" w:type="dxa"/>
            <w:tcBorders>
              <w:top w:val="single" w:sz="4" w:space="0" w:color="auto"/>
              <w:left w:val="nil"/>
              <w:bottom w:val="nil"/>
              <w:right w:val="nil"/>
            </w:tcBorders>
            <w:shd w:val="clear" w:color="auto" w:fill="auto"/>
            <w:noWrap/>
            <w:vAlign w:val="bottom"/>
            <w:hideMark/>
          </w:tcPr>
          <w:p w14:paraId="40856058" w14:textId="77777777" w:rsidR="009A0E53" w:rsidRDefault="00000000">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57CDF558" w14:textId="77777777" w:rsidR="009A0E53" w:rsidRDefault="00000000">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134A27F5" w14:textId="77777777" w:rsidR="009A0E53" w:rsidRDefault="00000000">
            <w:pPr>
              <w:pStyle w:val="TableText"/>
              <w:rPr>
                <w:lang w:val="en-GB"/>
              </w:rPr>
            </w:pPr>
            <w:r w:rsidRPr="007F2DF1">
              <w:rPr>
                <w:lang w:val="en-GB"/>
              </w:rPr>
              <w:t>(Zeileneintrag)</w:t>
            </w:r>
          </w:p>
        </w:tc>
        <w:tc>
          <w:tcPr>
            <w:tcW w:w="2438" w:type="dxa"/>
            <w:tcBorders>
              <w:top w:val="single" w:sz="4" w:space="0" w:color="auto"/>
              <w:left w:val="nil"/>
              <w:bottom w:val="nil"/>
              <w:right w:val="nil"/>
            </w:tcBorders>
            <w:vAlign w:val="bottom"/>
          </w:tcPr>
          <w:p w14:paraId="1EEBA691" w14:textId="77777777" w:rsidR="009A0E53" w:rsidRDefault="00000000">
            <w:pPr>
              <w:pStyle w:val="TableText"/>
              <w:rPr>
                <w:lang w:val="en-GB"/>
              </w:rPr>
            </w:pPr>
            <w:r w:rsidRPr="007F2DF1">
              <w:rPr>
                <w:lang w:val="en-GB"/>
              </w:rPr>
              <w:t>(Zeileneintrag)</w:t>
            </w:r>
          </w:p>
        </w:tc>
      </w:tr>
      <w:tr w:rsidR="00A95C6E" w:rsidRPr="007F2DF1" w14:paraId="65AAB479" w14:textId="77777777" w:rsidTr="0010457A">
        <w:trPr>
          <w:trHeight w:val="300"/>
        </w:trPr>
        <w:tc>
          <w:tcPr>
            <w:tcW w:w="1928" w:type="dxa"/>
            <w:tcBorders>
              <w:top w:val="nil"/>
              <w:left w:val="nil"/>
              <w:bottom w:val="nil"/>
              <w:right w:val="nil"/>
            </w:tcBorders>
            <w:shd w:val="clear" w:color="auto" w:fill="auto"/>
            <w:noWrap/>
            <w:vAlign w:val="bottom"/>
            <w:hideMark/>
          </w:tcPr>
          <w:p w14:paraId="2EA40885" w14:textId="77777777" w:rsidR="009A0E53"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65E7AD3B" w14:textId="77777777" w:rsidR="009A0E53"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03EDA540" w14:textId="77777777" w:rsidR="009A0E53" w:rsidRDefault="00000000">
            <w:pPr>
              <w:pStyle w:val="TableText"/>
              <w:rPr>
                <w:lang w:val="en-GB"/>
              </w:rPr>
            </w:pPr>
            <w:r w:rsidRPr="007F2DF1">
              <w:rPr>
                <w:lang w:val="en-GB"/>
              </w:rPr>
              <w:t>(Zeileneintrag)</w:t>
            </w:r>
          </w:p>
        </w:tc>
        <w:tc>
          <w:tcPr>
            <w:tcW w:w="2438" w:type="dxa"/>
            <w:tcBorders>
              <w:top w:val="nil"/>
              <w:left w:val="nil"/>
              <w:bottom w:val="nil"/>
              <w:right w:val="nil"/>
            </w:tcBorders>
            <w:vAlign w:val="bottom"/>
          </w:tcPr>
          <w:p w14:paraId="4EE9428B" w14:textId="77777777" w:rsidR="009A0E53" w:rsidRDefault="00000000">
            <w:pPr>
              <w:pStyle w:val="TableText"/>
              <w:rPr>
                <w:lang w:val="en-GB"/>
              </w:rPr>
            </w:pPr>
            <w:r w:rsidRPr="007F2DF1">
              <w:rPr>
                <w:lang w:val="en-GB"/>
              </w:rPr>
              <w:t>(Zeileneintrag)</w:t>
            </w:r>
          </w:p>
        </w:tc>
      </w:tr>
      <w:tr w:rsidR="00A95C6E" w:rsidRPr="007F2DF1" w14:paraId="61234B77" w14:textId="77777777" w:rsidTr="0010457A">
        <w:trPr>
          <w:trHeight w:val="300"/>
        </w:trPr>
        <w:tc>
          <w:tcPr>
            <w:tcW w:w="1928" w:type="dxa"/>
            <w:tcBorders>
              <w:top w:val="nil"/>
              <w:left w:val="nil"/>
              <w:bottom w:val="nil"/>
              <w:right w:val="nil"/>
            </w:tcBorders>
            <w:shd w:val="clear" w:color="auto" w:fill="auto"/>
            <w:noWrap/>
            <w:vAlign w:val="bottom"/>
          </w:tcPr>
          <w:p w14:paraId="60DA67F6" w14:textId="77777777" w:rsidR="009A0E53"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35D338B0" w14:textId="77777777" w:rsidR="009A0E53"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03327622" w14:textId="77777777" w:rsidR="009A0E53" w:rsidRDefault="00000000">
            <w:pPr>
              <w:pStyle w:val="TableText"/>
              <w:rPr>
                <w:lang w:val="en-GB"/>
              </w:rPr>
            </w:pPr>
            <w:r w:rsidRPr="007F2DF1">
              <w:rPr>
                <w:lang w:val="en-GB"/>
              </w:rPr>
              <w:t>(Zeileneintrag)</w:t>
            </w:r>
          </w:p>
        </w:tc>
        <w:tc>
          <w:tcPr>
            <w:tcW w:w="2438" w:type="dxa"/>
            <w:tcBorders>
              <w:top w:val="nil"/>
              <w:left w:val="nil"/>
              <w:bottom w:val="nil"/>
              <w:right w:val="nil"/>
            </w:tcBorders>
            <w:vAlign w:val="bottom"/>
          </w:tcPr>
          <w:p w14:paraId="41EAA0B0" w14:textId="77777777" w:rsidR="009A0E53" w:rsidRDefault="00000000">
            <w:pPr>
              <w:pStyle w:val="TableText"/>
              <w:rPr>
                <w:lang w:val="en-GB"/>
              </w:rPr>
            </w:pPr>
            <w:r w:rsidRPr="007F2DF1">
              <w:rPr>
                <w:lang w:val="en-GB"/>
              </w:rPr>
              <w:t>(Zeileneintrag)</w:t>
            </w:r>
          </w:p>
        </w:tc>
      </w:tr>
      <w:tr w:rsidR="00A95C6E" w:rsidRPr="007F2DF1" w14:paraId="3BDC9176"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221308AC" w14:textId="77777777" w:rsidR="009A0E53" w:rsidRDefault="00000000">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4F406C4D" w14:textId="77777777" w:rsidR="009A0E53" w:rsidRDefault="00000000">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75879A30" w14:textId="77777777" w:rsidR="009A0E53" w:rsidRDefault="00000000">
            <w:pPr>
              <w:pStyle w:val="TableText"/>
              <w:rPr>
                <w:lang w:val="en-GB"/>
              </w:rPr>
            </w:pPr>
            <w:r w:rsidRPr="007F2DF1">
              <w:rPr>
                <w:lang w:val="en-GB"/>
              </w:rPr>
              <w:t>(Zeileneintrag)</w:t>
            </w:r>
          </w:p>
        </w:tc>
        <w:tc>
          <w:tcPr>
            <w:tcW w:w="2438" w:type="dxa"/>
            <w:tcBorders>
              <w:top w:val="nil"/>
              <w:left w:val="nil"/>
              <w:bottom w:val="single" w:sz="4" w:space="0" w:color="auto"/>
              <w:right w:val="nil"/>
            </w:tcBorders>
            <w:vAlign w:val="bottom"/>
          </w:tcPr>
          <w:p w14:paraId="6E3329EE" w14:textId="77777777" w:rsidR="009A0E53" w:rsidRDefault="00000000">
            <w:pPr>
              <w:pStyle w:val="TableText"/>
              <w:rPr>
                <w:lang w:val="en-GB"/>
              </w:rPr>
            </w:pPr>
            <w:r w:rsidRPr="007F2DF1">
              <w:rPr>
                <w:lang w:val="en-GB"/>
              </w:rPr>
              <w:t>(Zeileneintrag)</w:t>
            </w:r>
          </w:p>
        </w:tc>
      </w:tr>
    </w:tbl>
    <w:p w14:paraId="17C53B67" w14:textId="77777777" w:rsidR="009A0E53" w:rsidRDefault="00000000">
      <w:pPr>
        <w:pStyle w:val="TableFootnote"/>
      </w:pPr>
      <w:r w:rsidRPr="007F2DF1">
        <w:t>(fakultative Fußnote)</w:t>
      </w:r>
    </w:p>
    <w:p w14:paraId="0484A89A" w14:textId="77777777" w:rsidR="009A0E53" w:rsidRDefault="00000000">
      <w:pPr>
        <w:rPr>
          <w:noProof/>
        </w:rPr>
      </w:pPr>
      <w:r>
        <w:rPr>
          <w:noProof/>
        </w:rPr>
        <w:t xml:space="preserve">In in nunc. Class aptent taciti sociosqu ad litora torquent per conubia nostra, per inceptos hymenaeos. </w:t>
      </w:r>
      <w:r w:rsidRPr="00F37FE6">
        <w:rPr>
          <w:noProof/>
          <w:lang w:val="fr-FR"/>
        </w:rPr>
        <w:t xml:space="preserve">Donec ullamcorper fringilla eros. Fusce in sapien eu purus dapibus commodo. Cum sociis natoque penatibus et magnis dis parturient montes, nascetur ridiculus mus. </w:t>
      </w:r>
      <w:r>
        <w:rPr>
          <w:noProof/>
        </w:rPr>
        <w:t>Cras faucibus condimentum odio. Sed ac ligula aliquam at.</w:t>
      </w:r>
    </w:p>
    <w:p w14:paraId="7044C8AD" w14:textId="77777777" w:rsidR="00A95C6E" w:rsidRPr="007F2DF1" w:rsidRDefault="000103B2" w:rsidP="00A95C6E">
      <w:r w:rsidRPr="007F2DF1">
        <w:rPr>
          <w:noProof/>
        </w:rPr>
        <w:drawing>
          <wp:inline distT="0" distB="0" distL="0" distR="0" wp14:anchorId="52433998" wp14:editId="78055C80">
            <wp:extent cx="4688004" cy="2903456"/>
            <wp:effectExtent l="0" t="0" r="0" b="0"/>
            <wp:docPr id="699227073" name="Picture 69922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598"/>
                    <a:stretch/>
                  </pic:blipFill>
                  <pic:spPr bwMode="auto">
                    <a:xfrm>
                      <a:off x="0" y="0"/>
                      <a:ext cx="4726927" cy="2927562"/>
                    </a:xfrm>
                    <a:prstGeom prst="rect">
                      <a:avLst/>
                    </a:prstGeom>
                    <a:noFill/>
                    <a:ln>
                      <a:noFill/>
                    </a:ln>
                    <a:extLst>
                      <a:ext uri="{53640926-AAD7-44D8-BBD7-CCE9431645EC}">
                        <a14:shadowObscured xmlns:a14="http://schemas.microsoft.com/office/drawing/2010/main"/>
                      </a:ext>
                    </a:extLst>
                  </pic:spPr>
                </pic:pic>
              </a:graphicData>
            </a:graphic>
          </wp:inline>
        </w:drawing>
      </w:r>
    </w:p>
    <w:p w14:paraId="19D37F8C" w14:textId="77777777" w:rsidR="009A0E53" w:rsidRDefault="00000000">
      <w:pPr>
        <w:pStyle w:val="FigureCaption"/>
        <w:rPr>
          <w:noProof/>
          <w:lang w:val="fr-FR"/>
        </w:rPr>
      </w:pPr>
      <w:bookmarkStart w:id="80" w:name="_Toc172895425"/>
      <w:r w:rsidRPr="00F37FE6">
        <w:rPr>
          <w:lang w:val="fr-FR"/>
        </w:rPr>
        <w:t xml:space="preserve">Abbildung </w:t>
      </w:r>
      <w:r w:rsidRPr="007F2DF1">
        <w:fldChar w:fldCharType="begin"/>
      </w:r>
      <w:r w:rsidRPr="00F37FE6">
        <w:rPr>
          <w:lang w:val="fr-FR"/>
        </w:rPr>
        <w:instrText xml:space="preserve"> SEQ Figure \* ARABIC </w:instrText>
      </w:r>
      <w:r w:rsidRPr="007F2DF1">
        <w:fldChar w:fldCharType="separate"/>
      </w:r>
      <w:r w:rsidRPr="00F37FE6">
        <w:rPr>
          <w:noProof/>
          <w:lang w:val="fr-FR"/>
        </w:rPr>
        <w:t>1</w:t>
      </w:r>
      <w:r w:rsidRPr="007F2DF1">
        <w:fldChar w:fldCharType="end"/>
      </w:r>
      <w:r w:rsidRPr="00F37FE6">
        <w:rPr>
          <w:lang w:val="fr-FR"/>
        </w:rPr>
        <w:t xml:space="preserve">. </w:t>
      </w:r>
      <w:r w:rsidR="000103B2">
        <w:rPr>
          <w:lang w:val="fr-FR"/>
        </w:rPr>
        <w:t>(Bildunterschrift)</w:t>
      </w:r>
      <w:r w:rsidR="000103B2">
        <w:rPr>
          <w:rStyle w:val="Funotenzeichen"/>
          <w:lang w:val="fr-FR"/>
        </w:rPr>
        <w:footnoteReference w:id="4"/>
      </w:r>
      <w:bookmarkEnd w:id="80"/>
    </w:p>
    <w:p w14:paraId="61D0EA82" w14:textId="77777777" w:rsidR="009A0E53" w:rsidRDefault="00000000">
      <w:pPr>
        <w:rPr>
          <w:lang w:val="fr-FR"/>
        </w:rPr>
      </w:pPr>
      <w:r w:rsidRPr="00F37FE6">
        <w:rPr>
          <w:noProof/>
          <w:lang w:val="fr-FR"/>
        </w:rPr>
        <w:t xml:space="preserve">Etiam at ligula et tellus ullamcorper ultrices. In fermentum, lorem non cursus porttitor, diam urna accumsan lacus, sed interdum wisi nibh nec nisl. Ut tincidunt volutpat urna. Mauris eleifend nulla eget mauris. Sed cursus quam id felis. </w:t>
      </w:r>
    </w:p>
    <w:p w14:paraId="26C17676" w14:textId="77777777" w:rsidR="000103B2" w:rsidRPr="007B1F34" w:rsidRDefault="000103B2" w:rsidP="007B1F34">
      <w:r w:rsidRPr="007B1F34">
        <w:br w:type="page"/>
      </w:r>
    </w:p>
    <w:bookmarkStart w:id="81" w:name="_Toc172896965" w:displacedByCustomXml="next"/>
    <w:sdt>
      <w:sdtPr>
        <w:rPr>
          <w:b w:val="0"/>
          <w:iCs w:val="0"/>
          <w:kern w:val="0"/>
          <w:sz w:val="20"/>
          <w:szCs w:val="20"/>
        </w:rPr>
        <w:id w:val="1575470278"/>
        <w:docPartObj>
          <w:docPartGallery w:val="Bibliographies"/>
          <w:docPartUnique/>
        </w:docPartObj>
      </w:sdtPr>
      <w:sdtContent>
        <w:p w14:paraId="66EA62A8" w14:textId="77777777" w:rsidR="009A0E53" w:rsidRDefault="00000000">
          <w:pPr>
            <w:pStyle w:val="Heading0"/>
          </w:pPr>
          <w:r w:rsidRPr="007F2DF1">
            <w:t>Referenzen</w:t>
          </w:r>
          <w:bookmarkEnd w:id="74"/>
          <w:bookmarkEnd w:id="81"/>
        </w:p>
        <w:sdt>
          <w:sdtPr>
            <w:rPr>
              <w:noProof w:val="0"/>
            </w:rPr>
            <w:id w:val="111145805"/>
            <w:bibliography/>
          </w:sdtPr>
          <w:sdtContent>
            <w:p w14:paraId="48D7C669" w14:textId="77777777" w:rsidR="009A0E53" w:rsidRDefault="001C5CB6">
              <w:pPr>
                <w:pStyle w:val="Literaturverzeichnis"/>
                <w:rPr>
                  <w:sz w:val="24"/>
                  <w:szCs w:val="24"/>
                </w:rPr>
              </w:pPr>
              <w:r w:rsidRPr="007F2DF1">
                <w:rPr>
                  <w:noProof w:val="0"/>
                </w:rPr>
                <w:fldChar w:fldCharType="begin"/>
              </w:r>
              <w:r w:rsidR="00000000" w:rsidRPr="007F2DF1">
                <w:rPr>
                  <w:noProof w:val="0"/>
                </w:rPr>
                <w:instrText>BIBLIOGRAPHY</w:instrText>
              </w:r>
              <w:r w:rsidRPr="007F2DF1">
                <w:rPr>
                  <w:noProof w:val="0"/>
                </w:rPr>
                <w:fldChar w:fldCharType="separate"/>
              </w:r>
              <w:r w:rsidR="007B1F34">
                <w:t xml:space="preserve">Blaxter, L., Hughes, C., &amp; Tight, M. (2010). </w:t>
              </w:r>
              <w:r w:rsidR="007B1F34">
                <w:rPr>
                  <w:i/>
                  <w:iCs/>
                </w:rPr>
                <w:t>Wie man forscht. McGraw-Hill Education (UK).</w:t>
              </w:r>
              <w:r w:rsidR="007B1F34">
                <w:t xml:space="preserve"> (4 ed.). Berkshire, UK: McGraw-Hill Education.</w:t>
              </w:r>
            </w:p>
            <w:p w14:paraId="18E37BE5" w14:textId="77777777" w:rsidR="009A0E53" w:rsidRDefault="00000000">
              <w:pPr>
                <w:pStyle w:val="Literaturverzeichnis"/>
              </w:pPr>
              <w:r>
                <w:t xml:space="preserve">Gurevitch, J., Koricheva, J., Nakagawa, S., &amp; Stewart, G. (2018). Meta-Analyse und die Wissenschaft der Forschungssynthese. </w:t>
              </w:r>
              <w:r>
                <w:rPr>
                  <w:i/>
                  <w:iCs/>
                </w:rPr>
                <w:t>Nature, 555</w:t>
              </w:r>
              <w:r>
                <w:t>(7695), 175-182.</w:t>
              </w:r>
            </w:p>
            <w:p w14:paraId="6A14BA2F" w14:textId="77777777" w:rsidR="00505F50" w:rsidRPr="007F2DF1" w:rsidRDefault="001C5CB6" w:rsidP="007B1F34">
              <w:pPr>
                <w:pStyle w:val="Literaturverzeichnis"/>
                <w:rPr>
                  <w:noProof w:val="0"/>
                </w:rPr>
              </w:pPr>
              <w:r w:rsidRPr="007F2DF1">
                <w:rPr>
                  <w:noProof w:val="0"/>
                </w:rPr>
                <w:fldChar w:fldCharType="end"/>
              </w:r>
            </w:p>
          </w:sdtContent>
        </w:sdt>
      </w:sdtContent>
    </w:sdt>
    <w:p w14:paraId="38378D8B" w14:textId="77777777" w:rsidR="00BA6C74" w:rsidRPr="007F2DF1" w:rsidRDefault="00BA6C74" w:rsidP="003C680F">
      <w:pPr>
        <w:sectPr w:rsidR="00BA6C74" w:rsidRPr="007F2DF1" w:rsidSect="00463671">
          <w:headerReference w:type="even" r:id="rId11"/>
          <w:headerReference w:type="default" r:id="rId12"/>
          <w:footerReference w:type="default" r:id="rId13"/>
          <w:headerReference w:type="first" r:id="rId14"/>
          <w:footerReference w:type="first" r:id="rId15"/>
          <w:pgSz w:w="11906" w:h="16838" w:code="9"/>
          <w:pgMar w:top="1418" w:right="1418" w:bottom="1418" w:left="1418" w:header="720" w:footer="0" w:gutter="284"/>
          <w:cols w:space="720"/>
          <w:docGrid w:linePitch="299"/>
        </w:sectPr>
      </w:pPr>
    </w:p>
    <w:p w14:paraId="463DD9A0" w14:textId="77777777" w:rsidR="009A0E53" w:rsidRDefault="00000000">
      <w:pPr>
        <w:pStyle w:val="berschrift5"/>
      </w:pPr>
      <w:bookmarkStart w:id="82" w:name="_Toc172896966"/>
      <w:bookmarkStart w:id="83" w:name="_Toc7595098"/>
      <w:bookmarkStart w:id="84" w:name="_Ref8197858"/>
      <w:bookmarkStart w:id="85" w:name="_Ref8197865"/>
      <w:bookmarkStart w:id="86" w:name="_Ref8197869"/>
      <w:bookmarkStart w:id="87" w:name="_Ref8197873"/>
      <w:r>
        <w:lastRenderedPageBreak/>
        <w:t>Datentabellen/Diagramme</w:t>
      </w:r>
      <w:bookmarkEnd w:id="82"/>
    </w:p>
    <w:p w14:paraId="4DD29795" w14:textId="77777777" w:rsidR="009A0E53" w:rsidRDefault="007F2DF1">
      <w:r w:rsidRPr="007F2DF1">
        <w:t>Erforderliche Erklärungen oder Abkürzungen einfügen, die im Folgenden verwendet werden</w:t>
      </w:r>
    </w:p>
    <w:p w14:paraId="230DFB68" w14:textId="77777777" w:rsidR="009A0E53" w:rsidRDefault="00000000">
      <w:pPr>
        <w:pStyle w:val="berschrift6"/>
      </w:pPr>
      <w:bookmarkStart w:id="88" w:name="_Toc172896967"/>
      <w:r>
        <w:t>Tische</w:t>
      </w:r>
      <w:bookmarkEnd w:id="88"/>
    </w:p>
    <w:tbl>
      <w:tblPr>
        <w:tblW w:w="8731" w:type="dxa"/>
        <w:tblLook w:val="04A0" w:firstRow="1" w:lastRow="0" w:firstColumn="1" w:lastColumn="0" w:noHBand="0" w:noVBand="1"/>
      </w:tblPr>
      <w:tblGrid>
        <w:gridCol w:w="2977"/>
        <w:gridCol w:w="1672"/>
        <w:gridCol w:w="1871"/>
        <w:gridCol w:w="2211"/>
      </w:tblGrid>
      <w:tr w:rsidR="00DB0740" w:rsidRPr="007F2DF1" w14:paraId="00331489" w14:textId="77777777" w:rsidTr="00DB0740">
        <w:trPr>
          <w:trHeight w:val="330"/>
        </w:trPr>
        <w:tc>
          <w:tcPr>
            <w:tcW w:w="2977" w:type="dxa"/>
            <w:tcBorders>
              <w:bottom w:val="single" w:sz="4" w:space="0" w:color="auto"/>
            </w:tcBorders>
            <w:noWrap/>
            <w:hideMark/>
          </w:tcPr>
          <w:p w14:paraId="6A729B2C" w14:textId="77777777" w:rsidR="009A0E53" w:rsidRDefault="00000000">
            <w:pPr>
              <w:pStyle w:val="TableHeader"/>
            </w:pPr>
            <w:r w:rsidRPr="007F2DF1">
              <w:t>Tabelle Kopfzeile</w:t>
            </w:r>
          </w:p>
        </w:tc>
        <w:tc>
          <w:tcPr>
            <w:tcW w:w="1672" w:type="dxa"/>
            <w:tcBorders>
              <w:bottom w:val="single" w:sz="4" w:space="0" w:color="auto"/>
            </w:tcBorders>
            <w:noWrap/>
          </w:tcPr>
          <w:p w14:paraId="49B7D162" w14:textId="77777777" w:rsidR="009A0E53" w:rsidRDefault="00000000">
            <w:pPr>
              <w:pStyle w:val="TableHeader"/>
            </w:pPr>
            <w:r w:rsidRPr="007F2DF1">
              <w:t>Tabelle Kopfzeile</w:t>
            </w:r>
          </w:p>
        </w:tc>
        <w:tc>
          <w:tcPr>
            <w:tcW w:w="1871" w:type="dxa"/>
            <w:tcBorders>
              <w:bottom w:val="single" w:sz="4" w:space="0" w:color="auto"/>
            </w:tcBorders>
            <w:noWrap/>
          </w:tcPr>
          <w:p w14:paraId="2BE873BF" w14:textId="77777777" w:rsidR="009A0E53" w:rsidRDefault="00000000">
            <w:pPr>
              <w:pStyle w:val="TableHeader"/>
            </w:pPr>
            <w:r w:rsidRPr="007F2DF1">
              <w:t>Tabelle Kopfzeile</w:t>
            </w:r>
          </w:p>
        </w:tc>
        <w:tc>
          <w:tcPr>
            <w:tcW w:w="2211" w:type="dxa"/>
            <w:tcBorders>
              <w:bottom w:val="single" w:sz="4" w:space="0" w:color="auto"/>
            </w:tcBorders>
            <w:noWrap/>
          </w:tcPr>
          <w:p w14:paraId="0FAD2362" w14:textId="77777777" w:rsidR="009A0E53" w:rsidRDefault="00000000">
            <w:pPr>
              <w:pStyle w:val="TableHeader"/>
            </w:pPr>
            <w:r w:rsidRPr="007F2DF1">
              <w:t>Tabelle Kopfzeile</w:t>
            </w:r>
          </w:p>
        </w:tc>
      </w:tr>
      <w:tr w:rsidR="00DB0740" w:rsidRPr="007F2DF1" w14:paraId="28A9DD74" w14:textId="77777777" w:rsidTr="00DB0740">
        <w:trPr>
          <w:trHeight w:val="315"/>
        </w:trPr>
        <w:tc>
          <w:tcPr>
            <w:tcW w:w="2977" w:type="dxa"/>
            <w:tcBorders>
              <w:top w:val="single" w:sz="4" w:space="0" w:color="auto"/>
            </w:tcBorders>
            <w:noWrap/>
            <w:hideMark/>
          </w:tcPr>
          <w:p w14:paraId="42A78C82" w14:textId="77777777" w:rsidR="009A0E53" w:rsidRDefault="00000000">
            <w:pPr>
              <w:pStyle w:val="TableText"/>
              <w:rPr>
                <w:lang w:val="en-GB"/>
              </w:rPr>
            </w:pPr>
            <w:r w:rsidRPr="007F2DF1">
              <w:rPr>
                <w:lang w:val="en-GB"/>
              </w:rPr>
              <w:t>Tabelle Eintrag</w:t>
            </w:r>
          </w:p>
        </w:tc>
        <w:tc>
          <w:tcPr>
            <w:tcW w:w="1672" w:type="dxa"/>
            <w:tcBorders>
              <w:top w:val="single" w:sz="4" w:space="0" w:color="auto"/>
            </w:tcBorders>
            <w:noWrap/>
          </w:tcPr>
          <w:p w14:paraId="30C62EAC" w14:textId="77777777" w:rsidR="00DB0740" w:rsidRPr="007F2DF1" w:rsidRDefault="00DB0740" w:rsidP="00DB0740">
            <w:pPr>
              <w:pStyle w:val="TableText"/>
              <w:rPr>
                <w:lang w:val="en-GB"/>
              </w:rPr>
            </w:pPr>
          </w:p>
        </w:tc>
        <w:tc>
          <w:tcPr>
            <w:tcW w:w="1871" w:type="dxa"/>
            <w:tcBorders>
              <w:top w:val="single" w:sz="4" w:space="0" w:color="auto"/>
            </w:tcBorders>
            <w:noWrap/>
          </w:tcPr>
          <w:p w14:paraId="3DF93D5F" w14:textId="77777777" w:rsidR="00DB0740" w:rsidRPr="007F2DF1" w:rsidRDefault="00DB0740" w:rsidP="00DB0740">
            <w:pPr>
              <w:pStyle w:val="TableText"/>
              <w:rPr>
                <w:lang w:val="en-GB"/>
              </w:rPr>
            </w:pPr>
          </w:p>
        </w:tc>
        <w:tc>
          <w:tcPr>
            <w:tcW w:w="2211" w:type="dxa"/>
            <w:tcBorders>
              <w:top w:val="single" w:sz="4" w:space="0" w:color="auto"/>
            </w:tcBorders>
            <w:noWrap/>
          </w:tcPr>
          <w:p w14:paraId="1DB44AE4" w14:textId="77777777" w:rsidR="00DB0740" w:rsidRPr="007F2DF1" w:rsidRDefault="00DB0740" w:rsidP="00DB0740">
            <w:pPr>
              <w:pStyle w:val="TableText"/>
              <w:rPr>
                <w:lang w:val="en-GB"/>
              </w:rPr>
            </w:pPr>
          </w:p>
        </w:tc>
      </w:tr>
      <w:tr w:rsidR="00DB0740" w:rsidRPr="007F2DF1" w14:paraId="3223EFD2" w14:textId="77777777" w:rsidTr="00DB0740">
        <w:trPr>
          <w:trHeight w:val="300"/>
        </w:trPr>
        <w:tc>
          <w:tcPr>
            <w:tcW w:w="2977" w:type="dxa"/>
            <w:noWrap/>
          </w:tcPr>
          <w:p w14:paraId="17A16FB4" w14:textId="77777777" w:rsidR="009A0E53" w:rsidRDefault="00000000">
            <w:pPr>
              <w:pStyle w:val="TableText"/>
              <w:rPr>
                <w:lang w:val="en-GB"/>
              </w:rPr>
            </w:pPr>
            <w:r w:rsidRPr="007F2DF1">
              <w:rPr>
                <w:lang w:val="en-GB"/>
              </w:rPr>
              <w:t>Tabelle Eintrag</w:t>
            </w:r>
          </w:p>
        </w:tc>
        <w:tc>
          <w:tcPr>
            <w:tcW w:w="1672" w:type="dxa"/>
            <w:noWrap/>
          </w:tcPr>
          <w:p w14:paraId="27470796" w14:textId="77777777" w:rsidR="00DB0740" w:rsidRPr="007F2DF1" w:rsidRDefault="00DB0740" w:rsidP="00DB0740">
            <w:pPr>
              <w:pStyle w:val="TableText"/>
              <w:rPr>
                <w:lang w:val="en-GB"/>
              </w:rPr>
            </w:pPr>
          </w:p>
        </w:tc>
        <w:tc>
          <w:tcPr>
            <w:tcW w:w="1871" w:type="dxa"/>
            <w:noWrap/>
          </w:tcPr>
          <w:p w14:paraId="6AFACBFF" w14:textId="77777777" w:rsidR="00DB0740" w:rsidRPr="007F2DF1" w:rsidRDefault="00DB0740" w:rsidP="00DB0740">
            <w:pPr>
              <w:pStyle w:val="TableText"/>
              <w:rPr>
                <w:lang w:val="en-GB"/>
              </w:rPr>
            </w:pPr>
          </w:p>
        </w:tc>
        <w:tc>
          <w:tcPr>
            <w:tcW w:w="2211" w:type="dxa"/>
            <w:noWrap/>
          </w:tcPr>
          <w:p w14:paraId="3270F2EB" w14:textId="77777777" w:rsidR="00DB0740" w:rsidRPr="007F2DF1" w:rsidRDefault="00DB0740" w:rsidP="00DB0740">
            <w:pPr>
              <w:pStyle w:val="TableText"/>
              <w:rPr>
                <w:lang w:val="en-GB"/>
              </w:rPr>
            </w:pPr>
          </w:p>
        </w:tc>
      </w:tr>
      <w:tr w:rsidR="00DB0740" w:rsidRPr="007F2DF1" w14:paraId="2D237438" w14:textId="77777777" w:rsidTr="00DB0740">
        <w:trPr>
          <w:trHeight w:val="300"/>
        </w:trPr>
        <w:tc>
          <w:tcPr>
            <w:tcW w:w="2977" w:type="dxa"/>
            <w:noWrap/>
          </w:tcPr>
          <w:p w14:paraId="27B42BF3" w14:textId="77777777" w:rsidR="00DB0740" w:rsidRPr="007F2DF1" w:rsidRDefault="00DB0740" w:rsidP="00DB0740">
            <w:pPr>
              <w:pStyle w:val="TableText"/>
              <w:rPr>
                <w:lang w:val="en-GB"/>
              </w:rPr>
            </w:pPr>
          </w:p>
        </w:tc>
        <w:tc>
          <w:tcPr>
            <w:tcW w:w="1672" w:type="dxa"/>
            <w:noWrap/>
          </w:tcPr>
          <w:p w14:paraId="4606C8E4" w14:textId="77777777" w:rsidR="00DB0740" w:rsidRPr="007F2DF1" w:rsidRDefault="00DB0740" w:rsidP="00DB0740">
            <w:pPr>
              <w:pStyle w:val="TableText"/>
              <w:rPr>
                <w:lang w:val="en-GB"/>
              </w:rPr>
            </w:pPr>
          </w:p>
        </w:tc>
        <w:tc>
          <w:tcPr>
            <w:tcW w:w="1871" w:type="dxa"/>
            <w:noWrap/>
          </w:tcPr>
          <w:p w14:paraId="0D55B4D6" w14:textId="77777777" w:rsidR="00DB0740" w:rsidRPr="007F2DF1" w:rsidRDefault="00DB0740" w:rsidP="00DB0740">
            <w:pPr>
              <w:pStyle w:val="TableText"/>
              <w:rPr>
                <w:lang w:val="en-GB"/>
              </w:rPr>
            </w:pPr>
          </w:p>
        </w:tc>
        <w:tc>
          <w:tcPr>
            <w:tcW w:w="2211" w:type="dxa"/>
            <w:noWrap/>
          </w:tcPr>
          <w:p w14:paraId="2C073FB3" w14:textId="77777777" w:rsidR="00DB0740" w:rsidRPr="007F2DF1" w:rsidRDefault="00DB0740" w:rsidP="00DB0740">
            <w:pPr>
              <w:pStyle w:val="TableText"/>
              <w:rPr>
                <w:lang w:val="en-GB"/>
              </w:rPr>
            </w:pPr>
          </w:p>
        </w:tc>
      </w:tr>
      <w:tr w:rsidR="00DB0740" w:rsidRPr="007F2DF1" w14:paraId="106CBD0E" w14:textId="77777777" w:rsidTr="00DB0740">
        <w:trPr>
          <w:trHeight w:val="300"/>
        </w:trPr>
        <w:tc>
          <w:tcPr>
            <w:tcW w:w="2977" w:type="dxa"/>
            <w:noWrap/>
          </w:tcPr>
          <w:p w14:paraId="442E590B" w14:textId="77777777" w:rsidR="00DB0740" w:rsidRPr="007F2DF1" w:rsidRDefault="00DB0740" w:rsidP="00DB0740">
            <w:pPr>
              <w:pStyle w:val="TableText"/>
              <w:rPr>
                <w:lang w:val="en-GB"/>
              </w:rPr>
            </w:pPr>
          </w:p>
        </w:tc>
        <w:tc>
          <w:tcPr>
            <w:tcW w:w="1672" w:type="dxa"/>
            <w:noWrap/>
          </w:tcPr>
          <w:p w14:paraId="411AC686" w14:textId="77777777" w:rsidR="00DB0740" w:rsidRPr="007F2DF1" w:rsidRDefault="00DB0740" w:rsidP="00DB0740">
            <w:pPr>
              <w:pStyle w:val="TableText"/>
              <w:rPr>
                <w:lang w:val="en-GB"/>
              </w:rPr>
            </w:pPr>
          </w:p>
        </w:tc>
        <w:tc>
          <w:tcPr>
            <w:tcW w:w="1871" w:type="dxa"/>
            <w:noWrap/>
          </w:tcPr>
          <w:p w14:paraId="3B3EE01E" w14:textId="77777777" w:rsidR="00DB0740" w:rsidRPr="007F2DF1" w:rsidRDefault="00DB0740" w:rsidP="00DB0740">
            <w:pPr>
              <w:pStyle w:val="TableText"/>
              <w:rPr>
                <w:lang w:val="en-GB"/>
              </w:rPr>
            </w:pPr>
          </w:p>
        </w:tc>
        <w:tc>
          <w:tcPr>
            <w:tcW w:w="2211" w:type="dxa"/>
            <w:noWrap/>
          </w:tcPr>
          <w:p w14:paraId="7628A5C7" w14:textId="77777777" w:rsidR="00DB0740" w:rsidRPr="007F2DF1" w:rsidRDefault="00DB0740" w:rsidP="00DB0740">
            <w:pPr>
              <w:pStyle w:val="TableText"/>
              <w:rPr>
                <w:lang w:val="en-GB"/>
              </w:rPr>
            </w:pPr>
          </w:p>
        </w:tc>
      </w:tr>
      <w:tr w:rsidR="00DB0740" w:rsidRPr="007F2DF1" w14:paraId="453692FE" w14:textId="77777777" w:rsidTr="00DB0740">
        <w:trPr>
          <w:trHeight w:val="300"/>
        </w:trPr>
        <w:tc>
          <w:tcPr>
            <w:tcW w:w="2977" w:type="dxa"/>
            <w:noWrap/>
          </w:tcPr>
          <w:p w14:paraId="369D7C02" w14:textId="77777777" w:rsidR="00DB0740" w:rsidRPr="007F2DF1" w:rsidRDefault="00DB0740" w:rsidP="00DB0740">
            <w:pPr>
              <w:pStyle w:val="TableText"/>
              <w:rPr>
                <w:lang w:val="en-GB"/>
              </w:rPr>
            </w:pPr>
          </w:p>
        </w:tc>
        <w:tc>
          <w:tcPr>
            <w:tcW w:w="1672" w:type="dxa"/>
            <w:noWrap/>
          </w:tcPr>
          <w:p w14:paraId="52AB1BDD" w14:textId="77777777" w:rsidR="00DB0740" w:rsidRPr="007F2DF1" w:rsidRDefault="00DB0740" w:rsidP="00DB0740">
            <w:pPr>
              <w:pStyle w:val="TableText"/>
              <w:rPr>
                <w:lang w:val="en-GB"/>
              </w:rPr>
            </w:pPr>
          </w:p>
        </w:tc>
        <w:tc>
          <w:tcPr>
            <w:tcW w:w="1871" w:type="dxa"/>
            <w:noWrap/>
          </w:tcPr>
          <w:p w14:paraId="0958BD89" w14:textId="77777777" w:rsidR="00DB0740" w:rsidRPr="007F2DF1" w:rsidRDefault="00DB0740" w:rsidP="00DB0740">
            <w:pPr>
              <w:pStyle w:val="TableText"/>
              <w:rPr>
                <w:lang w:val="en-GB"/>
              </w:rPr>
            </w:pPr>
          </w:p>
        </w:tc>
        <w:tc>
          <w:tcPr>
            <w:tcW w:w="2211" w:type="dxa"/>
            <w:noWrap/>
          </w:tcPr>
          <w:p w14:paraId="2C6BF8DA" w14:textId="77777777" w:rsidR="00DB0740" w:rsidRPr="007F2DF1" w:rsidRDefault="00DB0740" w:rsidP="00DB0740">
            <w:pPr>
              <w:pStyle w:val="TableText"/>
              <w:rPr>
                <w:lang w:val="en-GB"/>
              </w:rPr>
            </w:pPr>
          </w:p>
        </w:tc>
      </w:tr>
      <w:tr w:rsidR="00DB0740" w:rsidRPr="007F2DF1" w14:paraId="2BD4ECF3" w14:textId="77777777" w:rsidTr="00DB0740">
        <w:trPr>
          <w:trHeight w:val="300"/>
        </w:trPr>
        <w:tc>
          <w:tcPr>
            <w:tcW w:w="2977" w:type="dxa"/>
            <w:noWrap/>
          </w:tcPr>
          <w:p w14:paraId="59B20545" w14:textId="77777777" w:rsidR="00DB0740" w:rsidRPr="007F2DF1" w:rsidRDefault="00DB0740" w:rsidP="00DB0740">
            <w:pPr>
              <w:pStyle w:val="TableText"/>
              <w:rPr>
                <w:lang w:val="en-GB"/>
              </w:rPr>
            </w:pPr>
          </w:p>
        </w:tc>
        <w:tc>
          <w:tcPr>
            <w:tcW w:w="1672" w:type="dxa"/>
            <w:noWrap/>
          </w:tcPr>
          <w:p w14:paraId="1D811098" w14:textId="77777777" w:rsidR="00DB0740" w:rsidRPr="007F2DF1" w:rsidRDefault="00DB0740" w:rsidP="00DB0740">
            <w:pPr>
              <w:pStyle w:val="TableText"/>
              <w:rPr>
                <w:lang w:val="en-GB"/>
              </w:rPr>
            </w:pPr>
          </w:p>
        </w:tc>
        <w:tc>
          <w:tcPr>
            <w:tcW w:w="1871" w:type="dxa"/>
            <w:noWrap/>
          </w:tcPr>
          <w:p w14:paraId="7B66599A" w14:textId="77777777" w:rsidR="00DB0740" w:rsidRPr="007F2DF1" w:rsidRDefault="00DB0740" w:rsidP="00DB0740">
            <w:pPr>
              <w:pStyle w:val="TableText"/>
              <w:rPr>
                <w:lang w:val="en-GB"/>
              </w:rPr>
            </w:pPr>
          </w:p>
        </w:tc>
        <w:tc>
          <w:tcPr>
            <w:tcW w:w="2211" w:type="dxa"/>
            <w:noWrap/>
          </w:tcPr>
          <w:p w14:paraId="2088669A" w14:textId="77777777" w:rsidR="00DB0740" w:rsidRPr="007F2DF1" w:rsidRDefault="00DB0740" w:rsidP="00DB0740">
            <w:pPr>
              <w:pStyle w:val="TableText"/>
              <w:rPr>
                <w:lang w:val="en-GB"/>
              </w:rPr>
            </w:pPr>
          </w:p>
        </w:tc>
      </w:tr>
      <w:tr w:rsidR="00DB0740" w:rsidRPr="007F2DF1" w14:paraId="06FCAA6E" w14:textId="77777777" w:rsidTr="00DB0740">
        <w:trPr>
          <w:trHeight w:val="315"/>
        </w:trPr>
        <w:tc>
          <w:tcPr>
            <w:tcW w:w="2977" w:type="dxa"/>
            <w:tcBorders>
              <w:bottom w:val="single" w:sz="4" w:space="0" w:color="auto"/>
            </w:tcBorders>
            <w:noWrap/>
          </w:tcPr>
          <w:p w14:paraId="2292F94D" w14:textId="77777777" w:rsidR="00DB0740" w:rsidRPr="007F2DF1" w:rsidRDefault="00DB0740" w:rsidP="00DB0740">
            <w:pPr>
              <w:pStyle w:val="TableText"/>
              <w:rPr>
                <w:lang w:val="en-GB"/>
              </w:rPr>
            </w:pPr>
          </w:p>
        </w:tc>
        <w:tc>
          <w:tcPr>
            <w:tcW w:w="1672" w:type="dxa"/>
            <w:tcBorders>
              <w:bottom w:val="single" w:sz="4" w:space="0" w:color="auto"/>
            </w:tcBorders>
            <w:noWrap/>
          </w:tcPr>
          <w:p w14:paraId="7B72BC56" w14:textId="77777777" w:rsidR="00DB0740" w:rsidRPr="007F2DF1" w:rsidRDefault="00DB0740" w:rsidP="00DB0740">
            <w:pPr>
              <w:pStyle w:val="TableText"/>
              <w:rPr>
                <w:lang w:val="en-GB"/>
              </w:rPr>
            </w:pPr>
          </w:p>
        </w:tc>
        <w:tc>
          <w:tcPr>
            <w:tcW w:w="1871" w:type="dxa"/>
            <w:tcBorders>
              <w:bottom w:val="single" w:sz="4" w:space="0" w:color="auto"/>
            </w:tcBorders>
            <w:noWrap/>
          </w:tcPr>
          <w:p w14:paraId="7BB02660" w14:textId="77777777" w:rsidR="00DB0740" w:rsidRPr="007F2DF1" w:rsidRDefault="00DB0740" w:rsidP="00DB0740">
            <w:pPr>
              <w:pStyle w:val="TableText"/>
              <w:rPr>
                <w:lang w:val="en-GB"/>
              </w:rPr>
            </w:pPr>
          </w:p>
        </w:tc>
        <w:tc>
          <w:tcPr>
            <w:tcW w:w="2211" w:type="dxa"/>
            <w:tcBorders>
              <w:bottom w:val="single" w:sz="4" w:space="0" w:color="auto"/>
            </w:tcBorders>
            <w:noWrap/>
          </w:tcPr>
          <w:p w14:paraId="2FBD29E3" w14:textId="77777777" w:rsidR="00DB0740" w:rsidRPr="007F2DF1" w:rsidRDefault="00DB0740" w:rsidP="00DB0740">
            <w:pPr>
              <w:pStyle w:val="TableText"/>
              <w:rPr>
                <w:lang w:val="en-GB"/>
              </w:rPr>
            </w:pPr>
          </w:p>
        </w:tc>
      </w:tr>
    </w:tbl>
    <w:p w14:paraId="262303F2" w14:textId="77777777" w:rsidR="009A0E53" w:rsidRDefault="00000000">
      <w:pPr>
        <w:pStyle w:val="TableFootnote"/>
      </w:pPr>
      <w:r w:rsidRPr="007F2DF1">
        <w:t>[Fußnote]</w:t>
      </w:r>
    </w:p>
    <w:p w14:paraId="285B276B" w14:textId="77777777" w:rsidR="009A0E53" w:rsidRDefault="00000000">
      <w:pPr>
        <w:pStyle w:val="berschrift6"/>
      </w:pPr>
      <w:bookmarkStart w:id="89" w:name="_Toc172896968"/>
      <w:r>
        <w:t>Diagramme</w:t>
      </w:r>
      <w:bookmarkEnd w:id="89"/>
    </w:p>
    <w:p w14:paraId="4C03F8CE" w14:textId="77777777" w:rsidR="00DB0740" w:rsidRPr="007F2DF1" w:rsidRDefault="00DB0740" w:rsidP="00DB0740">
      <w:r w:rsidRPr="007F2DF1">
        <w:rPr>
          <w:noProof/>
        </w:rPr>
        <w:drawing>
          <wp:inline distT="0" distB="0" distL="0" distR="0" wp14:anchorId="00BA8401" wp14:editId="0E66C440">
            <wp:extent cx="3688336" cy="228432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598"/>
                    <a:stretch/>
                  </pic:blipFill>
                  <pic:spPr bwMode="auto">
                    <a:xfrm>
                      <a:off x="0" y="0"/>
                      <a:ext cx="3713603" cy="2299973"/>
                    </a:xfrm>
                    <a:prstGeom prst="rect">
                      <a:avLst/>
                    </a:prstGeom>
                    <a:noFill/>
                    <a:ln>
                      <a:noFill/>
                    </a:ln>
                    <a:extLst>
                      <a:ext uri="{53640926-AAD7-44D8-BBD7-CCE9431645EC}">
                        <a14:shadowObscured xmlns:a14="http://schemas.microsoft.com/office/drawing/2010/main"/>
                      </a:ext>
                    </a:extLst>
                  </pic:spPr>
                </pic:pic>
              </a:graphicData>
            </a:graphic>
          </wp:inline>
        </w:drawing>
      </w:r>
    </w:p>
    <w:p w14:paraId="4F6CD4DF" w14:textId="77777777" w:rsidR="00DB0740" w:rsidRPr="00DB0740" w:rsidRDefault="00DB0740" w:rsidP="00DB0740"/>
    <w:p w14:paraId="1D2F4748" w14:textId="77777777" w:rsidR="000F267A" w:rsidRPr="007F2DF1" w:rsidRDefault="000F267A" w:rsidP="000F267A"/>
    <w:p w14:paraId="39CE4795" w14:textId="77777777" w:rsidR="007415EC" w:rsidRPr="007F2DF1" w:rsidRDefault="007415EC" w:rsidP="00A32AFC">
      <w:pPr>
        <w:pStyle w:val="berschrift5"/>
        <w:sectPr w:rsidR="007415EC" w:rsidRPr="007F2DF1" w:rsidSect="00463671">
          <w:headerReference w:type="even" r:id="rId16"/>
          <w:headerReference w:type="default" r:id="rId17"/>
          <w:footerReference w:type="default" r:id="rId18"/>
          <w:headerReference w:type="first" r:id="rId19"/>
          <w:pgSz w:w="11906" w:h="16838" w:code="9"/>
          <w:pgMar w:top="1418" w:right="1418" w:bottom="1418" w:left="1418" w:header="720" w:footer="0" w:gutter="284"/>
          <w:cols w:space="720"/>
          <w:docGrid w:linePitch="299"/>
        </w:sectPr>
      </w:pPr>
    </w:p>
    <w:p w14:paraId="399D0256" w14:textId="77777777" w:rsidR="009A0E53" w:rsidRDefault="00000000">
      <w:pPr>
        <w:pStyle w:val="berschrift5"/>
      </w:pPr>
      <w:bookmarkStart w:id="90" w:name="_Toc39492840"/>
      <w:bookmarkStart w:id="91" w:name="_Toc172896969"/>
      <w:bookmarkEnd w:id="83"/>
      <w:bookmarkEnd w:id="84"/>
      <w:bookmarkEnd w:id="85"/>
      <w:bookmarkEnd w:id="86"/>
      <w:bookmarkEnd w:id="87"/>
      <w:r w:rsidRPr="007F2DF1">
        <w:lastRenderedPageBreak/>
        <w:t>Umfrage Fragebogen</w:t>
      </w:r>
      <w:bookmarkEnd w:id="90"/>
      <w:bookmarkEnd w:id="91"/>
    </w:p>
    <w:p w14:paraId="576F6399" w14:textId="77777777" w:rsidR="009A0E53" w:rsidRDefault="00481526">
      <w:r w:rsidRPr="007F2DF1">
        <w:t xml:space="preserve">Einleitenden Text zur Umfrage </w:t>
      </w:r>
      <w:r w:rsidR="007C3338" w:rsidRPr="007F2DF1">
        <w:t>einfügen</w:t>
      </w:r>
      <w:r w:rsidR="003069AF" w:rsidRPr="007F2DF1">
        <w:t>, einschließlich Umfang, Zeit, Datenschutzerklärung und Unterschrift</w:t>
      </w:r>
    </w:p>
    <w:p w14:paraId="674CD3EC" w14:textId="77777777" w:rsidR="009A0E53" w:rsidRDefault="00481526">
      <w:pPr>
        <w:pStyle w:val="Listenabsatz"/>
      </w:pPr>
      <w:r w:rsidRPr="007F2DF1">
        <w:t xml:space="preserve">Aufgezählte Fragen einschließlich Skalen </w:t>
      </w:r>
      <w:r w:rsidR="00000000" w:rsidRPr="007F2DF1">
        <w:t>einfügen</w:t>
      </w:r>
    </w:p>
    <w:p w14:paraId="096B01CB" w14:textId="77777777" w:rsidR="005942A7" w:rsidRPr="007F2DF1" w:rsidRDefault="005942A7" w:rsidP="002D23A6">
      <w:pPr>
        <w:pStyle w:val="Listenabsatz"/>
      </w:pPr>
    </w:p>
    <w:p w14:paraId="6930824A" w14:textId="77777777" w:rsidR="000F267A" w:rsidRPr="007F2DF1" w:rsidRDefault="000F267A" w:rsidP="000F267A"/>
    <w:p w14:paraId="05033DE8" w14:textId="77777777" w:rsidR="000F267A" w:rsidRPr="007F2DF1" w:rsidRDefault="000F267A" w:rsidP="000F267A">
      <w:pPr>
        <w:sectPr w:rsidR="000F267A" w:rsidRPr="007F2DF1" w:rsidSect="00463671">
          <w:headerReference w:type="even" r:id="rId20"/>
          <w:headerReference w:type="default" r:id="rId21"/>
          <w:footerReference w:type="default" r:id="rId22"/>
          <w:headerReference w:type="first" r:id="rId23"/>
          <w:pgSz w:w="11906" w:h="16838" w:code="9"/>
          <w:pgMar w:top="1418" w:right="1418" w:bottom="1418" w:left="1418" w:header="720" w:footer="0" w:gutter="284"/>
          <w:cols w:space="720"/>
          <w:docGrid w:linePitch="299"/>
        </w:sectPr>
      </w:pPr>
    </w:p>
    <w:p w14:paraId="686AABC5" w14:textId="77777777" w:rsidR="009A0E53" w:rsidRDefault="007F2DF1">
      <w:pPr>
        <w:pStyle w:val="berschrift5"/>
      </w:pPr>
      <w:bookmarkStart w:id="92" w:name="_Toc39492841"/>
      <w:bookmarkStart w:id="93" w:name="_Toc172896970"/>
      <w:r>
        <w:lastRenderedPageBreak/>
        <w:t xml:space="preserve">Interviewabschriften </w:t>
      </w:r>
      <w:bookmarkEnd w:id="92"/>
      <w:bookmarkEnd w:id="93"/>
    </w:p>
    <w:p w14:paraId="5F4C9123" w14:textId="77777777" w:rsidR="009A0E53" w:rsidRDefault="00000000">
      <w:pPr>
        <w:pStyle w:val="berschrift6"/>
      </w:pPr>
      <w:bookmarkStart w:id="94" w:name="_Toc172896971"/>
      <w:r>
        <w:t>Interview mit ...</w:t>
      </w:r>
      <w:bookmarkEnd w:id="94"/>
    </w:p>
    <w:tbl>
      <w:tblPr>
        <w:tblW w:w="8931" w:type="dxa"/>
        <w:tblLook w:val="04A0" w:firstRow="1" w:lastRow="0" w:firstColumn="1" w:lastColumn="0" w:noHBand="0" w:noVBand="1"/>
      </w:tblPr>
      <w:tblGrid>
        <w:gridCol w:w="2011"/>
        <w:gridCol w:w="6920"/>
      </w:tblGrid>
      <w:tr w:rsidR="00131368" w:rsidRPr="007F2DF1" w14:paraId="3DAB4653" w14:textId="77777777" w:rsidTr="00131368">
        <w:tc>
          <w:tcPr>
            <w:tcW w:w="1843" w:type="dxa"/>
            <w:tcBorders>
              <w:top w:val="single" w:sz="4" w:space="0" w:color="auto"/>
            </w:tcBorders>
          </w:tcPr>
          <w:p w14:paraId="1768CD20" w14:textId="77777777" w:rsidR="009A0E53" w:rsidRDefault="00000000">
            <w:pPr>
              <w:pStyle w:val="TableTitle"/>
              <w:suppressLineNumbers/>
              <w:rPr>
                <w:lang w:val="en-GB"/>
              </w:rPr>
            </w:pPr>
            <w:r w:rsidRPr="007F2DF1">
              <w:rPr>
                <w:lang w:val="en-GB"/>
              </w:rPr>
              <w:t>Datum/Uhrzeit</w:t>
            </w:r>
          </w:p>
        </w:tc>
        <w:tc>
          <w:tcPr>
            <w:tcW w:w="7088" w:type="dxa"/>
            <w:tcBorders>
              <w:top w:val="single" w:sz="4" w:space="0" w:color="auto"/>
            </w:tcBorders>
          </w:tcPr>
          <w:p w14:paraId="2A91FD33" w14:textId="77777777" w:rsidR="009A0E53" w:rsidRDefault="00000000">
            <w:pPr>
              <w:pStyle w:val="TableText"/>
              <w:suppressLineNumbers/>
              <w:rPr>
                <w:lang w:val="en-GB"/>
              </w:rPr>
            </w:pPr>
            <w:r w:rsidRPr="00B42448">
              <w:rPr>
                <w:lang w:val="en-GB"/>
              </w:rPr>
              <w:t xml:space="preserve">15. März 2019; 17:00 </w:t>
            </w:r>
            <w:r>
              <w:rPr>
                <w:lang w:val="en-GB"/>
              </w:rPr>
              <w:t xml:space="preserve">- </w:t>
            </w:r>
            <w:r w:rsidRPr="00B42448">
              <w:rPr>
                <w:lang w:val="en-GB"/>
              </w:rPr>
              <w:t>18:00</w:t>
            </w:r>
          </w:p>
        </w:tc>
      </w:tr>
      <w:tr w:rsidR="00131368" w:rsidRPr="007F2DF1" w14:paraId="5F4B8704" w14:textId="77777777" w:rsidTr="00131368">
        <w:tc>
          <w:tcPr>
            <w:tcW w:w="1843" w:type="dxa"/>
          </w:tcPr>
          <w:p w14:paraId="6EB5ABDA" w14:textId="77777777" w:rsidR="009A0E53" w:rsidRDefault="00000000">
            <w:pPr>
              <w:pStyle w:val="TableTitle"/>
              <w:suppressLineNumbers/>
              <w:rPr>
                <w:lang w:val="en-GB"/>
              </w:rPr>
            </w:pPr>
            <w:r w:rsidRPr="007F2DF1">
              <w:rPr>
                <w:lang w:val="en-GB"/>
              </w:rPr>
              <w:t>Art des Interviews:</w:t>
            </w:r>
          </w:p>
        </w:tc>
        <w:tc>
          <w:tcPr>
            <w:tcW w:w="7088" w:type="dxa"/>
          </w:tcPr>
          <w:p w14:paraId="4A8EB1E5" w14:textId="77777777" w:rsidR="009A0E53" w:rsidRDefault="00000000">
            <w:pPr>
              <w:pStyle w:val="TableText"/>
              <w:suppressLineNumbers/>
              <w:rPr>
                <w:lang w:val="en-GB"/>
              </w:rPr>
            </w:pPr>
            <w:r w:rsidRPr="00B42448">
              <w:rPr>
                <w:lang w:val="en-GB"/>
              </w:rPr>
              <w:t xml:space="preserve">Halbstrukturiert, </w:t>
            </w:r>
            <w:r>
              <w:rPr>
                <w:lang w:val="en-GB"/>
              </w:rPr>
              <w:t>idiographisch</w:t>
            </w:r>
          </w:p>
        </w:tc>
      </w:tr>
      <w:tr w:rsidR="00131368" w:rsidRPr="007F2DF1" w14:paraId="0AA37C63" w14:textId="77777777" w:rsidTr="00131368">
        <w:tc>
          <w:tcPr>
            <w:tcW w:w="1843" w:type="dxa"/>
          </w:tcPr>
          <w:p w14:paraId="6F8782B6" w14:textId="77777777" w:rsidR="009A0E53" w:rsidRDefault="00000000">
            <w:pPr>
              <w:pStyle w:val="TableTitle"/>
              <w:suppressLineNumbers/>
              <w:rPr>
                <w:lang w:val="en-GB"/>
              </w:rPr>
            </w:pPr>
            <w:r>
              <w:rPr>
                <w:lang w:val="en-GB"/>
              </w:rPr>
              <w:t>Befragter:</w:t>
            </w:r>
          </w:p>
        </w:tc>
        <w:tc>
          <w:tcPr>
            <w:tcW w:w="7088" w:type="dxa"/>
          </w:tcPr>
          <w:p w14:paraId="3CAE6D4A" w14:textId="77777777" w:rsidR="009A0E53" w:rsidRDefault="00000000">
            <w:pPr>
              <w:pStyle w:val="TableText"/>
              <w:suppressLineNumbers/>
              <w:rPr>
                <w:lang w:val="en-GB"/>
              </w:rPr>
            </w:pPr>
            <w:r>
              <w:rPr>
                <w:lang w:val="en-GB"/>
              </w:rPr>
              <w:t>Anonym</w:t>
            </w:r>
          </w:p>
        </w:tc>
      </w:tr>
      <w:tr w:rsidR="00131368" w:rsidRPr="007F2DF1" w14:paraId="3362B01F" w14:textId="77777777" w:rsidTr="00131368">
        <w:tc>
          <w:tcPr>
            <w:tcW w:w="1843" w:type="dxa"/>
          </w:tcPr>
          <w:p w14:paraId="3CE7A6E6" w14:textId="77777777" w:rsidR="009A0E53" w:rsidRDefault="00000000">
            <w:pPr>
              <w:pStyle w:val="TableTitle"/>
              <w:suppressLineNumbers/>
              <w:rPr>
                <w:lang w:val="en-GB"/>
              </w:rPr>
            </w:pPr>
            <w:r>
              <w:rPr>
                <w:lang w:val="en-GB"/>
              </w:rPr>
              <w:t>Zugehörigkeit</w:t>
            </w:r>
            <w:r w:rsidRPr="007F2DF1">
              <w:rPr>
                <w:lang w:val="en-GB"/>
              </w:rPr>
              <w:t>:</w:t>
            </w:r>
          </w:p>
        </w:tc>
        <w:tc>
          <w:tcPr>
            <w:tcW w:w="7088" w:type="dxa"/>
          </w:tcPr>
          <w:p w14:paraId="1DFAA398" w14:textId="77777777" w:rsidR="009A0E53" w:rsidRDefault="00000000">
            <w:pPr>
              <w:pStyle w:val="TableText"/>
              <w:suppressLineNumbers/>
              <w:rPr>
                <w:lang w:val="en-GB"/>
              </w:rPr>
            </w:pPr>
            <w:r w:rsidRPr="00B42448">
              <w:rPr>
                <w:lang w:val="en-GB"/>
              </w:rPr>
              <w:t xml:space="preserve">Programmmanager und Berater für Projektmanagement </w:t>
            </w:r>
            <w:r>
              <w:rPr>
                <w:lang w:val="en-GB"/>
              </w:rPr>
              <w:t>in einem mittelständischen IT-Dienstleister</w:t>
            </w:r>
            <w:r w:rsidRPr="00B42448">
              <w:rPr>
                <w:lang w:val="en-GB"/>
              </w:rPr>
              <w:t>, Vereinigtes Königreich.</w:t>
            </w:r>
          </w:p>
        </w:tc>
      </w:tr>
      <w:tr w:rsidR="00131368" w:rsidRPr="007F2DF1" w14:paraId="7A612FD1" w14:textId="77777777" w:rsidTr="00131368">
        <w:tc>
          <w:tcPr>
            <w:tcW w:w="1843" w:type="dxa"/>
          </w:tcPr>
          <w:p w14:paraId="6C0B6E0D" w14:textId="77777777" w:rsidR="009A0E53" w:rsidRDefault="00000000">
            <w:pPr>
              <w:pStyle w:val="TableTitle"/>
              <w:suppressLineNumbers/>
              <w:rPr>
                <w:lang w:val="en-GB"/>
              </w:rPr>
            </w:pPr>
            <w:r>
              <w:rPr>
                <w:lang w:val="en-GB"/>
              </w:rPr>
              <w:t>Altersgruppe</w:t>
            </w:r>
            <w:r w:rsidRPr="007F2DF1">
              <w:rPr>
                <w:lang w:val="en-GB"/>
              </w:rPr>
              <w:t>:</w:t>
            </w:r>
          </w:p>
        </w:tc>
        <w:tc>
          <w:tcPr>
            <w:tcW w:w="7088" w:type="dxa"/>
          </w:tcPr>
          <w:p w14:paraId="0D89CBEE" w14:textId="77777777" w:rsidR="009A0E53" w:rsidRDefault="00000000">
            <w:pPr>
              <w:pStyle w:val="TableText"/>
              <w:suppressLineNumbers/>
              <w:rPr>
                <w:lang w:val="en-GB"/>
              </w:rPr>
            </w:pPr>
            <w:r>
              <w:rPr>
                <w:lang w:val="en-GB"/>
              </w:rPr>
              <w:t>35-45 Jahre</w:t>
            </w:r>
          </w:p>
        </w:tc>
      </w:tr>
      <w:tr w:rsidR="00131368" w:rsidRPr="007F2DF1" w14:paraId="71A2FF33" w14:textId="77777777" w:rsidTr="00131368">
        <w:tc>
          <w:tcPr>
            <w:tcW w:w="1843" w:type="dxa"/>
          </w:tcPr>
          <w:p w14:paraId="7D745444" w14:textId="77777777" w:rsidR="009A0E53" w:rsidRDefault="00000000">
            <w:pPr>
              <w:pStyle w:val="TableTitle"/>
              <w:suppressLineNumbers/>
              <w:rPr>
                <w:lang w:val="en-GB"/>
              </w:rPr>
            </w:pPr>
            <w:r>
              <w:rPr>
                <w:lang w:val="en-GB"/>
              </w:rPr>
              <w:t>Erfahrung</w:t>
            </w:r>
            <w:r w:rsidRPr="007F2DF1">
              <w:rPr>
                <w:lang w:val="en-GB"/>
              </w:rPr>
              <w:t>:</w:t>
            </w:r>
          </w:p>
        </w:tc>
        <w:tc>
          <w:tcPr>
            <w:tcW w:w="7088" w:type="dxa"/>
          </w:tcPr>
          <w:p w14:paraId="72D1B1E8" w14:textId="77777777" w:rsidR="009A0E53" w:rsidRDefault="00000000">
            <w:pPr>
              <w:pStyle w:val="TableText"/>
              <w:suppressLineNumbers/>
              <w:rPr>
                <w:lang w:val="en-GB"/>
              </w:rPr>
            </w:pPr>
            <w:r w:rsidRPr="00B42448">
              <w:rPr>
                <w:lang w:val="en-GB"/>
              </w:rPr>
              <w:t xml:space="preserve">4 Jahre Programmmanagement mit verteilten Schafprojektteams; </w:t>
            </w:r>
            <w:r>
              <w:rPr>
                <w:lang w:val="en-GB"/>
              </w:rPr>
              <w:t xml:space="preserve">8 </w:t>
            </w:r>
            <w:r w:rsidRPr="00B42448">
              <w:rPr>
                <w:lang w:val="en-GB"/>
              </w:rPr>
              <w:t>Jahre mit Entwicklungsprojekten.</w:t>
            </w:r>
          </w:p>
        </w:tc>
      </w:tr>
      <w:tr w:rsidR="00131368" w:rsidRPr="007F2DF1" w14:paraId="76C64B4E" w14:textId="77777777" w:rsidTr="00131368">
        <w:tc>
          <w:tcPr>
            <w:tcW w:w="1843" w:type="dxa"/>
          </w:tcPr>
          <w:p w14:paraId="1525335A" w14:textId="77777777" w:rsidR="009A0E53" w:rsidRDefault="00000000">
            <w:pPr>
              <w:pStyle w:val="TableTitle"/>
              <w:suppressLineNumbers/>
              <w:rPr>
                <w:lang w:val="en-GB"/>
              </w:rPr>
            </w:pPr>
            <w:r w:rsidRPr="007F2DF1">
              <w:rPr>
                <w:lang w:val="en-GB"/>
              </w:rPr>
              <w:t>Kontextbedingungen:</w:t>
            </w:r>
          </w:p>
        </w:tc>
        <w:tc>
          <w:tcPr>
            <w:tcW w:w="7088" w:type="dxa"/>
          </w:tcPr>
          <w:p w14:paraId="4F2FC5DB" w14:textId="77777777" w:rsidR="009A0E53" w:rsidRDefault="00000000">
            <w:pPr>
              <w:pStyle w:val="TableText"/>
              <w:suppressLineNumbers/>
              <w:rPr>
                <w:lang w:val="en-GB"/>
              </w:rPr>
            </w:pPr>
            <w:r w:rsidRPr="00B42448">
              <w:rPr>
                <w:lang w:val="en-GB"/>
              </w:rPr>
              <w:t>Das Interview wurde im Büro der befragten Person geführt. Die befragte Person war entspannt, offen und interessiert am Gespräch.</w:t>
            </w:r>
          </w:p>
        </w:tc>
      </w:tr>
      <w:tr w:rsidR="00131368" w:rsidRPr="007F2DF1" w14:paraId="27A351D1" w14:textId="77777777" w:rsidTr="00131368">
        <w:tc>
          <w:tcPr>
            <w:tcW w:w="1843" w:type="dxa"/>
            <w:tcBorders>
              <w:bottom w:val="single" w:sz="4" w:space="0" w:color="auto"/>
            </w:tcBorders>
          </w:tcPr>
          <w:p w14:paraId="3043ECFE" w14:textId="77777777" w:rsidR="009A0E53" w:rsidRDefault="00000000">
            <w:pPr>
              <w:pStyle w:val="TableTitle"/>
              <w:suppressLineNumbers/>
              <w:rPr>
                <w:lang w:val="en-GB"/>
              </w:rPr>
            </w:pPr>
            <w:r w:rsidRPr="007F2DF1">
              <w:rPr>
                <w:lang w:val="en-GB"/>
              </w:rPr>
              <w:t>Bemerkung:</w:t>
            </w:r>
          </w:p>
        </w:tc>
        <w:tc>
          <w:tcPr>
            <w:tcW w:w="7088" w:type="dxa"/>
            <w:tcBorders>
              <w:bottom w:val="single" w:sz="4" w:space="0" w:color="auto"/>
            </w:tcBorders>
          </w:tcPr>
          <w:p w14:paraId="38E79747" w14:textId="77777777" w:rsidR="009A0E53" w:rsidRDefault="00000000">
            <w:pPr>
              <w:pStyle w:val="TableText"/>
              <w:suppressLineNumbers/>
              <w:rPr>
                <w:lang w:val="en-GB"/>
              </w:rPr>
            </w:pPr>
            <w:r w:rsidRPr="00B42448">
              <w:rPr>
                <w:lang w:val="en-GB"/>
              </w:rPr>
              <w:t xml:space="preserve">Die Abschrift des Interviews ist gekürzt. Die vollständige Audioaufnahme ist </w:t>
            </w:r>
            <w:r w:rsidR="00830ABA">
              <w:rPr>
                <w:lang w:val="en-GB"/>
              </w:rPr>
              <w:t xml:space="preserve">elektronisch </w:t>
            </w:r>
            <w:r w:rsidRPr="00B42448">
              <w:rPr>
                <w:lang w:val="en-GB"/>
              </w:rPr>
              <w:t>verfügbar.</w:t>
            </w:r>
          </w:p>
        </w:tc>
      </w:tr>
    </w:tbl>
    <w:p w14:paraId="3F867C4B" w14:textId="77777777" w:rsidR="00070DB2" w:rsidRPr="007F2DF1" w:rsidRDefault="00070DB2" w:rsidP="00FA48B9">
      <w:pPr>
        <w:suppressLineNumbers/>
      </w:pPr>
    </w:p>
    <w:p w14:paraId="255B1A05" w14:textId="77777777" w:rsidR="009A0E53" w:rsidRDefault="00000000">
      <w:pPr>
        <w:pStyle w:val="InterviewQuestion"/>
        <w:rPr>
          <w:lang w:val="en-GB"/>
        </w:rPr>
      </w:pPr>
      <w:r w:rsidRPr="007F2DF1">
        <w:rPr>
          <w:lang w:val="en-GB"/>
        </w:rPr>
        <w:t xml:space="preserve">Interviewer Frage </w:t>
      </w:r>
      <w:r w:rsidR="00DB0740">
        <w:rPr>
          <w:lang w:val="en-GB"/>
        </w:rPr>
        <w:t>1</w:t>
      </w:r>
    </w:p>
    <w:p w14:paraId="33020450" w14:textId="77777777" w:rsidR="009A0E53" w:rsidRDefault="00000000">
      <w:pPr>
        <w:pStyle w:val="InterviewAnswer"/>
        <w:rPr>
          <w:lang w:val="en-GB"/>
        </w:rPr>
      </w:pPr>
      <w:r w:rsidRPr="007F2DF1">
        <w:rPr>
          <w:lang w:val="en-GB"/>
        </w:rPr>
        <w:t>Antwort des Befragten</w:t>
      </w:r>
    </w:p>
    <w:p w14:paraId="6F6C4A60" w14:textId="77777777" w:rsidR="005E5667" w:rsidRPr="007F2DF1" w:rsidRDefault="005E5667" w:rsidP="005E5667">
      <w:pPr>
        <w:pStyle w:val="InterviewAnswer"/>
        <w:rPr>
          <w:lang w:val="en-GB"/>
        </w:rPr>
      </w:pPr>
    </w:p>
    <w:p w14:paraId="286E327F" w14:textId="77777777" w:rsidR="005E5667" w:rsidRPr="007F2DF1" w:rsidRDefault="005E5667" w:rsidP="005E5667">
      <w:pPr>
        <w:pStyle w:val="InterviewAnswer"/>
        <w:rPr>
          <w:lang w:val="en-GB"/>
        </w:rPr>
      </w:pPr>
    </w:p>
    <w:p w14:paraId="26940216" w14:textId="77777777" w:rsidR="005E5667" w:rsidRPr="007F2DF1" w:rsidRDefault="005E5667" w:rsidP="005E5667">
      <w:pPr>
        <w:pStyle w:val="InterviewAnswer"/>
        <w:rPr>
          <w:lang w:val="en-GB"/>
        </w:rPr>
      </w:pPr>
    </w:p>
    <w:p w14:paraId="1720D891" w14:textId="77777777" w:rsidR="009A0E53" w:rsidRDefault="00000000">
      <w:pPr>
        <w:pStyle w:val="InterviewQuestion"/>
        <w:rPr>
          <w:lang w:val="en-GB"/>
        </w:rPr>
      </w:pPr>
      <w:r w:rsidRPr="007F2DF1">
        <w:rPr>
          <w:lang w:val="en-GB"/>
        </w:rPr>
        <w:t xml:space="preserve">Frage </w:t>
      </w:r>
      <w:r w:rsidR="00DB0740">
        <w:rPr>
          <w:lang w:val="en-GB"/>
        </w:rPr>
        <w:t xml:space="preserve">2 </w:t>
      </w:r>
      <w:r w:rsidRPr="007F2DF1">
        <w:rPr>
          <w:lang w:val="en-GB"/>
        </w:rPr>
        <w:t>des Interviewers</w:t>
      </w:r>
    </w:p>
    <w:p w14:paraId="6220EC98" w14:textId="77777777" w:rsidR="009A0E53" w:rsidRDefault="00000000">
      <w:pPr>
        <w:pStyle w:val="InterviewAnswer"/>
        <w:rPr>
          <w:lang w:val="en-GB"/>
        </w:rPr>
      </w:pPr>
      <w:r w:rsidRPr="007F2DF1">
        <w:rPr>
          <w:lang w:val="en-GB"/>
        </w:rPr>
        <w:t>Antwort des Befragten</w:t>
      </w:r>
    </w:p>
    <w:p w14:paraId="24216CB8" w14:textId="77777777" w:rsidR="005E5667" w:rsidRPr="007F2DF1" w:rsidRDefault="005E5667" w:rsidP="005E5667">
      <w:pPr>
        <w:pStyle w:val="InterviewAnswer"/>
        <w:rPr>
          <w:lang w:val="en-GB"/>
        </w:rPr>
      </w:pPr>
    </w:p>
    <w:p w14:paraId="31549F18" w14:textId="77777777" w:rsidR="005E5667" w:rsidRPr="007F2DF1" w:rsidRDefault="005E5667" w:rsidP="005E5667">
      <w:pPr>
        <w:pStyle w:val="InterviewAnswer"/>
        <w:rPr>
          <w:lang w:val="en-GB"/>
        </w:rPr>
      </w:pPr>
    </w:p>
    <w:p w14:paraId="166823CD" w14:textId="77777777" w:rsidR="005E5667" w:rsidRPr="007F2DF1" w:rsidRDefault="005E5667" w:rsidP="005E5667">
      <w:pPr>
        <w:pStyle w:val="InterviewAnswer"/>
        <w:rPr>
          <w:lang w:val="en-GB"/>
        </w:rPr>
      </w:pPr>
    </w:p>
    <w:p w14:paraId="34323F46" w14:textId="77777777" w:rsidR="00554CAD" w:rsidRDefault="00554CAD" w:rsidP="00554CAD"/>
    <w:p w14:paraId="06B22511" w14:textId="77777777" w:rsidR="00DB0740" w:rsidRDefault="00DB0740" w:rsidP="00554CAD"/>
    <w:p w14:paraId="7B44BF56" w14:textId="77777777" w:rsidR="00DB0740" w:rsidRDefault="00DB0740" w:rsidP="00554CAD"/>
    <w:p w14:paraId="176D2EFF" w14:textId="77777777" w:rsidR="00DB0740" w:rsidRDefault="00DB0740" w:rsidP="00554CAD"/>
    <w:p w14:paraId="52B09DB7" w14:textId="77777777" w:rsidR="00DB0740" w:rsidRDefault="00DB0740" w:rsidP="00554CAD"/>
    <w:p w14:paraId="5C9F4E58" w14:textId="77777777" w:rsidR="00DB0740" w:rsidRDefault="00DB0740" w:rsidP="00554CAD"/>
    <w:p w14:paraId="668D7024" w14:textId="77777777" w:rsidR="00DB0740" w:rsidRDefault="00DB0740" w:rsidP="00554CAD"/>
    <w:p w14:paraId="5B13FDAD" w14:textId="77777777" w:rsidR="00DB0740" w:rsidRDefault="00DB0740" w:rsidP="00554CAD"/>
    <w:p w14:paraId="28F7C591" w14:textId="77777777" w:rsidR="00131368" w:rsidRPr="007F2DF1" w:rsidRDefault="00131368" w:rsidP="00554CAD">
      <w:pPr>
        <w:sectPr w:rsidR="00131368" w:rsidRPr="007F2DF1" w:rsidSect="00463671">
          <w:headerReference w:type="even" r:id="rId24"/>
          <w:headerReference w:type="default" r:id="rId25"/>
          <w:footerReference w:type="default" r:id="rId26"/>
          <w:headerReference w:type="first" r:id="rId27"/>
          <w:pgSz w:w="11906" w:h="16838" w:code="9"/>
          <w:pgMar w:top="1418" w:right="1418" w:bottom="1418" w:left="1418" w:header="720" w:footer="0" w:gutter="284"/>
          <w:lnNumType w:countBy="1" w:restart="newSection"/>
          <w:cols w:space="720"/>
          <w:docGrid w:linePitch="326"/>
        </w:sectPr>
      </w:pPr>
    </w:p>
    <w:p w14:paraId="44631ED9" w14:textId="77777777" w:rsidR="00CA23CE" w:rsidRPr="007F2DF1" w:rsidRDefault="00CA23CE" w:rsidP="00D33968"/>
    <w:p w14:paraId="29A33623" w14:textId="77777777" w:rsidR="002E58F2" w:rsidRPr="007F2DF1" w:rsidRDefault="002E58F2" w:rsidP="00D33968">
      <w:bookmarkStart w:id="95" w:name="_Hlk520277284"/>
    </w:p>
    <w:p w14:paraId="7560A53E" w14:textId="77777777" w:rsidR="002E58F2" w:rsidRPr="007F2DF1" w:rsidRDefault="002E58F2" w:rsidP="00D33968"/>
    <w:p w14:paraId="17B03523" w14:textId="77777777" w:rsidR="002E58F2" w:rsidRPr="007F2DF1" w:rsidRDefault="002E58F2" w:rsidP="00D33968"/>
    <w:p w14:paraId="5DF32BB2" w14:textId="77777777" w:rsidR="005A6EF0" w:rsidRPr="007F2DF1" w:rsidRDefault="005A6EF0" w:rsidP="00D33968"/>
    <w:p w14:paraId="54E03D67" w14:textId="77777777" w:rsidR="002E58F2" w:rsidRPr="007F2DF1" w:rsidRDefault="002E58F2" w:rsidP="00D33968"/>
    <w:p w14:paraId="39A08E48" w14:textId="77777777" w:rsidR="002E58F2" w:rsidRPr="007F2DF1" w:rsidRDefault="002E58F2" w:rsidP="00D33968"/>
    <w:p w14:paraId="5F7F2F47" w14:textId="77777777" w:rsidR="009A0E53" w:rsidRDefault="00000000">
      <w:pPr>
        <w:pStyle w:val="DeclarationTitle"/>
      </w:pPr>
      <w:r w:rsidRPr="000103B2">
        <w:t>Erklärung der Echtheit</w:t>
      </w:r>
    </w:p>
    <w:tbl>
      <w:tblPr>
        <w:tblStyle w:val="Tabellenraster"/>
        <w:tblW w:w="0" w:type="auto"/>
        <w:tblLook w:val="04A0" w:firstRow="1" w:lastRow="0" w:firstColumn="1" w:lastColumn="0" w:noHBand="0" w:noVBand="1"/>
      </w:tblPr>
      <w:tblGrid>
        <w:gridCol w:w="4106"/>
        <w:gridCol w:w="567"/>
        <w:gridCol w:w="4103"/>
      </w:tblGrid>
      <w:tr w:rsidR="000103B2" w14:paraId="5E7680B1" w14:textId="77777777" w:rsidTr="000103B2">
        <w:trPr>
          <w:trHeight w:val="4102"/>
        </w:trPr>
        <w:tc>
          <w:tcPr>
            <w:tcW w:w="8776" w:type="dxa"/>
            <w:gridSpan w:val="3"/>
            <w:tcBorders>
              <w:top w:val="nil"/>
              <w:left w:val="nil"/>
              <w:bottom w:val="nil"/>
              <w:right w:val="nil"/>
            </w:tcBorders>
          </w:tcPr>
          <w:p w14:paraId="2D45AFCE" w14:textId="77777777" w:rsidR="009A0E53" w:rsidRDefault="00000000">
            <w:pPr>
              <w:pStyle w:val="DeclarationText"/>
            </w:pPr>
            <w:r w:rsidRPr="000103B2">
              <w:t>Hiermit erkläre ich, dass ich diese Bachelor-/Masterarbeit selbständig und ohne fremde Hilfe angefertigt habe. Ich habe nur die angegebenen Quellen und Hilfsmittel benutzt und alle Quellen angegeben, denen ich Text und Inhalt entnommen habe. Diese Arbeit oder Teile davon wurden noch nie einem anderen Prüfungsausschuss vorgelegt. Ich erkläre mich mit einer Plagiatsprüfung meiner Arbeit durch einen Plagiatserkennungsdienst einverstanden.</w:t>
            </w:r>
          </w:p>
          <w:p w14:paraId="657632B9" w14:textId="77777777" w:rsidR="000103B2" w:rsidRDefault="000103B2" w:rsidP="000103B2">
            <w:pPr>
              <w:pStyle w:val="DeclarationText"/>
            </w:pPr>
          </w:p>
          <w:p w14:paraId="0284C897" w14:textId="77777777" w:rsidR="000103B2" w:rsidRDefault="000103B2" w:rsidP="000103B2">
            <w:pPr>
              <w:pStyle w:val="DeclarationText"/>
            </w:pPr>
          </w:p>
          <w:p w14:paraId="3B0FF31E" w14:textId="77777777" w:rsidR="000103B2" w:rsidRDefault="000103B2" w:rsidP="000103B2">
            <w:pPr>
              <w:pStyle w:val="DeclarationText"/>
            </w:pPr>
          </w:p>
          <w:p w14:paraId="6DEE8A75" w14:textId="77777777" w:rsidR="000103B2" w:rsidRDefault="000103B2" w:rsidP="000103B2">
            <w:pPr>
              <w:pStyle w:val="DeclarationText"/>
            </w:pPr>
          </w:p>
          <w:p w14:paraId="7342A310" w14:textId="77777777" w:rsidR="000103B2" w:rsidRDefault="000103B2" w:rsidP="000103B2">
            <w:pPr>
              <w:pStyle w:val="DeclarationTitle"/>
            </w:pPr>
          </w:p>
        </w:tc>
      </w:tr>
      <w:tr w:rsidR="000103B2" w14:paraId="34A580B1" w14:textId="77777777" w:rsidTr="000103B2">
        <w:tc>
          <w:tcPr>
            <w:tcW w:w="4106" w:type="dxa"/>
            <w:tcBorders>
              <w:top w:val="single" w:sz="4" w:space="0" w:color="auto"/>
              <w:left w:val="nil"/>
              <w:bottom w:val="nil"/>
              <w:right w:val="nil"/>
            </w:tcBorders>
          </w:tcPr>
          <w:p w14:paraId="0333E517" w14:textId="77777777" w:rsidR="009A0E53" w:rsidRDefault="00000000">
            <w:pPr>
              <w:pStyle w:val="DeclarationText"/>
            </w:pPr>
            <w:r w:rsidRPr="007B1F34">
              <w:t>Ort, Datum</w:t>
            </w:r>
          </w:p>
        </w:tc>
        <w:tc>
          <w:tcPr>
            <w:tcW w:w="567" w:type="dxa"/>
            <w:tcBorders>
              <w:top w:val="nil"/>
              <w:left w:val="nil"/>
              <w:bottom w:val="nil"/>
              <w:right w:val="nil"/>
            </w:tcBorders>
          </w:tcPr>
          <w:p w14:paraId="78E84E36" w14:textId="77777777" w:rsidR="000103B2" w:rsidRPr="007B1F34" w:rsidRDefault="000103B2" w:rsidP="007B1F34">
            <w:pPr>
              <w:pStyle w:val="DeclarationText"/>
            </w:pPr>
          </w:p>
        </w:tc>
        <w:tc>
          <w:tcPr>
            <w:tcW w:w="4103" w:type="dxa"/>
            <w:tcBorders>
              <w:top w:val="single" w:sz="4" w:space="0" w:color="auto"/>
              <w:left w:val="nil"/>
              <w:bottom w:val="nil"/>
              <w:right w:val="nil"/>
            </w:tcBorders>
          </w:tcPr>
          <w:p w14:paraId="030D69EE" w14:textId="77777777" w:rsidR="009A0E53" w:rsidRDefault="00000000">
            <w:pPr>
              <w:pStyle w:val="DeclarationText"/>
            </w:pPr>
            <w:r w:rsidRPr="007B1F34">
              <w:t>Unterschrift</w:t>
            </w:r>
          </w:p>
        </w:tc>
      </w:tr>
      <w:bookmarkEnd w:id="95"/>
    </w:tbl>
    <w:p w14:paraId="4C46C6BE" w14:textId="77777777" w:rsidR="002E58F2" w:rsidRPr="007F2DF1" w:rsidRDefault="002E58F2" w:rsidP="000103B2">
      <w:pPr>
        <w:pStyle w:val="DeclarationTitle"/>
      </w:pPr>
    </w:p>
    <w:sectPr w:rsidR="002E58F2" w:rsidRPr="007F2DF1" w:rsidSect="00463671">
      <w:headerReference w:type="even" r:id="rId28"/>
      <w:headerReference w:type="default" r:id="rId29"/>
      <w:footerReference w:type="default" r:id="rId30"/>
      <w:headerReference w:type="first" r:id="rId31"/>
      <w:pgSz w:w="11906" w:h="16838" w:code="9"/>
      <w:pgMar w:top="1418" w:right="1418" w:bottom="1418" w:left="1418" w:header="720" w:footer="0" w:gutter="28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0993F" w14:textId="77777777" w:rsidR="00A7694F" w:rsidRDefault="00A7694F" w:rsidP="0029608C">
      <w:r>
        <w:separator/>
      </w:r>
    </w:p>
    <w:p w14:paraId="4F43C98C" w14:textId="77777777" w:rsidR="00A7694F" w:rsidRDefault="00A7694F" w:rsidP="0029608C"/>
    <w:p w14:paraId="7697DA85" w14:textId="77777777" w:rsidR="00A7694F" w:rsidRDefault="00A7694F"/>
  </w:endnote>
  <w:endnote w:type="continuationSeparator" w:id="0">
    <w:p w14:paraId="375B2E4A" w14:textId="77777777" w:rsidR="00A7694F" w:rsidRDefault="00A7694F" w:rsidP="0029608C">
      <w:r>
        <w:continuationSeparator/>
      </w:r>
    </w:p>
    <w:p w14:paraId="400BA633" w14:textId="77777777" w:rsidR="00A7694F" w:rsidRDefault="00A7694F" w:rsidP="0029608C"/>
    <w:p w14:paraId="19F3B9C9" w14:textId="77777777" w:rsidR="00A7694F" w:rsidRDefault="00A76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9578183"/>
      <w:docPartObj>
        <w:docPartGallery w:val="Page Numbers (Bottom of Page)"/>
        <w:docPartUnique/>
      </w:docPartObj>
    </w:sdtPr>
    <w:sdtContent>
      <w:p w14:paraId="65E048D3" w14:textId="77777777" w:rsidR="009A0E53" w:rsidRDefault="00000000">
        <w:pPr>
          <w:pStyle w:val="Fuzeile"/>
        </w:pPr>
        <w:r>
          <w:fldChar w:fldCharType="begin"/>
        </w:r>
        <w:r>
          <w:instrText>PAGE   \* MERGEFORMAT</w:instrText>
        </w:r>
        <w:r>
          <w:fldChar w:fldCharType="separate"/>
        </w:r>
        <w:r w:rsidRPr="00133F32">
          <w:t>v</w:t>
        </w:r>
        <w:r>
          <w:fldChar w:fldCharType="end"/>
        </w:r>
      </w:p>
    </w:sdtContent>
  </w:sdt>
  <w:p w14:paraId="6856C2CE" w14:textId="77777777" w:rsidR="00777805" w:rsidRDefault="0077780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2510140"/>
      <w:docPartObj>
        <w:docPartGallery w:val="Page Numbers (Bottom of Page)"/>
        <w:docPartUnique/>
      </w:docPartObj>
    </w:sdtPr>
    <w:sdtContent>
      <w:p w14:paraId="47F12312" w14:textId="77777777" w:rsidR="009A0E53"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08DB53F1" w14:textId="77777777" w:rsidR="00777805" w:rsidRDefault="007778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C4471" w14:textId="77777777" w:rsidR="009A0E53" w:rsidRDefault="00000000">
    <w:pPr>
      <w:pStyle w:val="Fuzeile"/>
    </w:pPr>
    <w:r>
      <w:t>Hemmer: Hinweise zu Seminararbeiten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9079796"/>
      <w:docPartObj>
        <w:docPartGallery w:val="Page Numbers (Bottom of Page)"/>
        <w:docPartUnique/>
      </w:docPartObj>
    </w:sdtPr>
    <w:sdtContent>
      <w:p w14:paraId="0267269F" w14:textId="77777777" w:rsidR="009A0E53"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4A41437B" w14:textId="77777777" w:rsidR="00777805" w:rsidRDefault="0077780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316342"/>
      <w:docPartObj>
        <w:docPartGallery w:val="Page Numbers (Bottom of Page)"/>
        <w:docPartUnique/>
      </w:docPartObj>
    </w:sdtPr>
    <w:sdtContent>
      <w:p w14:paraId="522668FE" w14:textId="77777777" w:rsidR="009A0E53"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2696A813" w14:textId="77777777" w:rsidR="00777805" w:rsidRDefault="0077780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412289"/>
      <w:docPartObj>
        <w:docPartGallery w:val="Page Numbers (Bottom of Page)"/>
        <w:docPartUnique/>
      </w:docPartObj>
    </w:sdtPr>
    <w:sdtContent>
      <w:p w14:paraId="4FF43AA9" w14:textId="77777777" w:rsidR="009A0E53"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677B3D6F" w14:textId="77777777" w:rsidR="00777805" w:rsidRDefault="0077780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E0EB" w14:textId="77777777" w:rsidR="00777805" w:rsidRPr="00BC4209" w:rsidRDefault="00777805" w:rsidP="003F4C82">
    <w:pPr>
      <w:pStyle w:val="Fuzeile"/>
    </w:pPr>
  </w:p>
  <w:p w14:paraId="01E569B9" w14:textId="77777777" w:rsidR="00777805" w:rsidRDefault="007778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C07BF" w14:textId="77777777" w:rsidR="00A7694F" w:rsidRDefault="00A7694F" w:rsidP="0029608C">
      <w:r>
        <w:separator/>
      </w:r>
    </w:p>
  </w:footnote>
  <w:footnote w:type="continuationSeparator" w:id="0">
    <w:p w14:paraId="4558CB3B" w14:textId="77777777" w:rsidR="00A7694F" w:rsidRDefault="00A7694F" w:rsidP="0029608C">
      <w:r>
        <w:continuationSeparator/>
      </w:r>
    </w:p>
    <w:p w14:paraId="7A7980AE" w14:textId="77777777" w:rsidR="00A7694F" w:rsidRDefault="00A7694F" w:rsidP="0029608C"/>
    <w:p w14:paraId="224A82C8" w14:textId="77777777" w:rsidR="00A7694F" w:rsidRDefault="00A7694F"/>
  </w:footnote>
  <w:footnote w:id="1">
    <w:p w14:paraId="3A37476C" w14:textId="77777777" w:rsidR="009A0E53" w:rsidRDefault="00000000">
      <w:pPr>
        <w:pStyle w:val="Funotentext"/>
      </w:pPr>
      <w:r>
        <w:rPr>
          <w:rStyle w:val="Funotenzeichen"/>
        </w:rPr>
        <w:footnoteRef/>
      </w:r>
      <w:r>
        <w:t xml:space="preserve"> </w:t>
      </w:r>
      <w:sdt>
        <w:sdtPr>
          <w:id w:val="-1368900897"/>
          <w:citation/>
        </w:sdtPr>
        <w:sdtContent>
          <w:r>
            <w:fldChar w:fldCharType="begin"/>
          </w:r>
          <w:r w:rsidRPr="00EA6D28">
            <w:instrText xml:space="preserve">CITATION Gur18 \p 181 \l 1031 </w:instrText>
          </w:r>
          <w:r>
            <w:fldChar w:fldCharType="separate"/>
          </w:r>
          <w:r w:rsidR="007B1F34">
            <w:rPr>
              <w:noProof/>
            </w:rPr>
            <w:t>(Gurevitch et al., 2018, S. 181)</w:t>
          </w:r>
          <w:r>
            <w:fldChar w:fldCharType="end"/>
          </w:r>
        </w:sdtContent>
      </w:sdt>
    </w:p>
  </w:footnote>
  <w:footnote w:id="2">
    <w:p w14:paraId="75BBD305" w14:textId="77777777" w:rsidR="009A0E53" w:rsidRDefault="00000000">
      <w:pPr>
        <w:pStyle w:val="Funotentext"/>
      </w:pPr>
      <w:r>
        <w:rPr>
          <w:rStyle w:val="Funotenzeichen"/>
        </w:rPr>
        <w:footnoteRef/>
      </w:r>
      <w:r>
        <w:t xml:space="preserve"> </w:t>
      </w:r>
      <w:sdt>
        <w:sdtPr>
          <w:id w:val="-2046756233"/>
          <w:citation/>
        </w:sdtPr>
        <w:sdtContent>
          <w:r>
            <w:fldChar w:fldCharType="begin"/>
          </w:r>
          <w:r>
            <w:instrText xml:space="preserve">CITATION Bla10 \p 228 \f "cf. " \l 1031 </w:instrText>
          </w:r>
          <w:r>
            <w:fldChar w:fldCharType="separate"/>
          </w:r>
          <w:r w:rsidR="007B1F34">
            <w:rPr>
              <w:noProof/>
            </w:rPr>
            <w:t>(vgl. Blaxter et al., 2010, S. 228)</w:t>
          </w:r>
          <w:r>
            <w:fldChar w:fldCharType="end"/>
          </w:r>
        </w:sdtContent>
      </w:sdt>
    </w:p>
  </w:footnote>
  <w:footnote w:id="3">
    <w:p w14:paraId="419B7063" w14:textId="77777777" w:rsidR="009A0E53" w:rsidRDefault="00000000">
      <w:pPr>
        <w:pStyle w:val="Funotentext"/>
        <w:rPr>
          <w:lang w:val="de-DE"/>
        </w:rPr>
      </w:pPr>
      <w:r>
        <w:rPr>
          <w:rStyle w:val="Funotenzeichen"/>
        </w:rPr>
        <w:footnoteRef/>
      </w:r>
      <w:r>
        <w:rPr>
          <w:lang w:val="de-DE"/>
        </w:rPr>
        <w:t xml:space="preserve"> Zitierung der Tabelle</w:t>
      </w:r>
    </w:p>
  </w:footnote>
  <w:footnote w:id="4">
    <w:p w14:paraId="03334C54" w14:textId="77777777" w:rsidR="009A0E53" w:rsidRDefault="00000000">
      <w:pPr>
        <w:pStyle w:val="Funotentext"/>
        <w:rPr>
          <w:lang w:val="de-DE"/>
        </w:rPr>
      </w:pPr>
      <w:r>
        <w:rPr>
          <w:rStyle w:val="Funotenzeichen"/>
        </w:rPr>
        <w:footnoteRef/>
      </w:r>
      <w:r>
        <w:t xml:space="preserve"> Abbildung Zitierung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107BA" w14:textId="77777777" w:rsidR="00777805" w:rsidRPr="00133F32" w:rsidRDefault="00777805" w:rsidP="00133F32">
    <w:pPr>
      <w:jc w:val="right"/>
    </w:pPr>
    <w:r>
      <w:rPr>
        <w:noProof/>
      </w:rPr>
      <w:drawing>
        <wp:inline distT="0" distB="0" distL="0" distR="0" wp14:anchorId="3D1C45C9" wp14:editId="00AE1554">
          <wp:extent cx="1708150" cy="759716"/>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D614C" w14:textId="77777777" w:rsidR="00777805" w:rsidRDefault="00777805"/>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787CC" w14:textId="77777777" w:rsidR="00777805" w:rsidRDefault="00777805"/>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2B896" w14:textId="77777777" w:rsidR="00777805" w:rsidRDefault="00777805"/>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2919C" w14:textId="77777777" w:rsidR="00777805" w:rsidRDefault="00777805"/>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2C1B3" w14:textId="77777777" w:rsidR="00777805" w:rsidRDefault="00777805"/>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3419B" w14:textId="77777777" w:rsidR="00777805" w:rsidRPr="00133F32" w:rsidRDefault="00777805" w:rsidP="00FA48B9">
    <w:pPr>
      <w:jc w:val="right"/>
    </w:pPr>
    <w:r>
      <w:rPr>
        <w:noProof/>
      </w:rPr>
      <w:drawing>
        <wp:inline distT="0" distB="0" distL="0" distR="0" wp14:anchorId="3174DACF" wp14:editId="6AFAFFE1">
          <wp:extent cx="1708150" cy="75971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7F136" w14:textId="77777777" w:rsidR="00777805" w:rsidRDefault="007778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5691" w14:textId="77777777" w:rsidR="00777805" w:rsidRDefault="007778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4DB4B" w14:textId="77777777" w:rsidR="00777805" w:rsidRDefault="0077780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37AE0" w14:textId="77777777" w:rsidR="00777805" w:rsidRDefault="0077780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A4EDB" w14:textId="77777777" w:rsidR="00777805" w:rsidRDefault="0077780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E82EF" w14:textId="77777777" w:rsidR="00777805" w:rsidRDefault="0077780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191B0" w14:textId="77777777" w:rsidR="00777805" w:rsidRDefault="0077780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00A7B" w14:textId="77777777" w:rsidR="00777805" w:rsidRDefault="0077780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34CE0" w14:textId="77777777" w:rsidR="00777805" w:rsidRDefault="007778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8394EE9"/>
    <w:multiLevelType w:val="hybridMultilevel"/>
    <w:tmpl w:val="264A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80563C"/>
    <w:multiLevelType w:val="multilevel"/>
    <w:tmpl w:val="A9A012DE"/>
    <w:lvl w:ilvl="0">
      <w:start w:val="1"/>
      <w:numFmt w:val="upperLetter"/>
      <w:pStyle w:val="berschrift5"/>
      <w:lvlText w:val="Appendix %1."/>
      <w:lvlJc w:val="left"/>
      <w:pPr>
        <w:ind w:left="360" w:hanging="360"/>
      </w:pPr>
    </w:lvl>
    <w:lvl w:ilvl="1">
      <w:start w:val="1"/>
      <w:numFmt w:val="decimal"/>
      <w:pStyle w:val="berschrift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enabsatz"/>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CDC3173"/>
    <w:multiLevelType w:val="multilevel"/>
    <w:tmpl w:val="393ADF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B536A30"/>
    <w:multiLevelType w:val="hybridMultilevel"/>
    <w:tmpl w:val="025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5"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1899757">
    <w:abstractNumId w:val="9"/>
  </w:num>
  <w:num w:numId="2" w16cid:durableId="37828935">
    <w:abstractNumId w:val="29"/>
  </w:num>
  <w:num w:numId="3" w16cid:durableId="474567468">
    <w:abstractNumId w:val="23"/>
  </w:num>
  <w:num w:numId="4" w16cid:durableId="73476041">
    <w:abstractNumId w:val="27"/>
  </w:num>
  <w:num w:numId="5" w16cid:durableId="304087426">
    <w:abstractNumId w:val="26"/>
  </w:num>
  <w:num w:numId="6" w16cid:durableId="1058357660">
    <w:abstractNumId w:val="31"/>
  </w:num>
  <w:num w:numId="7" w16cid:durableId="1896239540">
    <w:abstractNumId w:val="30"/>
  </w:num>
  <w:num w:numId="8" w16cid:durableId="621813467">
    <w:abstractNumId w:val="24"/>
  </w:num>
  <w:num w:numId="9" w16cid:durableId="1556504979">
    <w:abstractNumId w:val="35"/>
  </w:num>
  <w:num w:numId="10" w16cid:durableId="539363756">
    <w:abstractNumId w:val="28"/>
  </w:num>
  <w:num w:numId="11" w16cid:durableId="1664043298">
    <w:abstractNumId w:val="36"/>
  </w:num>
  <w:num w:numId="12" w16cid:durableId="478155465">
    <w:abstractNumId w:val="33"/>
  </w:num>
  <w:num w:numId="13" w16cid:durableId="1043673304">
    <w:abstractNumId w:val="7"/>
  </w:num>
  <w:num w:numId="14" w16cid:durableId="805855312">
    <w:abstractNumId w:val="6"/>
  </w:num>
  <w:num w:numId="15" w16cid:durableId="1133594361">
    <w:abstractNumId w:val="5"/>
  </w:num>
  <w:num w:numId="16" w16cid:durableId="1186872224">
    <w:abstractNumId w:val="4"/>
  </w:num>
  <w:num w:numId="17" w16cid:durableId="32003753">
    <w:abstractNumId w:val="8"/>
  </w:num>
  <w:num w:numId="18" w16cid:durableId="132140715">
    <w:abstractNumId w:val="3"/>
  </w:num>
  <w:num w:numId="19" w16cid:durableId="1246693848">
    <w:abstractNumId w:val="2"/>
  </w:num>
  <w:num w:numId="20" w16cid:durableId="1493597613">
    <w:abstractNumId w:val="1"/>
  </w:num>
  <w:num w:numId="21" w16cid:durableId="460155872">
    <w:abstractNumId w:val="0"/>
  </w:num>
  <w:num w:numId="22" w16cid:durableId="1524246541">
    <w:abstractNumId w:val="34"/>
  </w:num>
  <w:num w:numId="23" w16cid:durableId="502359451">
    <w:abstractNumId w:val="37"/>
  </w:num>
  <w:num w:numId="24" w16cid:durableId="2031682264">
    <w:abstractNumId w:val="25"/>
  </w:num>
  <w:num w:numId="25" w16cid:durableId="1397391096">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1CB7"/>
    <w:rsid w:val="0000225C"/>
    <w:rsid w:val="000033C9"/>
    <w:rsid w:val="00003713"/>
    <w:rsid w:val="000038C1"/>
    <w:rsid w:val="000042C9"/>
    <w:rsid w:val="00006CF5"/>
    <w:rsid w:val="00007CA5"/>
    <w:rsid w:val="0001034B"/>
    <w:rsid w:val="000103B2"/>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6A75"/>
    <w:rsid w:val="00066B21"/>
    <w:rsid w:val="00066C90"/>
    <w:rsid w:val="00067B32"/>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24DA"/>
    <w:rsid w:val="00103E79"/>
    <w:rsid w:val="001041F7"/>
    <w:rsid w:val="0010429E"/>
    <w:rsid w:val="0010491D"/>
    <w:rsid w:val="00104A64"/>
    <w:rsid w:val="0010713E"/>
    <w:rsid w:val="00107D62"/>
    <w:rsid w:val="00107D81"/>
    <w:rsid w:val="001115EF"/>
    <w:rsid w:val="00111E59"/>
    <w:rsid w:val="00111F13"/>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61"/>
    <w:rsid w:val="0013568E"/>
    <w:rsid w:val="00136621"/>
    <w:rsid w:val="00136FC1"/>
    <w:rsid w:val="001402CE"/>
    <w:rsid w:val="00140A62"/>
    <w:rsid w:val="00140D78"/>
    <w:rsid w:val="00140D8A"/>
    <w:rsid w:val="001411FF"/>
    <w:rsid w:val="00142994"/>
    <w:rsid w:val="00142F25"/>
    <w:rsid w:val="00143283"/>
    <w:rsid w:val="00144238"/>
    <w:rsid w:val="001455F3"/>
    <w:rsid w:val="0014664C"/>
    <w:rsid w:val="001471C1"/>
    <w:rsid w:val="0014729F"/>
    <w:rsid w:val="00150359"/>
    <w:rsid w:val="00151E10"/>
    <w:rsid w:val="00152219"/>
    <w:rsid w:val="001528A8"/>
    <w:rsid w:val="00152A76"/>
    <w:rsid w:val="00153C86"/>
    <w:rsid w:val="001543B7"/>
    <w:rsid w:val="001545D0"/>
    <w:rsid w:val="0015497B"/>
    <w:rsid w:val="001549A4"/>
    <w:rsid w:val="00155AB1"/>
    <w:rsid w:val="00157DD9"/>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67EBF"/>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ADA"/>
    <w:rsid w:val="00186CCA"/>
    <w:rsid w:val="00186E8A"/>
    <w:rsid w:val="0018736F"/>
    <w:rsid w:val="001876E3"/>
    <w:rsid w:val="00190EE8"/>
    <w:rsid w:val="0019131F"/>
    <w:rsid w:val="00193101"/>
    <w:rsid w:val="00193583"/>
    <w:rsid w:val="001937C1"/>
    <w:rsid w:val="00193C29"/>
    <w:rsid w:val="00194BC8"/>
    <w:rsid w:val="00195198"/>
    <w:rsid w:val="00196006"/>
    <w:rsid w:val="00196504"/>
    <w:rsid w:val="00196FCA"/>
    <w:rsid w:val="0019767D"/>
    <w:rsid w:val="0019782A"/>
    <w:rsid w:val="001A0851"/>
    <w:rsid w:val="001A0DA7"/>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61"/>
    <w:rsid w:val="001C14F4"/>
    <w:rsid w:val="001C177F"/>
    <w:rsid w:val="001C1C49"/>
    <w:rsid w:val="001C2478"/>
    <w:rsid w:val="001C2A7F"/>
    <w:rsid w:val="001C3171"/>
    <w:rsid w:val="001C3E6E"/>
    <w:rsid w:val="001C4E24"/>
    <w:rsid w:val="001C5CB6"/>
    <w:rsid w:val="001C68A7"/>
    <w:rsid w:val="001C7169"/>
    <w:rsid w:val="001C732E"/>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42F7"/>
    <w:rsid w:val="001E532B"/>
    <w:rsid w:val="001E58C3"/>
    <w:rsid w:val="001E6302"/>
    <w:rsid w:val="001E68B9"/>
    <w:rsid w:val="001E7442"/>
    <w:rsid w:val="001E7A0F"/>
    <w:rsid w:val="001F001E"/>
    <w:rsid w:val="001F014E"/>
    <w:rsid w:val="001F01CA"/>
    <w:rsid w:val="001F108D"/>
    <w:rsid w:val="001F10C6"/>
    <w:rsid w:val="001F12E8"/>
    <w:rsid w:val="001F179D"/>
    <w:rsid w:val="001F21B0"/>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2DA5"/>
    <w:rsid w:val="0021397D"/>
    <w:rsid w:val="00213C57"/>
    <w:rsid w:val="00214BB2"/>
    <w:rsid w:val="00216109"/>
    <w:rsid w:val="0021690E"/>
    <w:rsid w:val="00216FDF"/>
    <w:rsid w:val="002170BE"/>
    <w:rsid w:val="002246F9"/>
    <w:rsid w:val="00225021"/>
    <w:rsid w:val="002260F1"/>
    <w:rsid w:val="00226D9E"/>
    <w:rsid w:val="0022734C"/>
    <w:rsid w:val="00230617"/>
    <w:rsid w:val="00234353"/>
    <w:rsid w:val="00234F33"/>
    <w:rsid w:val="0023593F"/>
    <w:rsid w:val="00235E68"/>
    <w:rsid w:val="002368A1"/>
    <w:rsid w:val="0023748C"/>
    <w:rsid w:val="00241461"/>
    <w:rsid w:val="00243072"/>
    <w:rsid w:val="00244872"/>
    <w:rsid w:val="00247C46"/>
    <w:rsid w:val="00250449"/>
    <w:rsid w:val="0025094F"/>
    <w:rsid w:val="00250ACE"/>
    <w:rsid w:val="00251116"/>
    <w:rsid w:val="0025378C"/>
    <w:rsid w:val="002539D7"/>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6F40"/>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01CD"/>
    <w:rsid w:val="002D1973"/>
    <w:rsid w:val="002D1DF2"/>
    <w:rsid w:val="002D23A6"/>
    <w:rsid w:val="002D25D7"/>
    <w:rsid w:val="002D3882"/>
    <w:rsid w:val="002D3C07"/>
    <w:rsid w:val="002D53B6"/>
    <w:rsid w:val="002D54D0"/>
    <w:rsid w:val="002D6D5D"/>
    <w:rsid w:val="002D703E"/>
    <w:rsid w:val="002E0032"/>
    <w:rsid w:val="002E1327"/>
    <w:rsid w:val="002E1449"/>
    <w:rsid w:val="002E14B5"/>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4A94"/>
    <w:rsid w:val="00305A9C"/>
    <w:rsid w:val="00305B23"/>
    <w:rsid w:val="003069AF"/>
    <w:rsid w:val="0030706E"/>
    <w:rsid w:val="0030764B"/>
    <w:rsid w:val="003077EF"/>
    <w:rsid w:val="0031014C"/>
    <w:rsid w:val="0031115F"/>
    <w:rsid w:val="00311648"/>
    <w:rsid w:val="00311C9B"/>
    <w:rsid w:val="00311DF9"/>
    <w:rsid w:val="00311F40"/>
    <w:rsid w:val="003122FC"/>
    <w:rsid w:val="0031303A"/>
    <w:rsid w:val="0031316E"/>
    <w:rsid w:val="00314336"/>
    <w:rsid w:val="003146C9"/>
    <w:rsid w:val="003151D8"/>
    <w:rsid w:val="003156AD"/>
    <w:rsid w:val="003156DD"/>
    <w:rsid w:val="00316EB1"/>
    <w:rsid w:val="003204EF"/>
    <w:rsid w:val="00320550"/>
    <w:rsid w:val="00325C3A"/>
    <w:rsid w:val="00326258"/>
    <w:rsid w:val="00326500"/>
    <w:rsid w:val="00326814"/>
    <w:rsid w:val="00326FED"/>
    <w:rsid w:val="00327F79"/>
    <w:rsid w:val="00330B94"/>
    <w:rsid w:val="003310F7"/>
    <w:rsid w:val="00331BC4"/>
    <w:rsid w:val="00333149"/>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337F"/>
    <w:rsid w:val="0036649C"/>
    <w:rsid w:val="00366930"/>
    <w:rsid w:val="00366BED"/>
    <w:rsid w:val="003671EC"/>
    <w:rsid w:val="003702D6"/>
    <w:rsid w:val="0037060F"/>
    <w:rsid w:val="00370948"/>
    <w:rsid w:val="00370A75"/>
    <w:rsid w:val="00370FFD"/>
    <w:rsid w:val="00371AAB"/>
    <w:rsid w:val="0037291E"/>
    <w:rsid w:val="003736E3"/>
    <w:rsid w:val="00374B02"/>
    <w:rsid w:val="00375B1D"/>
    <w:rsid w:val="00376D5B"/>
    <w:rsid w:val="003800ED"/>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F8F"/>
    <w:rsid w:val="003C3567"/>
    <w:rsid w:val="003C356A"/>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61AC"/>
    <w:rsid w:val="003D656A"/>
    <w:rsid w:val="003D7B45"/>
    <w:rsid w:val="003E12BC"/>
    <w:rsid w:val="003E37FF"/>
    <w:rsid w:val="003E3952"/>
    <w:rsid w:val="003E3EAC"/>
    <w:rsid w:val="003E5667"/>
    <w:rsid w:val="003E5CB1"/>
    <w:rsid w:val="003E5D82"/>
    <w:rsid w:val="003E7110"/>
    <w:rsid w:val="003E7942"/>
    <w:rsid w:val="003E7BED"/>
    <w:rsid w:val="003E7E60"/>
    <w:rsid w:val="003F0AA2"/>
    <w:rsid w:val="003F4C82"/>
    <w:rsid w:val="003F5AB0"/>
    <w:rsid w:val="003F65AA"/>
    <w:rsid w:val="003F68C7"/>
    <w:rsid w:val="003F715C"/>
    <w:rsid w:val="003F7703"/>
    <w:rsid w:val="0040031A"/>
    <w:rsid w:val="00401099"/>
    <w:rsid w:val="004021A7"/>
    <w:rsid w:val="00405484"/>
    <w:rsid w:val="004061A3"/>
    <w:rsid w:val="00406DA2"/>
    <w:rsid w:val="00407176"/>
    <w:rsid w:val="00407D63"/>
    <w:rsid w:val="004102CD"/>
    <w:rsid w:val="004128FD"/>
    <w:rsid w:val="00413030"/>
    <w:rsid w:val="00413128"/>
    <w:rsid w:val="00413500"/>
    <w:rsid w:val="004137B0"/>
    <w:rsid w:val="00413BDD"/>
    <w:rsid w:val="0041688B"/>
    <w:rsid w:val="00420212"/>
    <w:rsid w:val="00422BF9"/>
    <w:rsid w:val="0042358F"/>
    <w:rsid w:val="004247CA"/>
    <w:rsid w:val="00426480"/>
    <w:rsid w:val="00427258"/>
    <w:rsid w:val="00427D10"/>
    <w:rsid w:val="0043247E"/>
    <w:rsid w:val="00432799"/>
    <w:rsid w:val="004335DB"/>
    <w:rsid w:val="00434342"/>
    <w:rsid w:val="0043564A"/>
    <w:rsid w:val="004357AB"/>
    <w:rsid w:val="00436014"/>
    <w:rsid w:val="004378C0"/>
    <w:rsid w:val="0044159B"/>
    <w:rsid w:val="00441C93"/>
    <w:rsid w:val="004428F3"/>
    <w:rsid w:val="00442D63"/>
    <w:rsid w:val="00444399"/>
    <w:rsid w:val="00444EB8"/>
    <w:rsid w:val="00444F47"/>
    <w:rsid w:val="004454B0"/>
    <w:rsid w:val="0044576F"/>
    <w:rsid w:val="00446494"/>
    <w:rsid w:val="0045023F"/>
    <w:rsid w:val="0045162C"/>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3671"/>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0DD"/>
    <w:rsid w:val="00485B44"/>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104"/>
    <w:rsid w:val="004C35E5"/>
    <w:rsid w:val="004C38B2"/>
    <w:rsid w:val="004C3B41"/>
    <w:rsid w:val="004C47D1"/>
    <w:rsid w:val="004C47D2"/>
    <w:rsid w:val="004C7430"/>
    <w:rsid w:val="004D073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2EEE"/>
    <w:rsid w:val="005139E5"/>
    <w:rsid w:val="00516883"/>
    <w:rsid w:val="00516FBA"/>
    <w:rsid w:val="00517B05"/>
    <w:rsid w:val="00517CAD"/>
    <w:rsid w:val="00523044"/>
    <w:rsid w:val="005247E8"/>
    <w:rsid w:val="00524B9F"/>
    <w:rsid w:val="0052530E"/>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41F1"/>
    <w:rsid w:val="00544D12"/>
    <w:rsid w:val="005456BB"/>
    <w:rsid w:val="0054578E"/>
    <w:rsid w:val="00545D81"/>
    <w:rsid w:val="00547473"/>
    <w:rsid w:val="00547900"/>
    <w:rsid w:val="005514E3"/>
    <w:rsid w:val="005537BA"/>
    <w:rsid w:val="00554332"/>
    <w:rsid w:val="00554CAD"/>
    <w:rsid w:val="00554F46"/>
    <w:rsid w:val="0055515B"/>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67BF7"/>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0DF4"/>
    <w:rsid w:val="00592B9E"/>
    <w:rsid w:val="00593FE4"/>
    <w:rsid w:val="005942A7"/>
    <w:rsid w:val="005952AC"/>
    <w:rsid w:val="00595444"/>
    <w:rsid w:val="00596C62"/>
    <w:rsid w:val="00597268"/>
    <w:rsid w:val="005A04B9"/>
    <w:rsid w:val="005A1492"/>
    <w:rsid w:val="005A18A9"/>
    <w:rsid w:val="005A2239"/>
    <w:rsid w:val="005A24FA"/>
    <w:rsid w:val="005A4591"/>
    <w:rsid w:val="005A4C67"/>
    <w:rsid w:val="005A5043"/>
    <w:rsid w:val="005A55CE"/>
    <w:rsid w:val="005A6EF0"/>
    <w:rsid w:val="005A6F4C"/>
    <w:rsid w:val="005A78DB"/>
    <w:rsid w:val="005B056F"/>
    <w:rsid w:val="005B07CC"/>
    <w:rsid w:val="005B090F"/>
    <w:rsid w:val="005B194C"/>
    <w:rsid w:val="005B1BB5"/>
    <w:rsid w:val="005B2EB4"/>
    <w:rsid w:val="005B4B24"/>
    <w:rsid w:val="005B4E1E"/>
    <w:rsid w:val="005B4FA4"/>
    <w:rsid w:val="005B7055"/>
    <w:rsid w:val="005B7720"/>
    <w:rsid w:val="005B7730"/>
    <w:rsid w:val="005B7759"/>
    <w:rsid w:val="005C0AA7"/>
    <w:rsid w:val="005C1368"/>
    <w:rsid w:val="005C1C3B"/>
    <w:rsid w:val="005C1E8E"/>
    <w:rsid w:val="005C41B0"/>
    <w:rsid w:val="005C488C"/>
    <w:rsid w:val="005C738E"/>
    <w:rsid w:val="005D28C3"/>
    <w:rsid w:val="005D295A"/>
    <w:rsid w:val="005D6F3B"/>
    <w:rsid w:val="005D7CFC"/>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5F6D8B"/>
    <w:rsid w:val="0060096D"/>
    <w:rsid w:val="00601482"/>
    <w:rsid w:val="0060187F"/>
    <w:rsid w:val="00602CDE"/>
    <w:rsid w:val="00603815"/>
    <w:rsid w:val="006070F3"/>
    <w:rsid w:val="006071C3"/>
    <w:rsid w:val="006075E6"/>
    <w:rsid w:val="00607BE7"/>
    <w:rsid w:val="0061054B"/>
    <w:rsid w:val="00611F42"/>
    <w:rsid w:val="00612B16"/>
    <w:rsid w:val="00612E6E"/>
    <w:rsid w:val="00613188"/>
    <w:rsid w:val="0061384F"/>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AD1"/>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0FAA"/>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2DD4"/>
    <w:rsid w:val="006A46AD"/>
    <w:rsid w:val="006A5431"/>
    <w:rsid w:val="006A653D"/>
    <w:rsid w:val="006A7A87"/>
    <w:rsid w:val="006B1D94"/>
    <w:rsid w:val="006B2212"/>
    <w:rsid w:val="006B249D"/>
    <w:rsid w:val="006B27C9"/>
    <w:rsid w:val="006B2913"/>
    <w:rsid w:val="006B3602"/>
    <w:rsid w:val="006B4F2A"/>
    <w:rsid w:val="006B5674"/>
    <w:rsid w:val="006B5E69"/>
    <w:rsid w:val="006B6390"/>
    <w:rsid w:val="006B689A"/>
    <w:rsid w:val="006B727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8B0"/>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68D3"/>
    <w:rsid w:val="00716CE5"/>
    <w:rsid w:val="007171A5"/>
    <w:rsid w:val="00721865"/>
    <w:rsid w:val="007250AC"/>
    <w:rsid w:val="00725274"/>
    <w:rsid w:val="00727315"/>
    <w:rsid w:val="00727BD7"/>
    <w:rsid w:val="00730B18"/>
    <w:rsid w:val="007320A2"/>
    <w:rsid w:val="00732AAC"/>
    <w:rsid w:val="0073366E"/>
    <w:rsid w:val="00733A3E"/>
    <w:rsid w:val="0073463C"/>
    <w:rsid w:val="00734BAF"/>
    <w:rsid w:val="0073624F"/>
    <w:rsid w:val="00737195"/>
    <w:rsid w:val="007408F3"/>
    <w:rsid w:val="00740BD6"/>
    <w:rsid w:val="00740BD8"/>
    <w:rsid w:val="00740E48"/>
    <w:rsid w:val="007415EC"/>
    <w:rsid w:val="00741CFA"/>
    <w:rsid w:val="007424F6"/>
    <w:rsid w:val="00742780"/>
    <w:rsid w:val="00745BBB"/>
    <w:rsid w:val="00745D9D"/>
    <w:rsid w:val="00745EC6"/>
    <w:rsid w:val="007462AC"/>
    <w:rsid w:val="0074755E"/>
    <w:rsid w:val="00750D37"/>
    <w:rsid w:val="007520AA"/>
    <w:rsid w:val="00752983"/>
    <w:rsid w:val="00752BC0"/>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77805"/>
    <w:rsid w:val="007800FD"/>
    <w:rsid w:val="0078051C"/>
    <w:rsid w:val="007813B5"/>
    <w:rsid w:val="0078142E"/>
    <w:rsid w:val="00782C1E"/>
    <w:rsid w:val="007830B8"/>
    <w:rsid w:val="00783744"/>
    <w:rsid w:val="0078445A"/>
    <w:rsid w:val="007852CD"/>
    <w:rsid w:val="00785E0C"/>
    <w:rsid w:val="007860D4"/>
    <w:rsid w:val="00786A75"/>
    <w:rsid w:val="00787788"/>
    <w:rsid w:val="00790EFB"/>
    <w:rsid w:val="00791CF1"/>
    <w:rsid w:val="00792259"/>
    <w:rsid w:val="00792294"/>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17E6"/>
    <w:rsid w:val="007B1F34"/>
    <w:rsid w:val="007B272F"/>
    <w:rsid w:val="007B29A1"/>
    <w:rsid w:val="007B305B"/>
    <w:rsid w:val="007B3B56"/>
    <w:rsid w:val="007B4016"/>
    <w:rsid w:val="007B5FC9"/>
    <w:rsid w:val="007B630F"/>
    <w:rsid w:val="007B6630"/>
    <w:rsid w:val="007B6FF3"/>
    <w:rsid w:val="007B7A13"/>
    <w:rsid w:val="007B7D9D"/>
    <w:rsid w:val="007C0302"/>
    <w:rsid w:val="007C20E7"/>
    <w:rsid w:val="007C2C6D"/>
    <w:rsid w:val="007C3338"/>
    <w:rsid w:val="007C38AB"/>
    <w:rsid w:val="007C3A7B"/>
    <w:rsid w:val="007C45B6"/>
    <w:rsid w:val="007C4F33"/>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E24"/>
    <w:rsid w:val="007D666E"/>
    <w:rsid w:val="007D70BD"/>
    <w:rsid w:val="007D7E98"/>
    <w:rsid w:val="007E025E"/>
    <w:rsid w:val="007E0CBD"/>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D88"/>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ABA"/>
    <w:rsid w:val="00830C65"/>
    <w:rsid w:val="008312AC"/>
    <w:rsid w:val="0083157A"/>
    <w:rsid w:val="008321D2"/>
    <w:rsid w:val="0083239B"/>
    <w:rsid w:val="00832F90"/>
    <w:rsid w:val="0083393C"/>
    <w:rsid w:val="00835D80"/>
    <w:rsid w:val="00840143"/>
    <w:rsid w:val="00841C6E"/>
    <w:rsid w:val="00841D1F"/>
    <w:rsid w:val="0084573B"/>
    <w:rsid w:val="00846110"/>
    <w:rsid w:val="00846581"/>
    <w:rsid w:val="008473EC"/>
    <w:rsid w:val="00847592"/>
    <w:rsid w:val="00850098"/>
    <w:rsid w:val="00850F7C"/>
    <w:rsid w:val="008528BF"/>
    <w:rsid w:val="00853266"/>
    <w:rsid w:val="00853F3C"/>
    <w:rsid w:val="008553FF"/>
    <w:rsid w:val="008604E7"/>
    <w:rsid w:val="00860A88"/>
    <w:rsid w:val="008628CE"/>
    <w:rsid w:val="00863941"/>
    <w:rsid w:val="0086458F"/>
    <w:rsid w:val="0086667F"/>
    <w:rsid w:val="00866B34"/>
    <w:rsid w:val="00871403"/>
    <w:rsid w:val="00871B81"/>
    <w:rsid w:val="00872561"/>
    <w:rsid w:val="00872B5C"/>
    <w:rsid w:val="00872E82"/>
    <w:rsid w:val="008741FD"/>
    <w:rsid w:val="00874700"/>
    <w:rsid w:val="0087475E"/>
    <w:rsid w:val="00875029"/>
    <w:rsid w:val="008751FB"/>
    <w:rsid w:val="0088081C"/>
    <w:rsid w:val="0088094E"/>
    <w:rsid w:val="00880ACD"/>
    <w:rsid w:val="0088138F"/>
    <w:rsid w:val="008846E9"/>
    <w:rsid w:val="00885E16"/>
    <w:rsid w:val="00887EE2"/>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0E73"/>
    <w:rsid w:val="00911BB1"/>
    <w:rsid w:val="00911C1C"/>
    <w:rsid w:val="00912C90"/>
    <w:rsid w:val="00912DCE"/>
    <w:rsid w:val="009137A9"/>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0DB"/>
    <w:rsid w:val="00931715"/>
    <w:rsid w:val="00932E3D"/>
    <w:rsid w:val="009337F8"/>
    <w:rsid w:val="00933FD4"/>
    <w:rsid w:val="00934A79"/>
    <w:rsid w:val="00934DE6"/>
    <w:rsid w:val="00936C6C"/>
    <w:rsid w:val="00937181"/>
    <w:rsid w:val="00941AB9"/>
    <w:rsid w:val="00941D77"/>
    <w:rsid w:val="009426CC"/>
    <w:rsid w:val="009426D8"/>
    <w:rsid w:val="00943562"/>
    <w:rsid w:val="009448C5"/>
    <w:rsid w:val="00946139"/>
    <w:rsid w:val="009467CE"/>
    <w:rsid w:val="00951763"/>
    <w:rsid w:val="0095183D"/>
    <w:rsid w:val="00953017"/>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A8D"/>
    <w:rsid w:val="0099022B"/>
    <w:rsid w:val="00990BD7"/>
    <w:rsid w:val="00991615"/>
    <w:rsid w:val="0099418D"/>
    <w:rsid w:val="00994DDB"/>
    <w:rsid w:val="00994FA0"/>
    <w:rsid w:val="00995A97"/>
    <w:rsid w:val="00996DE1"/>
    <w:rsid w:val="00996EEF"/>
    <w:rsid w:val="00997202"/>
    <w:rsid w:val="009A0130"/>
    <w:rsid w:val="009A0E53"/>
    <w:rsid w:val="009A130B"/>
    <w:rsid w:val="009A15D2"/>
    <w:rsid w:val="009A179F"/>
    <w:rsid w:val="009A234D"/>
    <w:rsid w:val="009A27F1"/>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575E"/>
    <w:rsid w:val="009C6832"/>
    <w:rsid w:val="009C7E51"/>
    <w:rsid w:val="009D1C21"/>
    <w:rsid w:val="009D2143"/>
    <w:rsid w:val="009D337D"/>
    <w:rsid w:val="009D3B14"/>
    <w:rsid w:val="009D4C03"/>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05A"/>
    <w:rsid w:val="00A0134B"/>
    <w:rsid w:val="00A01C09"/>
    <w:rsid w:val="00A02C9E"/>
    <w:rsid w:val="00A02EA2"/>
    <w:rsid w:val="00A04EC1"/>
    <w:rsid w:val="00A05570"/>
    <w:rsid w:val="00A0629C"/>
    <w:rsid w:val="00A111AB"/>
    <w:rsid w:val="00A118D5"/>
    <w:rsid w:val="00A11AFE"/>
    <w:rsid w:val="00A11D8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ABF"/>
    <w:rsid w:val="00A237F2"/>
    <w:rsid w:val="00A24492"/>
    <w:rsid w:val="00A24D82"/>
    <w:rsid w:val="00A255FB"/>
    <w:rsid w:val="00A257F7"/>
    <w:rsid w:val="00A27099"/>
    <w:rsid w:val="00A273C7"/>
    <w:rsid w:val="00A30545"/>
    <w:rsid w:val="00A306F5"/>
    <w:rsid w:val="00A30A19"/>
    <w:rsid w:val="00A30E01"/>
    <w:rsid w:val="00A31B03"/>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5546"/>
    <w:rsid w:val="00A6727D"/>
    <w:rsid w:val="00A70522"/>
    <w:rsid w:val="00A70B10"/>
    <w:rsid w:val="00A727A2"/>
    <w:rsid w:val="00A73D27"/>
    <w:rsid w:val="00A7628E"/>
    <w:rsid w:val="00A7694F"/>
    <w:rsid w:val="00A76FC4"/>
    <w:rsid w:val="00A77A49"/>
    <w:rsid w:val="00A8014D"/>
    <w:rsid w:val="00A803D1"/>
    <w:rsid w:val="00A80D70"/>
    <w:rsid w:val="00A81AED"/>
    <w:rsid w:val="00A81F7E"/>
    <w:rsid w:val="00A82A0C"/>
    <w:rsid w:val="00A83A29"/>
    <w:rsid w:val="00A83FF0"/>
    <w:rsid w:val="00A85599"/>
    <w:rsid w:val="00A86F09"/>
    <w:rsid w:val="00A90B43"/>
    <w:rsid w:val="00A90B72"/>
    <w:rsid w:val="00A92778"/>
    <w:rsid w:val="00A932B6"/>
    <w:rsid w:val="00A93DA3"/>
    <w:rsid w:val="00A945AA"/>
    <w:rsid w:val="00A95BF8"/>
    <w:rsid w:val="00A95C6E"/>
    <w:rsid w:val="00A960CA"/>
    <w:rsid w:val="00A96386"/>
    <w:rsid w:val="00A973DF"/>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A76DB"/>
    <w:rsid w:val="00AB0D80"/>
    <w:rsid w:val="00AB177A"/>
    <w:rsid w:val="00AB335F"/>
    <w:rsid w:val="00AB359D"/>
    <w:rsid w:val="00AB3B2D"/>
    <w:rsid w:val="00AB3FB2"/>
    <w:rsid w:val="00AB5A04"/>
    <w:rsid w:val="00AB65C2"/>
    <w:rsid w:val="00AB692C"/>
    <w:rsid w:val="00AB71A1"/>
    <w:rsid w:val="00AB7815"/>
    <w:rsid w:val="00AC280F"/>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0BB"/>
    <w:rsid w:val="00AD722E"/>
    <w:rsid w:val="00AE0569"/>
    <w:rsid w:val="00AE0AE3"/>
    <w:rsid w:val="00AE16D8"/>
    <w:rsid w:val="00AE1AA3"/>
    <w:rsid w:val="00AE1D7B"/>
    <w:rsid w:val="00AE4B9D"/>
    <w:rsid w:val="00AE6229"/>
    <w:rsid w:val="00AE63BA"/>
    <w:rsid w:val="00AE6C33"/>
    <w:rsid w:val="00AE7CBC"/>
    <w:rsid w:val="00AE7D71"/>
    <w:rsid w:val="00AF1662"/>
    <w:rsid w:val="00AF2E62"/>
    <w:rsid w:val="00AF3F40"/>
    <w:rsid w:val="00AF48EA"/>
    <w:rsid w:val="00AF49C0"/>
    <w:rsid w:val="00AF5AC9"/>
    <w:rsid w:val="00AF7131"/>
    <w:rsid w:val="00AF7EF0"/>
    <w:rsid w:val="00B0058C"/>
    <w:rsid w:val="00B00700"/>
    <w:rsid w:val="00B011EC"/>
    <w:rsid w:val="00B019BC"/>
    <w:rsid w:val="00B03A66"/>
    <w:rsid w:val="00B03D8A"/>
    <w:rsid w:val="00B04B49"/>
    <w:rsid w:val="00B07B92"/>
    <w:rsid w:val="00B10572"/>
    <w:rsid w:val="00B140CD"/>
    <w:rsid w:val="00B14FF0"/>
    <w:rsid w:val="00B167DC"/>
    <w:rsid w:val="00B20CFB"/>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438"/>
    <w:rsid w:val="00B508A0"/>
    <w:rsid w:val="00B50D13"/>
    <w:rsid w:val="00B51084"/>
    <w:rsid w:val="00B5115D"/>
    <w:rsid w:val="00B5234D"/>
    <w:rsid w:val="00B5393B"/>
    <w:rsid w:val="00B539A0"/>
    <w:rsid w:val="00B551C0"/>
    <w:rsid w:val="00B553BC"/>
    <w:rsid w:val="00B55B45"/>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2103"/>
    <w:rsid w:val="00BA2840"/>
    <w:rsid w:val="00BA314D"/>
    <w:rsid w:val="00BA38A0"/>
    <w:rsid w:val="00BA4375"/>
    <w:rsid w:val="00BA4E91"/>
    <w:rsid w:val="00BA5CB2"/>
    <w:rsid w:val="00BA6C74"/>
    <w:rsid w:val="00BA791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53AB"/>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3B"/>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265F6"/>
    <w:rsid w:val="00C3035C"/>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6812"/>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A7C0A"/>
    <w:rsid w:val="00CB0844"/>
    <w:rsid w:val="00CB0907"/>
    <w:rsid w:val="00CB3727"/>
    <w:rsid w:val="00CB4615"/>
    <w:rsid w:val="00CB4965"/>
    <w:rsid w:val="00CB5A2E"/>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07870"/>
    <w:rsid w:val="00D1088E"/>
    <w:rsid w:val="00D108E0"/>
    <w:rsid w:val="00D108FD"/>
    <w:rsid w:val="00D109A7"/>
    <w:rsid w:val="00D10B6D"/>
    <w:rsid w:val="00D11B86"/>
    <w:rsid w:val="00D12A4E"/>
    <w:rsid w:val="00D12C1A"/>
    <w:rsid w:val="00D13471"/>
    <w:rsid w:val="00D13556"/>
    <w:rsid w:val="00D17243"/>
    <w:rsid w:val="00D172DE"/>
    <w:rsid w:val="00D17476"/>
    <w:rsid w:val="00D2045D"/>
    <w:rsid w:val="00D20EE1"/>
    <w:rsid w:val="00D20EFD"/>
    <w:rsid w:val="00D21D33"/>
    <w:rsid w:val="00D23EA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45B4"/>
    <w:rsid w:val="00D552BE"/>
    <w:rsid w:val="00D55931"/>
    <w:rsid w:val="00D566CE"/>
    <w:rsid w:val="00D56933"/>
    <w:rsid w:val="00D569D3"/>
    <w:rsid w:val="00D60048"/>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603D"/>
    <w:rsid w:val="00D86432"/>
    <w:rsid w:val="00D873C3"/>
    <w:rsid w:val="00D8766C"/>
    <w:rsid w:val="00D90863"/>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5D10"/>
    <w:rsid w:val="00DA755B"/>
    <w:rsid w:val="00DB0389"/>
    <w:rsid w:val="00DB0740"/>
    <w:rsid w:val="00DB0BC1"/>
    <w:rsid w:val="00DB3F53"/>
    <w:rsid w:val="00DB4058"/>
    <w:rsid w:val="00DB4A1E"/>
    <w:rsid w:val="00DB5892"/>
    <w:rsid w:val="00DB71F4"/>
    <w:rsid w:val="00DB75C1"/>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3964"/>
    <w:rsid w:val="00DD54FD"/>
    <w:rsid w:val="00DD561C"/>
    <w:rsid w:val="00DD592A"/>
    <w:rsid w:val="00DD5B47"/>
    <w:rsid w:val="00DD61E6"/>
    <w:rsid w:val="00DD6519"/>
    <w:rsid w:val="00DE1972"/>
    <w:rsid w:val="00DE1C76"/>
    <w:rsid w:val="00DE1D1B"/>
    <w:rsid w:val="00DE2A8C"/>
    <w:rsid w:val="00DE48BD"/>
    <w:rsid w:val="00DE4A7E"/>
    <w:rsid w:val="00DE4F43"/>
    <w:rsid w:val="00DE565F"/>
    <w:rsid w:val="00DE601E"/>
    <w:rsid w:val="00DE6B47"/>
    <w:rsid w:val="00DE6C7E"/>
    <w:rsid w:val="00DF0C53"/>
    <w:rsid w:val="00DF1337"/>
    <w:rsid w:val="00DF16FD"/>
    <w:rsid w:val="00DF2642"/>
    <w:rsid w:val="00DF3559"/>
    <w:rsid w:val="00DF3D26"/>
    <w:rsid w:val="00DF50F2"/>
    <w:rsid w:val="00DF53A1"/>
    <w:rsid w:val="00DF78DF"/>
    <w:rsid w:val="00DF7F16"/>
    <w:rsid w:val="00E02BE3"/>
    <w:rsid w:val="00E03811"/>
    <w:rsid w:val="00E03B94"/>
    <w:rsid w:val="00E04917"/>
    <w:rsid w:val="00E04BA4"/>
    <w:rsid w:val="00E1019E"/>
    <w:rsid w:val="00E12358"/>
    <w:rsid w:val="00E12DEB"/>
    <w:rsid w:val="00E135CB"/>
    <w:rsid w:val="00E153C5"/>
    <w:rsid w:val="00E15B55"/>
    <w:rsid w:val="00E16783"/>
    <w:rsid w:val="00E17149"/>
    <w:rsid w:val="00E17615"/>
    <w:rsid w:val="00E17F81"/>
    <w:rsid w:val="00E20692"/>
    <w:rsid w:val="00E20959"/>
    <w:rsid w:val="00E218CF"/>
    <w:rsid w:val="00E23BA5"/>
    <w:rsid w:val="00E25000"/>
    <w:rsid w:val="00E2547E"/>
    <w:rsid w:val="00E25CA7"/>
    <w:rsid w:val="00E26657"/>
    <w:rsid w:val="00E26D15"/>
    <w:rsid w:val="00E279C1"/>
    <w:rsid w:val="00E30CA8"/>
    <w:rsid w:val="00E30E34"/>
    <w:rsid w:val="00E3112E"/>
    <w:rsid w:val="00E31EE3"/>
    <w:rsid w:val="00E3461C"/>
    <w:rsid w:val="00E3490D"/>
    <w:rsid w:val="00E36697"/>
    <w:rsid w:val="00E367B8"/>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67FD3"/>
    <w:rsid w:val="00E70421"/>
    <w:rsid w:val="00E7318D"/>
    <w:rsid w:val="00E7494D"/>
    <w:rsid w:val="00E7499F"/>
    <w:rsid w:val="00E76B46"/>
    <w:rsid w:val="00E76FC0"/>
    <w:rsid w:val="00E778E2"/>
    <w:rsid w:val="00E80152"/>
    <w:rsid w:val="00E8018E"/>
    <w:rsid w:val="00E80475"/>
    <w:rsid w:val="00E81681"/>
    <w:rsid w:val="00E82843"/>
    <w:rsid w:val="00E82BC9"/>
    <w:rsid w:val="00E82FC7"/>
    <w:rsid w:val="00E845E9"/>
    <w:rsid w:val="00E8510B"/>
    <w:rsid w:val="00E85268"/>
    <w:rsid w:val="00E859EE"/>
    <w:rsid w:val="00E864FE"/>
    <w:rsid w:val="00E86508"/>
    <w:rsid w:val="00E901EB"/>
    <w:rsid w:val="00E91DAF"/>
    <w:rsid w:val="00E9252F"/>
    <w:rsid w:val="00E936E0"/>
    <w:rsid w:val="00E93FB7"/>
    <w:rsid w:val="00E94C65"/>
    <w:rsid w:val="00E95A29"/>
    <w:rsid w:val="00E9651C"/>
    <w:rsid w:val="00EA1394"/>
    <w:rsid w:val="00EA1D5F"/>
    <w:rsid w:val="00EA3232"/>
    <w:rsid w:val="00EA324F"/>
    <w:rsid w:val="00EA48A3"/>
    <w:rsid w:val="00EA4FA8"/>
    <w:rsid w:val="00EA623B"/>
    <w:rsid w:val="00EA6D28"/>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298F"/>
    <w:rsid w:val="00EF3559"/>
    <w:rsid w:val="00EF5405"/>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11A6"/>
    <w:rsid w:val="00F12327"/>
    <w:rsid w:val="00F13569"/>
    <w:rsid w:val="00F13C0A"/>
    <w:rsid w:val="00F1498E"/>
    <w:rsid w:val="00F20050"/>
    <w:rsid w:val="00F200F3"/>
    <w:rsid w:val="00F20496"/>
    <w:rsid w:val="00F20F9D"/>
    <w:rsid w:val="00F21E42"/>
    <w:rsid w:val="00F21F88"/>
    <w:rsid w:val="00F24F90"/>
    <w:rsid w:val="00F26B7A"/>
    <w:rsid w:val="00F27224"/>
    <w:rsid w:val="00F27CD5"/>
    <w:rsid w:val="00F308E2"/>
    <w:rsid w:val="00F30C65"/>
    <w:rsid w:val="00F3137D"/>
    <w:rsid w:val="00F333EE"/>
    <w:rsid w:val="00F33DBF"/>
    <w:rsid w:val="00F358E8"/>
    <w:rsid w:val="00F3614D"/>
    <w:rsid w:val="00F36719"/>
    <w:rsid w:val="00F37B85"/>
    <w:rsid w:val="00F37CD7"/>
    <w:rsid w:val="00F37DCC"/>
    <w:rsid w:val="00F37FE6"/>
    <w:rsid w:val="00F402CD"/>
    <w:rsid w:val="00F4168E"/>
    <w:rsid w:val="00F43025"/>
    <w:rsid w:val="00F43D17"/>
    <w:rsid w:val="00F43FF8"/>
    <w:rsid w:val="00F45BDB"/>
    <w:rsid w:val="00F45D6F"/>
    <w:rsid w:val="00F465D0"/>
    <w:rsid w:val="00F46E45"/>
    <w:rsid w:val="00F500D5"/>
    <w:rsid w:val="00F5011A"/>
    <w:rsid w:val="00F50AE7"/>
    <w:rsid w:val="00F513F8"/>
    <w:rsid w:val="00F5277A"/>
    <w:rsid w:val="00F532F9"/>
    <w:rsid w:val="00F53910"/>
    <w:rsid w:val="00F54E08"/>
    <w:rsid w:val="00F54E8E"/>
    <w:rsid w:val="00F553F1"/>
    <w:rsid w:val="00F55D13"/>
    <w:rsid w:val="00F576C3"/>
    <w:rsid w:val="00F57822"/>
    <w:rsid w:val="00F5788C"/>
    <w:rsid w:val="00F60234"/>
    <w:rsid w:val="00F60EB7"/>
    <w:rsid w:val="00F628EB"/>
    <w:rsid w:val="00F62D18"/>
    <w:rsid w:val="00F65330"/>
    <w:rsid w:val="00F667B9"/>
    <w:rsid w:val="00F66E15"/>
    <w:rsid w:val="00F67504"/>
    <w:rsid w:val="00F67699"/>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717"/>
    <w:rsid w:val="00F87B08"/>
    <w:rsid w:val="00F87C8B"/>
    <w:rsid w:val="00F90EAB"/>
    <w:rsid w:val="00F91BF4"/>
    <w:rsid w:val="00F91D00"/>
    <w:rsid w:val="00F92D74"/>
    <w:rsid w:val="00F931A7"/>
    <w:rsid w:val="00F933B6"/>
    <w:rsid w:val="00F938F6"/>
    <w:rsid w:val="00F94D59"/>
    <w:rsid w:val="00F95172"/>
    <w:rsid w:val="00F95777"/>
    <w:rsid w:val="00F95995"/>
    <w:rsid w:val="00F95E39"/>
    <w:rsid w:val="00F96AE4"/>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356"/>
    <w:rsid w:val="00FB15C9"/>
    <w:rsid w:val="00FB1C08"/>
    <w:rsid w:val="00FB4C97"/>
    <w:rsid w:val="00FB5721"/>
    <w:rsid w:val="00FB6F78"/>
    <w:rsid w:val="00FC124B"/>
    <w:rsid w:val="00FC149D"/>
    <w:rsid w:val="00FC19F1"/>
    <w:rsid w:val="00FC1A8C"/>
    <w:rsid w:val="00FC2295"/>
    <w:rsid w:val="00FC2FCB"/>
    <w:rsid w:val="00FC3E4B"/>
    <w:rsid w:val="00FC4871"/>
    <w:rsid w:val="00FC49F3"/>
    <w:rsid w:val="00FC5951"/>
    <w:rsid w:val="00FC5AD6"/>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D24"/>
    <w:rsid w:val="00FE620F"/>
    <w:rsid w:val="00FE6304"/>
    <w:rsid w:val="00FF016D"/>
    <w:rsid w:val="00FF035E"/>
    <w:rsid w:val="00FF0B7E"/>
    <w:rsid w:val="00FF1EC0"/>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4E4FACE8"/>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styleId="EinfacheTabel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 w:type="character" w:styleId="NichtaufgelsteErwhnung">
    <w:name w:val="Unresolved Mention"/>
    <w:basedOn w:val="Absatz-Standardschriftart"/>
    <w:uiPriority w:val="99"/>
    <w:semiHidden/>
    <w:unhideWhenUsed/>
    <w:rsid w:val="00DF1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677523">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671957">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486099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27751741">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image" Target="media/image2.png"/><Relationship Id="rId19" Type="http://schemas.openxmlformats.org/officeDocument/2006/relationships/header" Target="header7.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13.xml"/><Relationship Id="rId30" Type="http://schemas.openxmlformats.org/officeDocument/2006/relationships/footer" Target="footer7.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Bla10</b:Tag>
    <b:SourceType>Book</b:SourceType>
    <b:Guid>{43F950CA-AA23-4E7B-8B2D-346340C2305B}</b:Guid>
    <b:Author>
      <b:Author>
        <b:NameList>
          <b:Person>
            <b:Last>Blaxter</b:Last>
            <b:First>Loraine</b:First>
          </b:Person>
          <b:Person>
            <b:Last>Hughes</b:Last>
            <b:First>Christina</b:First>
          </b:Person>
          <b:Person>
            <b:Last>Tight</b:Last>
            <b:First>Malcolm</b:First>
          </b:Person>
        </b:NameList>
      </b:Author>
    </b:Author>
    <b:Title>How to research. McGraw-Hill Education (UK).</b:Title>
    <b:Year>2010</b:Year>
    <b:City>Berkshire, UK</b:City>
    <b:Publisher>McGraw-Hill Education</b:Publisher>
    <b:Edition>4</b:Edition>
    <b:LCID>en-GB</b:LCID>
    <b:RefOrder>1</b:RefOrder>
  </b:Source>
  <b:Source>
    <b:Tag>Gur18</b:Tag>
    <b:SourceType>JournalArticle</b:SourceType>
    <b:Guid>{42E14F5A-B83B-4E3A-AA7F-A7268004197D}</b:Guid>
    <b:Title>Meta-analysis and the science of research synthesis</b:Title>
    <b:Year>2018</b:Year>
    <b:JournalName>Nature</b:JournalName>
    <b:Pages>175-182</b:Pages>
    <b:Author>
      <b:Author>
        <b:NameList>
          <b:Person>
            <b:Last>Gurevitch</b:Last>
            <b:First>J.</b:First>
          </b:Person>
          <b:Person>
            <b:Last>Koricheva</b:Last>
            <b:First>J.</b:First>
          </b:Person>
          <b:Person>
            <b:Last>Nakagawa</b:Last>
            <b:First>S.</b:First>
          </b:Person>
          <b:Person>
            <b:Last>Stewart</b:Last>
            <b:First>G.</b:First>
          </b:Person>
        </b:NameList>
      </b:Author>
    </b:Author>
    <b:Volume>555</b:Volume>
    <b:Issue>7695</b:Issue>
    <b:LCID>en-GB</b:LCID>
    <b:RefOrder>2</b:RefOrder>
  </b:Source>
</b:Sources>
</file>

<file path=customXml/itemProps1.xml><?xml version="1.0" encoding="utf-8"?>
<ds:datastoreItem xmlns:ds="http://schemas.openxmlformats.org/officeDocument/2006/customXml" ds:itemID="{F52320B9-8165-4DA9-B4C8-F8F4EBEF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PIDD.dot</Template>
  <TotalTime>0</TotalTime>
  <Pages>21</Pages>
  <Words>2554</Words>
  <Characters>16093</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18610</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keywords>, docId:0AAA062272CD1C80AD69CBA5ECAA0487</cp:keywords>
  <cp:lastModifiedBy>Evsin Rahmiev</cp:lastModifiedBy>
  <cp:revision>104</cp:revision>
  <cp:lastPrinted>2020-08-21T14:18:00Z</cp:lastPrinted>
  <dcterms:created xsi:type="dcterms:W3CDTF">2024-07-26T12:22:00Z</dcterms:created>
  <dcterms:modified xsi:type="dcterms:W3CDTF">2025-03-28T14:43:00Z</dcterms:modified>
</cp:coreProperties>
</file>